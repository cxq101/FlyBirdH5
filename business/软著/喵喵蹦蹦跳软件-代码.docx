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0001: import { LevelLoader } from "./LevelLoader";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0002: import { Game } from "./views/Game";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0003: import { LoadingViewRT } from "./views/loading/LoadingViewRT";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0004: const { regClass, property } = Laya;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0005: @regClass()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0006: export class Boot extends Laya.Script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0007:     declare owner: Laya.Sprite;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0008:     @property({ type: Laya.Prefab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0009:     private loadingPrefab: Laya.Prefab;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0010:     @property({ type: LevelLoader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0011:     public levelLoader: LevelLoader;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0012:     private _loadingNode: LoadingViewRT;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0013:     //组件被激活后执行，此时所有节点和组件均已创建完毕，此方法只执行一次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0014:     onAwake():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0015:         let node = this.loadingPrefab.create() as LoadingViewRT;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0016:         this._loadingNode = node;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0017:         node.value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0018:         Laya.Scene.setLoadingPage(node);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0019:         Laya.Scene.showLoadingPage();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0020:         Game.ins.init(this);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0021: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0022:     setLoading(data: { desc?: string, value?: number }):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0023:         data.desc != null &amp;&amp; (this._loadingNode.desc = data.desc);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0024:         data.value != null &amp;&amp; (this._loadingNode.value = data.value);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0025: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0026: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0027: import { t, StateMachine } from "./core/FSM/StateMatchine";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0028: export enum GameStates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0029:     init = "init",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0030:     loading = "loading",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0031:     loaded = "loaded",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0032:     home = "home",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0033:     level = "level",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0034:     pause = "pause",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0035:     win = "win",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0036: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0037: export enum GameEvents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0038:     load = 100,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0039:     loadComplete,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0040:     enterHome,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0041:     enterLevel,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0042:     win,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0043:     nextLevel,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0044:     pause,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0045:     resume,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0046:     restartLevel,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0047:     backHome,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0048: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0049: export class GameFSM extends StateMachine&lt;GameStates, GameEvents&gt;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0050:     private readonly _id = `GameFSM_${Math.floor(Math.random() * 10000)}`;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0051:     public onLoadHandler: Laya.Handler;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0052:     public onLoadCompleteHandler: Laya.Handler;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0053:     public onEnterHomeHandler: Laya.Handler;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0054:     public onEnterLevelHandler: Laya.Handler;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0055:     public onWinHandler: Laya.Handler;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0056:     public onPauseHandler: Laya.Handler;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0057:     public onNextLevelHandler: Laya.Handler;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0058:     public onResumeHandler: Laya.Handler;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0059:     public onRestartLevelHandler: Laya.Handler;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0060:     public onBackHomeHandler: Laya.Handler;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0061:     constructor(init = GameStates.init)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0062:         super(init);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0063:         const s = GameStates;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0064:         const e = GameEvents;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0065:         this.addTransitions([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0066:             t(s.init, e.load, s.loading, this.onLoad),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0067:             t(s.loading, e.loadComplete, s.loaded, this.onLoadComplete),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0068:             t(s.loaded, e.enterHome, s.home, this.onEnterHome),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0069:             t(s.home, e.enterLevel, s.level, this.onEnterLevel),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0070:             t(s.level, e.win, s.win, this.onWin),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0071:             t(s.level, e.pause, s.pause, this.onPause),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0072:             t(s.win, e.nextLevel, s.level, this.onNextLevel),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0073:             t(s.win, e.restartLevel, s.level, this.onRestartLevel),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0074:             t(s.win, e.backHome, s.home, this.onBackHome),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0075:             t(s.pause, e.resume, s.level, this.onResume),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0076:             t(s.pause, e.restartLevel, s.level, this.onRestartLevel),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0077:             t(s.pause, e.backHome, s.home, this.onBackHome),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0078:         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0079: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0080:     private logState():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0081:         this.logger.log(`${this._id} ${[GameStates[this.getState()]]}`);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0082: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0083:     private async onLoad(): Promise&lt;void&gt;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0084:         this.onLoadHandler &amp;&amp; this.onLoadHandler.run();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0085: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0086:     private async onEnterHome(): Promise&lt;void&gt;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0087:         this.onEnterHomeHandler &amp;&amp; this.onEnterHomeHandler.run();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0088: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0089:     private async onLoadComplete(): Promise&lt;void&gt;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0090:         this.onLoadCompleteHandler &amp;&amp; this.onLoadCompleteHandler.run();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0091: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0092:     private async onEnterLevel(levelId: number): Promise&lt;void&gt;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0093:         this.onEnterLevelHandler &amp;&amp; this.onEnterLevelHandler.runWith(levelId);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0094: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0095:     private async onWin(): Promise&lt;void&gt;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0096:         this.onWinHandler &amp;&amp; this.onWinHandler.run();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0097: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0098:     private async onPause(): Promise&lt;void&gt;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0099:         this.onPauseHandler &amp;&amp; this.onPauseHandler.run();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0100: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0101:     private async onNextLevel(levelId: number): Promise&lt;void&gt;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0102:         this.onNextLevelHandler &amp;&amp; this.onNextLevelHandler.runWith(levelId);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0103: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0104:     private async onResume(): Promise&lt;void&gt;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0105:         this.onResumeHandler &amp;&amp; this.onResumeHandler.run();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0106: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0107:     private async onRestartLevel(): Promise&lt;void&gt;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0108:         this.onRestartLevelHandler &amp;&amp; this.onRestartLevelHandler.run();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0109: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0110:     private async onBackHome(): Promise&lt;void&gt;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0111:         this.onBackHomeHandler &amp;&amp; this.onBackHomeHandler.run();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0112: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0113: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0114: import { SceneRegUtils } from "./core/UI/SceneRegUtils";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0115: import { BackgroundRoot } from "./level/BackgroundRoot";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0116: import { Level } from "./level/Level";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0117: import { LevelLoadMask } from "./level/LevelLoadMask";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0118: import { EViewLayer } from "./views/ViewConst";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0119: import { LevelModel } from "./views/level/LevelModel";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0120: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0121:  * author: 陈秀齐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0122:  * time: 2023/12/13 16:11:00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0123:  * desc: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0124: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0125: const { regClass, property } = Laya;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0126: @regClass()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0127: export class LevelLoader extends Laya.Script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0128:     @property({ type: Laya.Prefab, tips: "关卡基础控件"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0129:     levelBasePrefab: Laya.Prefab;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0130:     @property({ type: Laya.Prefab, tips: "视差滚动背景"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0131:     backgroundRootPrefab: Laya.Prefab;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0132:     @property({ type: Laya.Prefab, tips: "场景过度动画节点"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0133:     loadMask: Laya.Prefab;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0134:     get root(): Laya.Sprite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0135:         return this.owner.parent as Laya.Sprite;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0136: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0137:     createLoadMask(): LevelLoadMask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0138:         let node = this.loadMask.create();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0139:         SceneRegUtils.tryAddChild(EViewLayer.UILoading, node as Laya.Sprite);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0140:         return node.getComponent(LevelLoadMask);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0141: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0142:     createBackgroundRoot(): BackgroundRoot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0143:         let node = this.backgroundRootPrefab.create();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0144:         this.root.addChild(node);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0145:         return node.getComponent(BackgroundRoot);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0146: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0147:     loadLevel(levelId: number, backgroundRoot: BackgroundRoot): Level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0148:         let levelNode = this.levelBasePrefab.create();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0149:         this.root.addChild(levelNode);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0150:         let level = levelNode.getComponent(Level);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0151:         level.init(levelId, backgroundRoot);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0152:         return level;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0153: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0154:     unloadLevel(level: Level):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0155:         LevelModel.ins.currId =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0156:         level.owner.destroy();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0157: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0158: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0159: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0160:  * author: 陈秀齐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0161:  * time: 2023/12/14 19:19:50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0162:  * desc: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0163: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0164: import { Boot } from "../Boot";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0165: import { GameEvents, GameFSM, GameStates } from "../GameFSM";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0166: import { ConfigPath } from "../const/ConfigPath";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0167: import { SceneRegUtils } from "../core/UI/SceneRegUtils";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0168: import { ViewMgr } from "../core/UI/ViewMgr";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0169: import { ViewRegUtils } from "../core/UI/ViewRegUtils";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0170: import { Singleton } from "../core/base/Singleton";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0171: import { BackgroundRoot } from "../level/BackgroundRoot";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0172: import { Level } from "../level/Level";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0173: import { LevelLoadMask } from "../level/LevelLoadMask";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0174: import { PromiseEx } from "../utils/PromiseEx";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0175: import { ViewLayerZOrder, EViewKey, EViewLayer } from "./ViewConst";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0176: import { ELevelConst } from "./level/LevelConst";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0177: import { LevelModel } from "./level/LevelModel";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0178: export class Game extends Singleton&lt;Game&gt;()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0179:     private _fsm: GameFSM;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0180:     private _boot: Boot;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0181:     private _level: Level;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0182:     private _levelLoadMask: LevelLoadMask;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0183:     private _backgroundRoot: BackgroundRoot;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0184:     init(boot: Boot):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0185:         this._boot = boot;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0186:         this._fsm = new GameFSM();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0187:         this._fsm.onLoadHandler = new Laya.Handler(this, this.onLoadHandler, null, false);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0188:         this._fsm.onLoadCompleteHandler = new Laya.Handler(this, this.onLoadCompleteHandler, null, false);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0189:         this._fsm.onEnterHomeHandler = new Laya.Handler(this, this.onEnterHomeHandler, null, false);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0190:         this._fsm.onEnterLevelHandler = new Laya.Handler(this, this.onEnterLevelHandler, null, false);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0191:         this._fsm.onWinHandler = new Laya.Handler(this, this.onWinHandler, null, false);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0192:         this._fsm.onPauseHandler = new Laya.Handler(this, this.onPauseHandler, null, false);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0193:         this._fsm.onNextLevelHandler = new Laya.Handler(this, this.onNextLevelHandler, null, false);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0194:         this._fsm.onResumeHandler = new Laya.Handler(this, this.onResumeHandler, null, false);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0195:         this._fsm.onRestartLevelHandler = new Laya.Handler(this, this.onRestartLevelHandler, null, false);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0196:         this._fsm.onBackHomeHandler = new Laya.Handler(this, this.onBackHomeHandler, null, false);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0197:         this._fsm.dispatch(GameEvents.load);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0198: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0199:     private async sequeueInit()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0200:         // 设置语言包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0201:         await this.initLangPacks();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0202:         this._boot.setLoading({ desc: "100003", value: 0.05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0203:         await PromiseEx.delay(20);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0204:         // 初始化场景层级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0205:         this.buildScene();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0206:         this._boot.setLoading({ desc: "100001", value: 0.10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0207:         await PromiseEx.delay(20);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0208:         // 初始化场景注册信息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0209:         this.registerAllView();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0210:         this._boot.setLoading({ desc: "100002", value: 0.15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0211:         await PromiseEx.delay(20);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0212:         // 设置加载Common资源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0213:         this._boot.setLoading({ desc: "100004"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0214:         this.loadRes();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0215:         Laya.SoundManager.setMusicVolume(0.5);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0216: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0217:     // 设置语言包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0218:     private async initLangPacks(): Promise&lt;any&gt;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0219:         return Laya.loader.load(ConfigPath.JSON_Lang).then((result)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0220:             Laya.Text.langPacks = result.data;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0221:     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0222: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0223:     // 初始化场景层级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0224:     private buildScene():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0225:         let orders = ViewLayerZOrder;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0226:         orders.forEach((item)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0227:             const [layer, zOrder] = item;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0228:             SceneRegUtils.add(layer, new Laya.Sprite(), zOrder);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0229:        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0230: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0231:     // 初始化场景注册信息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0232:     private registerAllView():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0233:         const k = EViewKey, l = EViewLayer;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0234:         ViewRegUtils.register(k.MainView, l.UI, { showMask: false, extraClick: false, enterAnim: false }, ConfigPath.LH_MainView);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0235:         ViewRegUtils.register(k.SkinView, l.UI, { showMask: true, extraClick: false, enterAnim: false }, ConfigPath.LH_SkinView);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0236:         ViewRegUtils.register(k.HelpView, l.UI, { showMask: true, extraClick: false, enterAnim: false }, ConfigPath.LH_Help);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0237:         ViewRegUtils.register(k.HudView, l.UI, { showMask: false, extraClick: false, enterAnim: false }, ConfigPath.LH_Hud);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0238:         ViewRegUtils.register(k.PauseView, l.UI, { showMask: true, extraClick: false, enterAnim: false }, ConfigPath.LH_PauseView);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0239:         ViewRegUtils.register(k.WinView, l.UI, { showMask: true, extraClick: false, enterAnim: false }, ConfigPath.LH_WinView);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0240:         ViewRegUtils.register(k.WinGoldView, l.UI, { showMask: true, extraClick: false, enterAnim: false }, ConfigPath.LH_WinGoldView);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0241: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0242:     private loadRes():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0243:         Laya.loader.on(Laya.Event.ERROR, this, this.onLoadError);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0244:         Laya.loader.load(ConfigPath.EnterLoadList, null, Laya.Handler.create(this, this.onLoadProgress)).then(()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0245:             this.onLoadCompleted();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0246:     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0247: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0248:     private openMainView():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0249:         this._backgroundRoot.setSkin(0);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0250:         this._levelLoadMask.ungroup(Laya.Handler.create(this, 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0251:             ViewMgr.ins.open(EViewKey.MainView);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0252:             Laya.SoundManager.playMusic(ConfigPath.M_Main);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0253:         }));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0254: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0255:     private onLoadCompleted():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0256:         this._boot.setLoading({ value: 0.95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0257:         PromiseEx.delay(20).then(()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0258:             this._boot.setLoading({ desc: "100005", value: 1.0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0259:             Laya.Scene.hideLoadingPage(0);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0260:             this._levelLoadMask = this._boot.levelLoader.createLoadMask();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0261:             this._backgroundRoot = this._boot.levelLoader.createBackgroundRoot();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0262:             this._backgroundRoot.enterAnim();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0263:             Laya.timer.once(200, this, 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0264:                 this._fsm.dispatch(GameEvents.loadComplete);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0265:         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0266:        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0267: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0268:     private onLoadProgress(progress: number):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0269:         console.log("progress=====", progress);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0270: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0271:     private onLoadError(error: string):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0272:         console.log("error=====", error);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0273: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0274:     private onLoadHandler():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0275:         this.sequeueInit();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0276: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0277:     private onLoadCompleteHandler():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0278:         this._fsm.dispatch(GameEvents.enterHome);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0279: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0280:     private onEnterHomeHandler():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0281:         this.openMainView();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0282: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0283:     private onEnterLevelHandler(levelId: number):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0284:         this._levelLoadMask.group(Laya.Handler.create(this, this.onEnterLevelGroupHandler, [levelId]));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0285: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0286:     private onEnterLevelGroupHandler(levelId: number):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0287:         ViewMgr.ins.close(EViewKey.MainView);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0288:         this._backgroundRoot.autoMove =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0289:         this._backgroundRoot.setSkin(LevelModel.ins.skin);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0290:         this._level = this._boot.levelLoader.loadLevel(levelId, this._backgroundRoot);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0291:         ViewMgr.ins.open(EViewKey.HudView);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0292:         this._levelLoadMask.ungroup();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0293:         // Laya.SoundManager.playMusic(ConfigPath.M_Level);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0294: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0295:     private onWinHandler():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0296:         ViewMgr.ins.close(EViewKey.HudView);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0297:         if (LevelModel.ins.isSecondLevel())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0298:             ViewMgr.ins.open(EViewKey.WinGoldView);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0299: 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0300:             ViewMgr.ins.open(EViewKey.WinView);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0301: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0302: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0303:     private onPauseHandler():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0304:         ViewMgr.ins.close(EViewKey.HudView);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0305:         ViewMgr.ins.open(EViewKey.PauseView);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0306: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0307:     private onNextLevelHandler():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0308:         this._levelLoadMask.group(Laya.Handler.create(this, this.onNextLevelGroupHandler));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0309: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0310:     private onNextLevelGroupHandler():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0311:         const levelId = ELevelConst.Level_10002;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0312:         this._level.reEnterLevel(levelId);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0313:         ViewMgr.ins.close(EViewKey.WinView);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0314:         ViewMgr.ins.open(EViewKey.HudView);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0315:         this._levelLoadMask.ungroup();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0316:         // Laya.SoundManager.playMusic(ConfigPath.M_Level);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0317: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0318:     private onResumeHandler():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0319:         ViewMgr.ins.open(EViewKey.HudView);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0320:         ViewMgr.ins.close(EViewKey.PauseView);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0321: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0322:     private onRestartLevelHandler():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0323:         this._levelLoadMask.group(Laya.Handler.create(this, this.onRestartLevelGroupHandler));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0324: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0325:     private onRestartLevelGroupHandler():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0326:         this._levelLoadMask.ungroup();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0327:         ViewMgr.ins.close(EViewKey.PauseView);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0328:         ViewMgr.ins.close(EViewKey.WinGoldView);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0329:         this._level.restart();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0330:         ViewMgr.ins.open(EViewKey.HudView);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0331:         // Laya.SoundManager.playMusic(ConfigPath.M_Level);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0332: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0333:     private onBackHomeHandler():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0334:         this._levelLoadMask.group(Laya.Handler.create(this, this.onBackHomeGroupHandler));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0335: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0336:     private onBackHomeGroupHandler():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0337:         this._boot.levelLoader.unloadLevel(this._level);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0338:         this._level =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0339:         ViewMgr.ins.close(EViewKey.PauseView);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0340:         ViewMgr.ins.close(EViewKey.WinGoldView);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0341:         this.openMainView();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0342: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0343:     enterLevel(levelId: number):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0344:         this._fsm.dispatch(GameEvents.enterLevel, levelId);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0345: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0346:     pause():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0347:         this._fsm.dispatch(GameEvents.pause, "param");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0348: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0349:     resume():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0350:         this._fsm.dispatch(GameEvents.resume);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0351: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0352:     restartLevel():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0353:         this._fsm.dispatch(GameEvents.restartLevel);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0354: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0355:     backHome():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0356:         this._fsm.dispatch(GameEvents.backHome);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0357: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0358:     nextLevel():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0359:         this._fsm.dispatch(GameEvents.nextLevel);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0360: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0361:     win():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0362:         this._fsm.dispatch(GameEvents.win);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0363: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0364:     isWin(): boolean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0365:         return this._fsm.getState() === GameStates.win;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0366: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0367:     scrollTo(p: number):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0368:         this._level.scrollTo(p);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0369: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0370: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0371: export enum EViewKey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0372:     HudView = "HudView",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0373:     PauseView = "PauseView",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0374:     HelpView = "HelpView",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0375:     MainView = "MainView",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0376:     SkinView = "SkinView",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0377:     WinView = "WinView",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0378:     WinGoldView = "WinGoldView",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0379: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0380: export enum EViewLayer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0381:     Bg = "bg",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0382:     Battle = "battle",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0383:     UI = "ui_full",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0384:     UISystem = "ui_main",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0385:     UIPopup = "ui_popup",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0386:     UIMsg = "ui_msg",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0387:     UIGuide = "ui_guide",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0388:     UILoading = "ui_loading",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0389:     UIAlert = "ui_alert",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0390: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0391: export const ViewLayerZOrder: [EViewLayer, number][] =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0392:     /**Bg层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0393:     [EViewLayer.Bg, 10],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0394:     /**fight层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0395:     [EViewLayer.Battle, 20],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0396:     /**UI层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0397:     [EViewLayer.UI, 100],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0398:     /**一级窗口UI层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0399:     [EViewLayer.UISystem, 200],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0400:     /**二级弹窗UI层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0401:     [EViewLayer.UIPopup, 300],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0402:     /**飘字信息UI层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0403:     [EViewLayer.UIMsg, 400],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0404:     /**引导层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0405:     [EViewLayer.UIGuide, 500],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0406:     /**loading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0407:     [EViewLayer.UILoading, 600],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0408:     /**提示窗口层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0409:     [EViewLayer.UIAlert, 700],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0410: 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0411: /**This class is automatically generated by LayaAirIDE, please do not make any modifications.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0412: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0413:  * resources/prefabs/views/Help.lh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0414: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0415: export class HelpViewRTBase extends Laya.Box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0416:     public lblTitle!: Laya.Label;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0417:     public lblDesc!: Laya.Label;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0418:     public btnClose!: Laya.Button;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0419: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0420: const { regClass } = Laya;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0421: import { ViewMgr } from "../../core/UI/ViewMgr";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0422: import { EViewKey } from "../ViewConst";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0423: import { HelpViewRTBase } from "./HelpViewRT.generated";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0424: @regClass()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0425: export class HelpViewRT extends HelpViewRTBase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0426:     private onClickClose():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0427:         ViewMgr.ins.close(EViewKey.HelpView);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0428: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0429:     onAwake():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0430:         this.btnClose.on(Laya.Event.CLICK, this.onClickClose);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0431: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0432: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0433: /**This class is automatically generated by LayaAirIDE, please do not make any modifications.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0434: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0435:  * resources/prefabs/views/HUD.lh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0436: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0437: export class HudViewRTBase extends Laya.Box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0438:     public btnBack!: Laya.Button;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0439:     public btnScroll!: Laya.Button;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0440:     public progress!: Laya.ProgressBar;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0441:     public imgHead!: Laya.Image;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0442:     public imgAward!: Laya.Image;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0443:     public boxMask!: Laya.Box;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0444:     public btnContinue!: Laya.Button;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0445:     public lblDistance!: Laya.Label;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0446: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0447: const { regClass } = Laya;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0448: import { Game } from "../Game";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0449: import { LevelEvent } from "../level/LevelConst";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0450: import { LevelModel } from "../level/LevelModel";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0451: import { SkinModel } from "../skin/SkinModel";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0452: import { HudViewRTBase } from "./HudViewRT.generated";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0453: @regClass()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0454: export class HudViewRT extends HudViewRTBase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0455:     private updateView():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0456:         this.updateDistance();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0457:         this.updateProgress();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0458:         this.updateScrollButton();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0459: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0460:     private updateProgress():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0461:         const isShowProgress = LevelModel.ins.isShowProgress();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0462:         this.progress.visible = isShowProgress;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0463:         if (isShowProgress)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0464:             this.imgHead.skin = SkinModel.ins.getCurrentSkinHead();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0465:             this.progress.value = LevelModel.ins.currDistanceFormat * 0.01;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0466:             this.imgHead.x = this.progress.width * this.progress.value;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0467: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0468: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0469:     private updateDistance():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0470:         const isPractice = LevelModel.ins.isPracticeMode();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0471:         this.lblDistance.visible = isPractice;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0472:         if (isPractice)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0473:             const distance = LevelModel.ins.currDistanceFormat;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0474:             this.lblDistance.text = `当前距离：${distance}`;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0475: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0476: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0477:     private updateScrollButton():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0478:         this.btnScroll.visible = LevelModel.ins.isExistScrollButton();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0479: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0480:     private onClickBack():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0481:         Game.ins.pause();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0482: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0483:     private onClickScroll():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0484:         Game.ins.scrollTo(LevelModel.ins.currTopDistance);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0485: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0486:     private onClickContinue():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0487:         this.btnBack.visible =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0488:         this.boxMask.visible =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0489: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0490:     onAwake():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0491:         this.btnBack.on(Laya.Event.CLICK, this, this.onClickBack);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0492:         this.btnScroll.on(Laya.Event.CLICK, this, this.onClickScroll);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0493:         this.btnContinue.on(Laya.Event.CLICK, this, this.onClickContinue);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0494: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0495:     onEnable():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0496:         if (LevelModel.ins.isScrollClose)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0497:             this.btnBack.visible =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0498:             this.boxMask.visible =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0499: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0500:         this.updateView();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0501:         LevelModel.ins.on(LevelEvent.DistanceChanged, this, this.updateView);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0502: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0503:     onDisable():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0504:         LevelModel.ins.off(LevelEvent.DistanceChanged, this, this.updateView);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0505: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0506: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0507: import { ConfigPath } from "../../const/ConfigPath";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0508: export interface ILevelPrefabData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0509:     name: string,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0510:     visible: boolean,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0511:     x: number,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0512:     y: number,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0513:     width: number,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0514:     height: number,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0515:     anchorX: number,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0516:     anchorY: number,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0517:     _$prefab: string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0518: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0519: export class LevelEvent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0520:     static readonly DistanceChanged = "DistanceChanged";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0521:     static readonly TopDistanceChanged = "TopDistanceChanged";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0522: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0523: export enum ELevelMode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0524:     Practice,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0525:     Normal,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0526: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0527: export enum ELevelConst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0528:     LevelTestId = 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0529:     LevelPracticeId = 10000,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0530:     Level_10001 = 10001,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0531:     Level_10002 = 10002,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0532: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0533: export const LevelConfig =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0534:     [ELevelConst.LevelTestId]: { path: ConfigPath.LH_Level_Test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0535:     [ELevelConst.LevelPracticeId]: { path: ConfigPath.LH_Level_10000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0536:     [ELevelConst.Level_10001]: { path: ConfigPath.LH_Level_10001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0537:     [ELevelConst.Level_10002]: { path: ConfigPath.LH_Level_10002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0538: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0539: export enum ELevelNodeSign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0540:     Item = "itemRoot",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0541:     Ground = "groundRoot",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0542:     Obstacle = "obstacleRoot",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0543: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0544: export type ILevelParseProp&lt;T extends Laya.Component&gt; =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0545:     name: string;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0546:     root: Laya.Sprite;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0547:     components: T[],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0548:     component: new () =&gt; 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0549: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0550: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0551:  * author: 陈秀齐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0552:  * time: 2023/12/19 15:31:20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0553:  * desc: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0554: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0555: import { LocalData } from "../../utils/LocalData";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0556: export type ILevelLocalData = { [key: number]: { topScore: number }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0557: export class LevelLocalData extends LocalData&lt;ILevelLocalData&gt;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0558:     static readonly Key = "LevelLocalData";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0559:     static readonly Default: ILevelLocalData = {};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0560:     constructor()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0561:         super(LevelLocalData.Key, LevelLocalData.Default);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0562: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0563:     newHistoryRecord(levelId: number, score: number):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0564:         if (!this.data[levelId])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0565:             this.data[levelId] = { topScore: score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0566: 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0567:             this.data[levelId].topScore = score;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0568: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0569:         this.save();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0570: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0571:     getHistoryRecord(levelId: number): number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0572:         return this.data[levelId] ? this.data[levelId].topScore :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0573: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0574: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0575: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0576:  * author: 陈秀齐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0577:  * time: 2023/12/19 15:28:18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0578:  * desc: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0579: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0580: import { Model } from "../../core/mvc/Model";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0581: import { ConfigUtils, DialogConfigData } from "../../utils/ConfigUtils";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0582: import { ELevelConst, LevelEvent } from "./LevelConst";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0583: import { LevelLocalData } from "./LevelLocalData";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0584: export class LevelModel extends Model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0585:     private static _ins: LevelModel;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0586:     static get ins(): LevelModel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0587:         if (!this._ins)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0588:             this._ins = new LevelModel();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0589: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0590:         return this._ins;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0591: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0592:     private _distanceRatio = 100 / 16000;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0593:     private _startSpace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0594:     private _currId: number;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0595:     private _freeJumpTimes: number;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0596:     private _isScrollClose: boolean;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0597:     private _localData: LevelLocalData;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0598:     /** 当前关卡当前距离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0599:     private _currDistance: number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0600:     /** 当前关卡最高距离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0601:     private _currTopDistance: number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0602:     private _dialogIndex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0603:     private _enterLevelCount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0604:     private constructor()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0605:         super();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0606:         this._localData = new LevelLocalData();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0607: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0608:     get currId(): number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0609:         return this._currId;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0610: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0611:     set currId(v: number)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0612:         this._currId = v;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0613:         this._dialogIndex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0614:         this._freeJumpTimes 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0615:         this._enterLevelCount++;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0616: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0617:     get skin(): number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0618:         return this._enterLevelCount &lt;= 1 ? 0 : Math.floor(Math.random() * 3);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0619: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0620:     get isScrollClose(): boolean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0621:         return this._isScrollClose;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0622: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0623:     set isScrollClose(v: boolean)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0624:         this._isScrollClose = v;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0625: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0626:     set currDistance(v: number)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0627:         this._currDistance = v;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0628:         this.event(LevelEvent.DistanceChanged, v);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0629:         if (this._currDistance &gt; this.currTopDistance)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0630:             this.currTopDistance = v;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0631:             this.event(LevelEvent.TopDistanceChanged, v);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0632: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0633: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0634:     get currDistance(): number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0635:         return this._currDistance;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0636: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0637:     set currTopDistance(v: number)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0638:         this._currTopDistance = v;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0639: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0640:     get currTopDistance(): number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0641:         return this._currTopDistance;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0642: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0643:     get currHistoryTopDistance(): number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0644:         return this._localData.getHistoryRecord(this._currId);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0645: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0646:     get currDistanceFormat(): number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0647:         return this.formatDistance(this.currDistance);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0648: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0649:     get currTopDistanceFormat(): number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0650:         return this.formatDistance(this.currTopDistance);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0651: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0652:     get currHistoryTopDistanceFormat(): number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0653:         return this.formatDistance(this.currHistoryTopDistance);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0654: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0655:     private formatDistance(distance: number): number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0656:         const real = Math.floor(distance * this._distanceRatio);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0657:         return Math.max(real, 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0658: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0659:     setStartSpace(v: number):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0660:         this._startSpace = v;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0661: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0662:     isPracticeMode(): boolean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0663:         return this.currId == ELevelConst.LevelPracticeId;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0664: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0665:     isSecondLevel(): boolean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0666:         return this.currId == ELevelConst.Level_10002;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0667: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0668:     isShowProgress(): boolean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0669:         return this.isSecondLevel() &amp;&amp; this.currDistance &gt; this._startSpace;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0670: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0671:     isExistTop(): boolean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0672:         return this.isSecondLevel() &amp;&amp; this.currTopDistance &gt; this.currDistance;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0673: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0674:     isExistScrollButton(): boolean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0675:         return this.isExistFree() &amp;&amp; (this.isPracticeMode() || this.isSecondLevel()) &amp;&amp; this.currTopDistance &gt; this.currDistance;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0676: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0677:     isExistFree(): boolean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0678:         return this._freeJumpTimes &gt;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0679: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0680:     scrollEnd():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0681:         this._freeJumpTimes--;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0682:         this.recordPlayerPos(this.currTopDistance);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0683: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0684:     recordPlayerPos(distance: number):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0685:         this.currDistance = distance;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0686: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0687:     resetDistance():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0688:         this.currDistance = this.currTopDistance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0689: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0690:     checkExistNewRecord(): boolean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0691:         return this.currTopDistanceFormat &gt; this.currHistoryTopDistanceFormat;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0692: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0693:     saveNewRecord():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0694:         this._localData.newHistoryRecord(this._currId, this.currTopDistance);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0695: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0696:     setLableDialog(label: Laya.Label):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0697:         const configs: DialogConfigData[] = ConfigUtils.get("dialog");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0698:         const config = configs.find(c =&gt; c.id == this._currId);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0699:         if (!config) return;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0700:         let dialog = config.dialogs[this._dialogIndex];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0701:         this._dialogIndex = (this._dialogIndex + 1) % config.dialogs.length;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0702:         label.text = dialog.desc;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0703:         switch (dialog.type)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0704:             case 1: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0705:                 label.setVar("n", this.currHistoryTopDistanceFormat);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0706:                 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0707:             case 2: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0708:                 label.setVar("n", this.currHistoryTopDistanceFormat - this.currDistanceFormat);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0709:                 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0710:             default: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0711:                 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0712: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0713: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0714: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0715: /**This class is automatically generated by LayaAirIDE, please do not make any modifications.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0716: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0717:  * resources/prefabs/views/LoadingView.lh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0718: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0719: export class LoadingViewRTBase extends Laya.Box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0720:     public progress!: Laya.ProgressBar;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0721:     public lblProgress!: Laya.Label;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0722: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0723: const { regClass } = Laya;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0724: import { StringUtils } from "../../utils/StringUtils";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0725: import { LoadingViewRTBase } from "./LoadingViewRT.generated";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0726: @regClass()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0727: export class LoadingViewRT extends LoadingViewRTBase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0728:     private _desc: string = "100000";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0729:     private _value: number;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0730:     public get value(): number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0731:         return this._value;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0732: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0733:     public set value(v: number)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0734:         this._value = v;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0735:         this.progress.value = v;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0736:         this.lblProgress.text = `${StringUtils.lang(this.desc)}...${StringUtils.toPercent(v)}`;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0737: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0738:     public get desc(): string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0739:         return this._desc;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0740: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0741:     public set desc(v: string)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0742:         this._desc = v;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0743: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0744: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0745: /**This class is automatically generated by LayaAirIDE, please do not make any modifications.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0746: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0747:  * resources/prefabs/views/MainView.lh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0748: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0749: export class MainViewRTBase extends Laya.Box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0750:     public btnPlay!: Laya.Button;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0751:     public btnSkin!: Laya.Button;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0752:     public btnTest!: Laya.Button;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0753:     public btnHelp!: Laya.Button;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0754: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0755: const { regClass } = Laya;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0756: import { ConfigPath } from "../../const/ConfigPath";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0757: import { ViewMgr } from "../../core/UI/ViewMgr";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0758: import { Game } from "../Game";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0759: import { EViewKey } from "../ViewConst";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0760: import { ELevelConst } from "../level/LevelConst";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0761: import { MainViewRTBase } from "./MainViewRT.generated";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0762: @regClass()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0763: export class MainViewRT extends MainViewRTBase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0764:     private onClickHelp():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0765:         ViewMgr.ins.open(EViewKey.HelpView);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0766: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0767:     private onClickSkin():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0768:         ViewMgr.ins.open(EViewKey.SkinView);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0769: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0770:     private onClickPlay():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0771:         Game.ins.enterLevel(ELevelConst.Level_10001);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0772: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0773:     private onClickTest():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0774:         Game.ins.enterLevel(ELevelConst.LevelTestId);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0775: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0776:     onAwake():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0777:         this.btnHelp.on(Laya.Event.CLICK, this.onClickHelp);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0778:         this.btnSkin.on(Laya.Event.CLICK, this.onClickSkin);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0779:         this.btnPlay.on(Laya.Event.CLICK, this.onClickPlay);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0780:         this.btnTest.on(Laya.Event.CLICK, this.onClickTest);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0781: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0782: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0783: /**This class is automatically generated by LayaAirIDE, please do not make any modifications.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0784: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0785:  * resources/prefabs/views/PauseView.lh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0786: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0787: export class PauseViewRTBase extends Laya.Box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0788:     public lblTitle!: Laya.Label;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0789:     public btnClose!: Laya.Button;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0790:     public boxPractice!: Laya.Box;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0791:     public imgNewRecord!: Laya.Image;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0792:     public lblCurrentScore!: Laya.Label;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0793:     public lblHistoryScore!: Laya.Label;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0794:     public boxNormal!: Laya.Box;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0795:     public lblLeftScore!: Laya.Label;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0796:     public imgIcon!: Laya.Image;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0797:     public btnResume!: Laya.Button;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0798:     public btnMainMenu!: Laya.Button;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0799:     public btnRestart!: Laya.Button;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0800: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0801: const { regClass } = Laya;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0802: import { Game } from "../Game";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0803: import { LevelModel } from "../level/LevelModel";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0804: import { SkinModel } from "../skin/SkinModel";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0805: import { PauseViewRTBase } from "./PauseViewRT.generated";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0806: @regClass()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0807: export class PauseViewRT extends PauseViewRTBase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0808:     private updateView():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0809:         let isPracticeMode = LevelModel.ins.isPracticeMode();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0810:         this.boxNormal.visible = !isPracticeMode;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0811:         this.boxPractice.visible = isPracticeMode;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0812:         if (isPracticeMode)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0813:             let isNewRecord = LevelModel.ins.checkExistNewRecord();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0814:             this.imgNewRecord.visible = isNewRecord;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0815:             this.lblCurrentScore.text = LevelModel.ins.currTopDistanceFormat.toString();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0816:             isNewRecord &amp;&amp; LevelModel.ins.saveNewRecord();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0817:             this.lblHistoryScore.text = LevelModel.ins.currHistoryTopDistanceFormat.toString();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0818: 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0819:             this.imgIcon.skin = SkinModel.ins.getCurrentSkin();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0820: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0821: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0822:     private onClickResume():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0823:         Game.ins.resume();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0824: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0825:     private onClickRestart():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0826:         Game.ins.restartLevel();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0827: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0828:     private onClickMainMenu():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0829:         Game.ins.backHome();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0830: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0831:     onAwake():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0832:         this.btnClose.on(Laya.Event.CLICK, this.onClickResume);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0833:         this.btnResume.on(Laya.Event.CLICK, this.onClickResume);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0834:         this.btnRestart.on(Laya.Event.CLICK, this.onClickRestart);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0835:         this.btnMainMenu.on(Laya.Event.CLICK, this.onClickMainMenu);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0836: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0837:     onEnable():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0838:         this.updateView();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0839: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0840: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0841: export enum ESkinItemStatus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0842:     Locked,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0843:     Idle,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0844:     Adventure,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0845: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0846: export class SkinEvent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0847:     static readonly Unlcok = "Unlcok";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0848:     static readonly Adventure = "Adventure";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0849: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0850: export interface ISkinListData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0851:     id: string;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0852:     lblName: string;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0853:     imgAvatar: string;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0854:     status: ESkinItemStatus;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0855: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0856: import { Controller } from "../../core/mvc/Controller";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0857: import { SkinModel } from "./SkinModel";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0858: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0859:  * author: 陈秀齐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0860:  * time: 2023/12/09 19:32:14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0861:  * desc: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0862: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0863: export class SkinController extends Controller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0864:     private static _ins: SkinController;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0865:     public static get ins(): SkinController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0866:         if (this._ins == null)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0867:             this._ins = new SkinController();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0868: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0869:         return this._ins;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0870: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0871:     private model: SkinModel;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0872:     private constructor()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0873:         super();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0874:         this.model = SkinModel.ins;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0875: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0876:     unlcok(id: string):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0877:         this.model.unlock(id);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0878: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0879:     adventure(id: string):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0880:         this.model.adventure(id);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0881: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0882: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0883: const { regClass } = Laya;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0884: import { PathUtils } from "../../utils/PathUtils";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0885: import { ESkinItemStatus } from "./SkinConst";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0886: import { SkinItemRTBase } from "./SkinItemRT.generated";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0887: @regClass()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0888: export class SkinItemRT extends SkinItemRTBase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0889:     get dataSource(): any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0890:         return super.dataSource;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0891: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0892:     set dataSource(value: any)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0893:         super.dataSource = 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0894:         if (!value) return;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0895:         let status = value.status;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0896:         if (status != null)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0897:             let isIdle = status == ESkinItemStatus.Idle;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0898:             let isLocked = status == ESkinItemStatus.Locked;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0899:             let isWorking = status == ESkinItemStatus.Adventure;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0900:             this.imgBg.skin = PathUtils.getUiImage(isLocked ? "com_box_2" : "com_box_1");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0901:             this.imgAvatarBg.skin = PathUtils.getUiImage(isLocked ? "img_avatar_bg_2" : "img_avatar_bg_1");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0902:             this.imgVideo.visible = isLocked;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0903:             this.imgAdventuring.visible = isWorking;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0904:             this.btnUnlock.visible = isLocked;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0905:             this.btnAdventure.visible = isIdle;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0906: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0907: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0908: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0909: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0910:  * author: 陈秀齐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0911:  * time: 2023/12/12 10:16:01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0912:  * desc: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0913: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0914: import { LocalData } from "../../utils/LocalData";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0915: export interface ISkinLocalData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0916:     skinId: string;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0917:     idleSkinIds: string[];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0918: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0919: export class SkinLocalData extends LocalData&lt;ISkinLocalData&gt;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0920:     static readonly Key = "SkinLocalData";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0921:     static readonly Default: ISkinLocalData =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0922:         skinId: "100001",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0923:         idleSkinIds: ["100001"],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0924: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0925:     constructor()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0926:         super(SkinLocalData.Key, SkinLocalData.Default);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0927: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0928:     unlock(id: string):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0929:         this.data.idleSkinIds.push(id);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0930:         this.save();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0931: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0932:     adventure(id: string):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0933:         this.data.skinId = id;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0934:         this.save();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0935: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0936: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0937: import { Model } from "../../core/mvc/Model";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0938: import { ConfigUtils, SkinConfigData } from "../../utils/ConfigUtils";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0939: import { PathUtils } from "../../utils/PathUtils";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0940: import { ESkinItemStatus, ISkinListData, SkinEvent } from "./SkinConst";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0941: import { SkinLocalData } from "./SkinLocalData";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0942: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0943:  * author: 陈秀齐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0944:  * time: 2023/12/09 19:31:50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0945:  * desc: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0946: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0947: export class SkinModel extends Model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0948:     private static _ins: SkinModel;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0949:     public static get ins(): SkinModel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0950:         if (!this._ins)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0951:             this._ins = new SkinModel();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0952: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0953:         return this._ins;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0954: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0955:     private _localData: SkinLocalData;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0956:     private constructor()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0957:         super();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0958:         this._localData = new SkinLocalData();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0959: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0960:     checkStatus(id: string): ESkinItemStatus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0961:         let localData = this._localData.data;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0962:         return localData.skinId === id ? ESkinItemStatus.Adventure : localData.idleSkinIds.some(idleId =&gt; idleId === id) ? ESkinItemStatus.Idle : ESkinItemStatus.Locked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0963: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0964:     getList(): ISkinListData[]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0965:         let arr: ISkinListData[] = [];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0966:         const configs: SkinConfigData[] = ConfigUtils.get("skin");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0967:         for (let i = 0; i &lt; configs.length;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0968:             const conf = configs[i];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0969:             arr.push({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0970:                 id: conf.id,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0971:                 lblName: conf.name,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0972:                 status: this.checkStatus(conf.id),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0973:                 imgAvatar: PathUtils.getAvatar(conf.icon),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0974:            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0975: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0976:         return arr;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0977: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0978:     unlock(id: string):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0979:         const configs: SkinConfigData[] = ConfigUtils.get("skin");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0980:         if (!configs.some(conf =&gt; conf.id === id))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0981:             console.warn("unlock fail!!!, this skin is not exist!", 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0982:             return;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0983: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0984:         this._localData.data.idleSkinIds.push(id);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0985:         this._localData.unlock(id);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0986:         this.event(SkinEvent.Unlcok, 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0987: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0988:     adventure(id: string):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0989:         const configs: SkinConfigData[] = ConfigUtils.get("skin");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0990:         if (!configs.some(conf =&gt; conf.id === id))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0991:             console.warn("unlock fail!!!, this skin is not exist!", 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0992:             return;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0993: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0994:         this._localData.adventure(id);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0995:         this.event(SkinEvent.Adventure, 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0996: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0997:     getCurrentSkin(): string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0998:         let id = this._localData.data.skinId;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0999:         const configs: SkinConfigData[] = ConfigUtils.get("skin");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1000:         let conf = configs.find(conf =&gt; conf.id === 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1001:         return PathUtils.getAvatar(conf.icon);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1002: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1003:     getCurrentSkinHead(): string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1004:         let id = this._localData.data.skinId;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1005:         const configs: SkinConfigData[] = ConfigUtils.get("skin");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1006:         let conf = configs.find(conf =&gt; conf.id === 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1007:         return PathUtils.getHead(conf.icon);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1008: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1009: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1010: /**This class is automatically generated by LayaAirIDE, please do not make any modifications.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1011: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1012:  * resources/prefabs/views/SkinView.lh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1013: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1014: export class SkinViewRTBase extends Laya.Box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1015:     public lblTitle!: Laya.Label;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1016:     public list!: Laya.List;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1017:     public btnClose!: Laya.Button;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1018: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1019: const { regClass } = Laya;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1020: import { ViewMgr } from "../../core/UI/ViewMgr";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1021: import { EViewKey } from "../ViewConst";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1022: import { ESkinItemStatus, ISkinListData, SkinEvent } from "./SkinConst";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1023: import { SkinController } from "./SkinController";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1024: import { SkinModel } from "./SkinModel";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1025: import { SkinViewRTBase } from "./SkinViewRT.generated";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1026: @regClass()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1027: export class SkinViewRT extends SkinViewRTBase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1028:     private onClickClose():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1029:         ViewMgr.ins.close(EViewKey.SkinView);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1030: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1031:     private onItemMouse(e: Laya.Event, index: number):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1032:         if (e.type == Laya.Event.CLICK)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1033:             let listArray = this.list.array as ISkinListData[];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1034:             let itemData = listArray[index];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1035:             if (e.target.name == "btnAdventure")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1036:                 // ctrl 选择皮肤 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1037:                 SkinController.ins.adventure(itemData.id);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1038:             } else if (e.target.name == "btnUnlock")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1039:                 // ctrl 播放广告解锁皮肤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1040:                 SkinController.ins.unlcok(itemData.id);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1041: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1042: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1043: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1044:     private refreshStatus(id: string):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1045:         let listArray = this.list.array as ISkinListData[];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1046:         let index = listArray.findIndex(data =&gt; data.id === 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1047:         let itemData = listArray[index];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1048:         itemData.status = SkinModel.ins.checkStatus(id);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1049:         this.list.changeItem(index, itemData);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1050: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1051:     private onSkinAdventure(id: string):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1052:         let listArray = this.list.array as ISkinListData[];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1053:         let currAdventure = listArray.find(data =&gt; data.status === ESkinItemStatus.Adventure);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1054:         this.refreshStatus(currAdventure.id);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1055:         this.refreshStatus(id);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1056: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1057:     private onSkinUnlock(id: string):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1058:         this.refreshStatus(id);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1059: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1060:     onAwake():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1061:         this.btnClose.on(Laya.Event.CLICK, this.onClickClose);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1062:         this.list.mouseHandler = new Laya.Handler(this, this.onItemMouse, null, false);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1063: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1064:     onEnable():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1065:         SkinModel.ins.on(SkinEvent.Unlcok, this, this.onSkinUnlock);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1066:         SkinModel.ins.on(SkinEvent.Adventure, this, this.onSkinAdventure);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1067:         this.list.array = SkinModel.ins.getList();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1068: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1069:     onDisable():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1070:         SkinModel.ins.off(SkinEvent.Unlcok, this, this.onSkinUnlock);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1071:         SkinModel.ins.off(SkinEvent.Adventure, this, this.onSkinAdventure);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1072: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1073: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1074: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1075:  * author: 陈秀齐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1076:  * time: 2023/12/29 10:11:17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1077:  * desc: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1078: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1079: export class ArrayUtils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1080:     static intersection&lt;T&gt;(arrA: T[], arrB: T[]): T[]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1081:         return arrA.filter(i =&gt; arrB.indexOf(i) !== -1);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1082: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1083:     static difference&lt;T&gt;(arrA: T[], arrB: T[]): T[]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1084:         return arrA.filter(i =&gt; arrB.indexOf(i) === -1);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1085: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1086:     static union&lt;T&gt;(arr1: T[], arr2: T[]): T[]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1087:         return [...new Set([...arr1, ...arr2])];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1088: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1089:     static clear(arr: any[]):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1090:         arr.length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1091: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1092: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1093: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1094:  * author: 陈秀齐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1095:  * time: 2023/12/11 08:57:49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1096:  * desc: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1097:  * TODO: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1098:  * 1.参数key没有被约束；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1099:  * 2.目前是通过json进行加载，需要支持压缩包以及二进制；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1100:  * 3.解析出来目前是any类型的数据；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1101: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1102: import { ConfigPath } from "../const/ConfigPath";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1103: import { TConstructor } from "../core/base/CoreConst";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1104: export class SkinConfigData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1105:     id: string;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1106:     name: string;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1107:     icon: string;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1108:     constructor(data: any)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1109:         this.id = data.id;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1110:         this.name = data.name;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1111:         this.icon = data.icon;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1112: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1113: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1114: export class DialogConfigData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1115:     id: number;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1116:     dialogs: { type: number, desc: string }[];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1117:     constructor(data: any)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1118:         this.id = data.id;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1119:         this.dialogs = data.dialogs;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1120: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1121: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1122: export interface IConfigData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1123:     path: string,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1124:     cls: TConstructor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1125: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1126: export const ConfigUtilsMap: { [key: string]: IConfigData } =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1127:     skin: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1128:         path: ConfigPath.JSON_Skin,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1129:         cls: SkinConfigData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1130: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1131:     dialog: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1132:         path: ConfigPath.JSON_Dialog,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1133:         cls: DialogConfigData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1134: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1135: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1136: export class ConfigUtils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1137:     private static jsonMap: { [key: string]: any } = {};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1138:     static get(key: keyof typeof ConfigUtilsMap)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1139:         if (this.jsonMap[key] == null)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1140:             const { cls, path } = ConfigUtilsMap[key];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1141:             let res = Laya.loader.getRes(path);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1142:             if (res)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1143:                 let arr = [];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1144:                 for (let key in res.data)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1145:                     let data = new cls(res.data[key]);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1146:                     arr.push(data);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1147: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1148:                 this.jsonMap[key] = arr;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1149: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1150: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1151:         return this.jsonMap[key];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1152: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1153: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1154: import { LocalStorageUtils } from "./LocalStorageUtils";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1155: export class LocalData&lt;DATATYPE extends object&gt;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1156:     private _key: string;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1157:     private _data: DATATYPE;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1158:     private _defaultData: DATATYPE;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1159:     constructor(key: string, defaultData: DATATYPE)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1160:         this._key = key;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1161:         this._defaultData = defaultData;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1162: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1163:     get data(): DATATYPE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1164:         if (this._data == null)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1165:             this._data = LocalStorageUtils.load(this._key);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1166:             if (this._data == null)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1167:                 this._data = this._defaultData;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1168: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1169: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1170:         return this._data;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1171: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1172:     save():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1173:         LocalStorageUtils.save(this._key, this.data);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1174: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1175: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1176: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1177:  * author: 陈秀齐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1178:  * time: 2023/12/12 09:31:01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1179:  * desc: 本地数据储存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1180:  * TODO: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1181:  * 1.数据校验，防止篡改和失效；如字段缺失，或违法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1182: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1183: export class LocalStorageUtils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1184:     static _game: any;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1185:     private static GAME_KEY: string = "_game_";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1186:     static get game(): any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1187:         if (this._game == null)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1188:             this._game = Laya.LocalStorage.getJSON(LocalStorageUtils.GAME_KEY) || {};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1189: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1190:         return this._game;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1191: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1192:     private static saveGame():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1193:         console.log("saveGame=========", this.game);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1194:         Laya.LocalStorage.setJSON(LocalStorageUtils.GAME_KEY, this.game);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1195: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1196:     static save(key: string, data: any):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1197:         this.game[key] = data;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1198:         Laya.CallLater.I.callLater(this, this.saveGame);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1199: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1200:     static saveNow(key: string, data: any):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1201:         this.game[key] = data;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1202:         Laya.CallLater.I.runCallLater(this, this.saveGame);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1203: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1204:     static load(key: string): any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1205:         return this.game[key];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1206: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1207: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1208: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1209:  * author: 陈秀齐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1210:  * time: 2023/12/09 19:14:46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1211:  * desc: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1212: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1213: export class MathUtil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1214: 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1215:      * int的最大值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1216: 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1217:     public static INT_MAX_VALUE: number = 2147483647;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1218: 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1219:      * 一弧度的角度数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1220: 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1221:     public static ONE_RADIANS: number = 180 / Math.PI;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1222: 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1223:      * 弧度转换成角度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1224:      * @param radians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1225:      * @return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1226: 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1227:     public static radiansToDegrees(radians: number): number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1228:         return radians * this.ONE_RADIANS;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1229: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1230: 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1231:      * 角度转换成弧度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1232:      * @param degrees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1233:      * @return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1234: 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1235:     public static degreesToRadians(degrees: number): number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1236:         return (degrees * Math.PI) / 180;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1237: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1238: 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1239:      * 得到一个区间的随机数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1240:      * @param min 最小数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1241:      * @param max 最大数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1242: 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1243:     public static randomF(min: number, max: number): number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1244:         return min + Math.random() * (max - min);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1245: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1246: 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1247:      * 得到一个区间的随机整数,结果包含最小数跟最大数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1248:      * @param min 最小数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1249:      * @param max 最大数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1250: 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1251:     public static randomI(min: number, max: number): number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1252:         return this.randomF(min, max + 0.99999) &gt;&gt;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1253: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1254: 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1255:      * 掷硬币 50%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1256:      * @returns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1257: 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1258:     public static coinFlip(): boolean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1259:         return this.randomF(0, 1) &gt; 0.5;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1260: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1261: 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1262:      * 得到一个数组的随机项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1263:      * @param list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1264:      * @returns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1265: 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1266:     public static randElement&lt;T&gt;(list: T[]): T | null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1267:         if (list == null || list.length ==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1268:             return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1269: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1270:         return list[this.randomI(0, list.length - 1)];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1271: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1272: 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1273:      * 概率是否发生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1274:      * @param value (0~1)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1275:      * @returns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1276: 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1277:     public static chance(value: number): boolean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1278:         return Math.random() &lt; 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1279: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1280: 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1281:      * 判断两区间是否部分重叠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1282:      * @param rangeAMin 区间0 起始值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1283:      * @param rangeAMax 区间0 结束值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1284:      * @param rangeBMin 区间1 起始值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1285:      * @param rangeBMax 区间1 起始值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1286:      * @returns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1287: 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1288:     public static isPartiallyOverlap(rangeAMin: number, rangeAMax: number, rangeBMin: number, rangeBMax: number): boolean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1289:         return rangeAMin &lt;= rangeBMax &amp;&amp; rangeAMax &gt;= rangeBMin;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1290: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1291:     // 判断一个小数区间是否包括另一个小数区间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1292:     public static isIntervalIncluding(rangeAMin: number, rangeAMax: number, rangeBMin: number, rangeBMax: number): boolean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1293:         return rangeAMin &lt;= rangeBMin &amp;&amp; rangeAMax &gt;= rangeBMax;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1294: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1295:     // 判断两个小数区间是否不相交也不包括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1296:     public static isIntervalsDisjoint(rangeAMin: number, rangeAMax: number, rangeBMin: number, rangeBMax: number): boolean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1297:         return rangeAMax &lt; rangeBMin || rangeAMin &gt; rangeBMax;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1298: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1299: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1300: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1301:  * author: 陈秀齐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1302:  * time: 2023/12/12 09:40:48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1303:  * desc: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1304: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1305: export class ObjectUtils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1306:     static isEmpty(obj: any): boolean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1307:         return Object.keys(obj).length ===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1308: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1309: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1310: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1311:  * author: 陈秀齐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1312:  * time: 2023/12/20 15:56:33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1313:  * desc: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1314: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1315: export class PathUtils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1316:     static getAvatar(icon: string): string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1317:         return `resources/icon/avatar/${icon}.png`;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1318: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1319:     static getHead(icon: string): string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1320:         return `resources/icon/avatar/${icon}_head.png`;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1321: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1322:     static getUiImage(icon: string): string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1323:         return `atlas/ui/${icon}.png`;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1324: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1325: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1326: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1327:  * author: 陈秀齐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1328:  * time: 2023/12/07 19:45:28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1329:  * desc: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1330: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1331: export class StringUtils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1332: 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1333:      * 转换成百分比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1334:      * @param decimal 小数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1335:      * @param precision 精度位数 默认两位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1336: 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1337:     static toPercent(decimal: number, precision: number = 2): string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1338:         return `${(decimal * 100).toFixed(precision)}%`;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1339: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1340:     static lang(key: string): string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1341:         return Laya.Text.langPacks ? Laya.Text.langPacks[key] : key;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1342: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1343:     static format(template: string, ...values: string[]): string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1344:         return template.replace(/{(\d+)}/g, (match, index)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1345:             let replacement = values[Number(index)];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1346:             replacement = this.lang(replacement);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1347:             return typeof replacement !== 'undefined' ? replacement : match;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1348:        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1349: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1350: }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1351: export class SegmentTree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1352:     root: SegmentTreeNode |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1353:     constructor()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1354:         this.root =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1355: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1356:     // 构建线段树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1357:     buildTree(ranges: IRange[]):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1358:         if (ranges.length ===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1359:             return;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1360: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1361:         const min = Math.min(...ranges.map(r =&gt; r.min));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1362:         const max = Math.max(...ranges.map(r =&gt; r.max));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1363:         this.root = this._buildTree(ranges, min, max);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1364: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1365:     private _buildTree(ranges: IRange[], min: number, max: number): SegmentTreeNode | null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1366:         if (min &gt; max)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1367:             return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1368: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1369:         const root = new SegmentTreeNode(min, max);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1370:         if (min &lt; max)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1371:             const mid = Math.floor((min + max) / 2);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1372:             root.left = this._buildTree(ranges, min, mid);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1373:             root.right = this._buildTree(ranges, mid + 1, max);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1374: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1375:         // 找到与当前节点区间相交的区间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1376:         root.intersects = ranges.filter(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1377:             r =&gt; r.min &lt;= root.max &amp;&amp; r.max &gt;= root.min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1378:        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1379:         return root;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1380: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1381:     // 查询与给定区间相交的区间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1382:     query(root: SegmentTreeNode | null, min: number, max: number): IRange[]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1383:         const result: IRange[] = [];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1384:         if (root === null || min &gt; root.max || max &lt; root.min)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1385:             return result;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1386: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1387:         if (min &lt;= root.min &amp;&amp; max &gt;= root.max)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1388:             // 如果当前节点区间完全包含在查询区间内，则返回当前节点的相交区间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1389:             return root.intersects;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1390: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1391:         // 否则，递归查询左右子树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1392:         result.push(...this.query(root.left, min, max));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1393:         result.push(...this.query(root.right, min, max));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1394:         return [...new Set(result)];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1395: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1396:     clear():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1397:         this.root =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1398: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1399: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1400: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1401:  * author: 陈秀齐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1402:  * time: 2023/12/29 19:09:06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1403:  * desc: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1404: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1405: export interface IRange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1406:     min: number;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1407:     max: number;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1408: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1409: export class SegmentTreeNode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1410:     min: number;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1411:     max: number;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1412:     left: SegmentTreeNode |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1413:     right: SegmentTreeNode |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1414:     intersects: IRange[];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1415:     constructor(min: number, max: number)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1416:         this.min = min;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1417:         this.max = max;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1418:         this.left =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1419:         this.right =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1420:         this.intersects = [];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1421: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1422: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1423: import { Model } from "./Model";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1424: import { Controller } from "./Controller";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1425: import { TConstructor } from "../base/CoreConst";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1426: export type MOC = Model | Controller;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1427: export class MVCDecorator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1428:     static _classMap_: Map&lt;string, TConstructor&lt;MOC&gt;&gt; = new Map();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1429:     static _instanceMap_: Map&lt;string, MOC&gt; = new Map();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1430:     static reg(cls: any):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1431:         const clsName = (cls as any).name;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1432:         if (!(cls.prototype instanceof Controller) &amp;&amp; !(cls.prototype instanceof Model))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1433:             console.warn("mvc reg warning!!! register a class not model or ctrl", clsName, cls);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1434:             return;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1435: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1436:         if (MVCDecorator._classMap_.has(clsName))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1437:             console.warn("mvc reg warning!!! repeat register", clsName, cls);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1438:             return;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1439: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1440:         MVCDecorator._classMap_.set(clsName, cls);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1441:     }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1442:     static prop(cls: Controller | Model): PropertyDecorator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1443:         return (target: any, key: PropertyKey)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1444:             const getter = function 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1445:                 const clsName = (cls as any).name;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1446:                 if (!MVCDecorator._classMap_.has(clsName))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1447:                     console.warn("mvc prop warning!!! try to get a model no register", clsName, key, cls);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1448:                     return;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1449: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1450:                 const cacheClass = MVCDecorator._classMap_.get(clsName);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1451:                 let instance = MVCDecorator._instanceMap_.get(clsName);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1452:                 if (!MVCDecorator._instanceMap_.has(clsName))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1453:                     instance = new cacheClass();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1454:                     MVCDecorator._instanceMap_.set(clsName, instance);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1455: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1456:                 return instance;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1457:         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1458: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1459:             const setter = function 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1460:                 const clsName = (cls as any).name;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1461:                 console.warn("mvc prop warning!!! try to set a prop.", clsName, key, cls);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1462:             };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1463:             // Redefine the property with the new getter and setter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1464:             Object.defineProperty(target, key,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1465:               get: getter,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1466:               set: setter,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1467:               enumerable: true,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1468:               configurable: true,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1469:            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1470: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1471:     }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1472:     // todo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1473:     private static model_handler(cls: Model, event: string)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1474:         return (target: Object, propertyKey: string | symbol, descriptor: any)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1475:             console.log("model_handler========", target, propertyKey, descriptor);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1476: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1477: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1478: }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1479: import { NodeFlags } from "../Const"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1480: import { Component } from "../components/Component"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1481: import { Event } from "../events/Event"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1482: import { EventDispatcher } from "../events/EventDispatcher"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1483: import { Pool } from "../utils/Pool"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1484: import { Stat } from "../utils/Stat"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1485: import { Timer } from "../utils/Timer"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1486: import { ILaya } from "../../ILaya";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1487: import { ComponentDriver } from "../components/ComponentDriver";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1488: const ARRAY_EMPTY: any[] = [];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1489: export type Callback = ((...args: any[]) =&gt; Promise&lt;void&gt;) | ((...args: any[]) =&gt; void) | undefined;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1490: export interface ITransition&lt;STATE, EVENT, CALLBACK&gt;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1491:     fromState: STATE;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1492:     event: EVENT;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1493:     toState: STATE;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1494:     cb: CALLBACK;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1495: }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1496: export function t&lt;STATE, EVENT, CALLBACK&gt;(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1497:     fromState: STATE, event: EVENT, toState: STATE,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1498:     cb?: CALLBACK): ITransition&lt;STATE, EVENT, CALLBACK&gt;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1499:     return { fromState, event, toState, cb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1500: }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1501: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1502:  * &lt;p&gt; &lt;code&gt;Pool&lt;/code&gt; 是对象池类，用于对象的存储、重复使用。&lt;/p&gt;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1503:  * &lt;p&gt;合理使用对象池，可以有效减少对象创建的开销，避免频繁的垃圾回收，从而优化游戏流畅度。&lt;/p&gt;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1504: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1505: export class Pool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1506:     /**@private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1507:     private static _CLSID: number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1508:     /**@private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1509:     private static POOLSIGN: string = "__InPool";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1510:     /**@private  对象存放池。*/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1511:     private static _poolDic: any = {};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1512: 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1513:      * 根据对象类型标识字符，获取对象池。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1514:      * @param sign 对象类型标识字符。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1515:      * @return 对象池。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1516: 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1517:     static getPoolBySign(sign: string): any[]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1518:         return Pool._poolDic[sign] || (Pool._poolDic[sign] = []);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1519: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1520: 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1521:      * 清除对象池的对象。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1522:      * @param sign 对象类型标识字符。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1523: 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1524:     static clearBySign(sign: string):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1525:         if (Pool._poolDic[sign]) Pool._poolDic[sign].length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1526: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1527: 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1528:      * 将对象放到对应类型标识的对象池中。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1529:      * @param sign 对象类型标识字符。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1530:      * @param item 对象。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1531: 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1532:     static recover(sign: string, item: any):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1533:         if (item[Pool.POOLSIGN] !== false) //有这个标志，才表明对象是从Pool里获取的，允许recover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1534:             return;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1535:         item[Pool.POOLSIGN] =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1536:         Pool.getPoolBySign(sign).push(item);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1537: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1538: 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1539:      * 根据类名进行回收，如果类有类名才进行回收，没有则不回收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1540:      * @param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instance 类的具体实例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1541: 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1542:     static recoverByClass(instance: any):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1543:         if (instance)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1544:             var className: string = instance["__className"] || instance.constructor._$gid;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1545:             if (className) Pool.recover(className, instance);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1546: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1547: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1548: 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1549:      * 返回类的唯一标识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1550: 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1551:     private static _getClassSign(cla: any): string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1552:         var className = cla["__className"] || cla["_$gid"];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1553:         if (!className)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1554:             cla["_$gid"] = className = Pool._CLSID + "";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1555:             Pool._CLSID++;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1556: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1557:         return className;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1558: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1559: 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1560:      * 根据类型创建对象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1561:      * @param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cls 类型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1562: 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1563:     static createByClass&lt;T&gt;(cls: new () =&gt; T): 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1564:         return Pool.getItemByClass(Pool._getClassSign(cls), cls);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1565: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1566: 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1567:      * &lt;p&gt;根据传入的对象类型标识字符，获取对象池中此类型标识的一个对象实例。&lt;/p&gt;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1568:      * &lt;p&gt;当对象池中无此类型标识的对象时，则根据传入的类型，创建一个新的对象返回。&lt;/p&gt;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1569:      * @param sign 对象类型标识字符。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1570:      * @param cls 用于创建该类型对象的类。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1571:      * @return 此类型标识的一个对象。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1572: 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1573:     static getItemByClass&lt;T&gt;(sign: string, cls: new () =&gt; T): 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1574:         let rst: any;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1575:         let pool = Pool.getPoolBySign(sign);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1576:         if (pool.length)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1577:             rst = pool.pop();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1578:         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1579:             rst = new cls();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1580:         rst[Pool.POOLSIGN] =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1581:         return rst;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1582: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1583: 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1584:      * &lt;p&gt;根据传入的对象类型标识字符，获取对象池中此类型标识的一个对象实例。&lt;/p&gt;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1585:      * &lt;p&gt;当对象池中无此类型标识的对象时，则使用传入的创建此类型对象的函数，新建一个对象返回。&lt;/p&gt;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1586:      * @param sign 对象类型标识字符。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1587:      * @param createFun 用于创建该类型对象的方法。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1588:      * @param caller this对象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1589:      * @return 此类型标识的一个对象。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1590: 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1591:     static getItemByCreateFun(sign: string, createFun: Function, caller: any = null): any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1592:         var pool: any[] = Pool.getPoolBySign(sign);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1593:         var rst: any = pool.length ? pool.pop() : createFun.call(caller);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1594:         rst[Pool.POOLSIGN] =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1595:         return rst;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1596: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1597: 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1598:      * 根据传入的对象类型标识字符，获取对象池中已存储的此类型的一个对象，如果对象池中无此类型的对象，则返回 null 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1599:      * @param sign 对象类型标识字符。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1600:      * @return 对象池中此类型的一个对象，如果对象池中无此类型的对象，则返回 null 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1601: 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1602:     static getItem(sign: string): any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1603:         var pool: any[] = Pool.getPoolBySign(sign);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1604:         var rst: any = pool.length ? pool.pop() :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1605:         if (rst)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1606:             rst[Pool.POOLSIGN] =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1607: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1608:         return rst;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1609: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1610: }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1611: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1612:  * 添加到父对象后调度。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1613:  * @eventType Event.ADDED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1614: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1615: /*[Event(name = "added", type = "laya.events.Event")]*/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1616: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1617:  * 被父对象移除后调度。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1618:  * @eventType Event.REMOVED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1619: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1620: /*[Event(name = "removed", type = "laya.events.Event")]*/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1621: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1622:  * 加入节点树时调度。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1623:  * @eventType Event.DISPLAY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1624: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1625: /*[Event(name = "display", type = "laya.events.Event")]*/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1626: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1627:  * 从节点树移除时调度。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1628:  * @eventType Event.UNDISPLAY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1629: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1630: /*[Event(name = "undisplay", type = "laya.events.Event")]*/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1631: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1632:  *  &lt;code&gt;Node&lt;/code&gt; 类是可放在显示列表中的所有对象的基类。该显示列表管理 Laya 运行时中显示的所有对象。使用 Node 类排列显示列表中的显示对象。Node 对象可以有子显示对象。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1633: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1634: export class Node extends EventDispatcher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1635:     static EVENT_SET_ACTIVESCENE: string = "ActiveScene";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1636:     static EVENT_SET_IN_ACTIVESCENE: string = "InActiveScene";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1637:     /**@private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1638:     private _bits: number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1639:     /**@private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1640:     private _hideFlags: number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1641:     /**@internal 子对象集合，请不要直接修改此对象。*/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1642:     _children: Node[] = ARRAY_EMPTY;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1643:     /**@internal 父节点对象*/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1644:     _parent: Node =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1645:     /**@internal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1646:     _destroyed: boolean =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1647:     /**@internal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1648:     _conchData: any;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1649:     /**@internal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1650:     _componentDriver: ComponentDriver;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1651:     /**@internal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1652:     _is3D: boolean;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1653:     _url: string;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1654:     _extra: INodeExtra;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1655:     /**节点名称。*/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1656:     name: string = "";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1657:     /** 节点标签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1658:     tag: string;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1659: 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1660:      * 如果节点从资源中创建，这里记录是他的url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1661: 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1662:     get url(): string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1663:         return this._url;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1664: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1665: 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1666:      * 设置资源的URL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1667: 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1668:     set url(path: string)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1669:         this._url = path;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1670: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1671:     get hideFlags(): number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1672:         return this._hideFlags;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1673: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1674:     set hideFlags(value: number)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1675:         this._hideFlags = 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1676: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1677:     /** 是否3D节点，即Scene3D和Sprite3D及其衍生类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1678:     get is3D(): boolean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1679:         return this._is3D;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1680: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1681:     /** 是否已经销毁。对象销毁后不能再使用。*/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1682:     get destroyed(): boolean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1683:         return this._destroyed;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1684: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1685:     constructor()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1686:         super();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1687:         this._initialize();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1688: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1689:     //@internal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1690:     _initialize():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1691:         this._extra = {};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1692: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1693:     _setBit(type: number, value: boolean):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1694:         if (type === NodeFlags.DISPLAY)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1695:             var preValue: boolean = this._getBit(type);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1696:             if (preValue != value) this._updateDisplayedInstage();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1697: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1698:         if (value) this._bits |= type;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1699:         else this._bits &amp;= ~type;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1700: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1701:     _getBit(type: number): boolean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1702:         return (this._bits &amp; type) !=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1703: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1704:     /**@internal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1705:     _setUpNoticeChain():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1706:         if (this._getBit(NodeFlags.DISPLAY)) this._setBitUp(NodeFlags.DISPLAY);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1707: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1708:     /**@internal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1709:     _setBitUp(type: number):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1710:         var ele: Node = this;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1711:         ele._setBit(type, true);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1712:         ele = ele._parent;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1713:         while (ele)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1714:             if (ele._getBit(type)) return;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1715:             ele._setBit(type, true);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1716:             ele = ele._parent;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1717: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1718: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1719:     protected onStartListeningToType(type: string)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1720:         if (type === Event.DISPLAY || type === Event.UNDISPLAY)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1721:             if (!this._getBit(NodeFlags.DISPLAY)) this._setBitUp(NodeFlags.DISPLAY);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1722: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1723: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1724:     bubbleEvent(type: string, data?: any)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1725:         let arr: Array&lt;Node&gt; = _bubbleChainPool.length &gt; 0 ? _bubbleChainPool.pop() : [];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1726:         arr.length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1727:         let obj: Node = this;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1728:         while (obj)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1729:             if (obj.activeInHierarchy)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1730:                 arr.push(obj);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1731:             obj = obj.parent;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1732: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1733:         if (data instanceof Event)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1734:             data._stopped =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1735:             for (let obj of arr)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1736:                 data.setTo(type, obj, this);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1737:                 obj.event(type, data);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1738:                 if (data._stopped)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1739:                     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1740: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1741: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1742:        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1743:             for (let obj of arr)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1744:                 obj.event(type, data);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1745: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1746:         _bubbleChainPool.push(arr);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1747: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1748:     hasHideFlag(flag: number): boolean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1749:         return (this._hideFlags &amp; flag) !=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1750: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1751: 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1752:      * &lt;p&gt;销毁此对象。destroy对象默认会把自己从父节点移除，并且清理自身引用关系，等待js自动垃圾回收机制回收。destroy后不能再使用。&lt;/p&gt;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1753:      * &lt;p&gt;destroy时会移除自身的事情监听，自身的timer监听，移除子对象及从父节点移除自己。&lt;/p&gt;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1754:      * @param destroyChild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（可选）是否同时销毁子节点，若值为true,则销毁子节点，否则不销毁子节点。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1755: 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1756:     destroy(destroyChild: boolean = true):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1757:         this._destroyed =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1758:         this.destroyAllComponent();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1759:         this._parent &amp;&amp; this._parent.removeChild(this);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1760:         //销毁子节点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1761:         if (this._children)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1762:             if (destroyChild) this.destroyChildren();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1763:             else this.removeChildren();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1764: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1765:         this.onDestroy();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1766:         this._children =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1767:         //移除所有事件监听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1768:         this.offAll();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1769: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1770: 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1771:      * 销毁时执行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1772:      * 此方法为虚方法，使用时重写覆盖即可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1773: 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1774:     onDestroy():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1775:         //trace("onDestroy node", this.name);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1776: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1777: 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1778:      * 销毁所有子对象，不销毁自己本身。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1779: 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1780:     destroyChildren():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1781:         //销毁子节点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1782:         if (this._children)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1783:             //为了保持销毁顺序，所以需要正序销毁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1784:             for (let i = 0, n = this._children.length; i &lt; n;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1785:                 this._children[0] &amp;&amp; this._children[0].destroy(true);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1786: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1787: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1788: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1789: 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1790:      * 添加子节点。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1791:      * @param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node 节点对象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1792:      * @return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返回添加的节点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1793: 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1794:     addChild&lt;T extends Node&gt;(node: T): 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1795:         if (!node || this._destroyed || node as any === this) return node;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1796:         if ((&lt;any&gt;node)._zOrder) this._setBit(NodeFlags.HAS_ZORDER, true);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1797:         if (node._parent === this)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1798:             var index: number = this.getChildIndex(node);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1799:             if (index !== this._children.length - 1)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1800:                 this._children.splice(index, 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1801:                 this._children.push(node);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1802:                 this._childChanged();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1803: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1804: 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1805:             node._parent &amp;&amp; node._parent.removeChild(node);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1806:             this._children === ARRAY_EMPTY &amp;&amp; (this._children = []);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1807:             this._children.push(node);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1808:             node._setParent(this);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1809: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1810:         return node;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1811: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1812: 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1813:      * 批量增加子节点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1814:      * @param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...args 无数子节点。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1815: 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1816:     addChildren(...args: any[]):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1817:         var i: number = 0, n: number = args.length;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1818:         while (i &lt; n)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1819:             this.addChild(args[i++]);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1820: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1821: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1822: 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1823:      * 添加子节点到指定的索引位置。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1824:      * @param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node 节点对象。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1825:      * @param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index 索引位置。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1826:      * @return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返回添加的节点。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1827: 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1828:     addChildAt(node: Node, index: number): Node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1829:         if (!node || this._destroyed || node === this) return node;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1830:         if ((&lt;any&gt;node)._zOrder) this._setBit(NodeFlags.HAS_ZORDER, true);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1831:         if (index &gt;= 0 &amp;&amp; index &lt;= this._children.length)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1832:             if (node._parent === this)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1833:                 var oldIndex: number = this.getChildIndex(node);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1834:                 this._children.splice(oldIndex, 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1835:                 this._children.splice(index, 0, node);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1836:                 this._childChanged();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1837:     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1838:                 node._parent &amp;&amp; node._parent.removeChild(node);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1839:                 this._children === ARRAY_EMPTY &amp;&amp; (this._children = []);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1840:                 this._children.splice(index, 0, node);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1841:                 node._setParent(this);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1842: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1843:             return node;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1844: 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1845:             throw new Error("appendChildAt:The index is out of bounds");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1846: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1847: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1848: 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1849:      * 根据子节点对象，获取子节点的索引位置。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1850:      * @param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node 子节点。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1851:      * @return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子节点所在的索引位置。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1852: 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1853:     getChildIndex(node: Node): number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1854:         return this._children.indexOf(node);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1855: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1856: 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1857:      * 根据子节点的名字，获取子节点对象。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1858:      * @param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name 子节点的名字。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1859:      * @return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节点对象。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1860: 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1861:     getChildByName(name: string): Node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1862:         for (let child of this._children)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1863:             if (child &amp;&amp; child.name === name)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1864:                 return child;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1865: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1866:         return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1867: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1868: 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1869:      * 根据子节点的索引位置，获取子节点对象。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1870:      * @param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index 索引位置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1871:      * @return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子节点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1872: 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1873:     getChildAt(index: number): Node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1874:         return this._children[index] ||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1875: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1876: 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1877:      * 设置子节点的索引位置。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1878:      * @param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node 子节点。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1879:      * @param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index 新的索引。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1880:      * @return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返回子节点本身。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1881: 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1882:     setChildIndex(node: Node, index: number): Node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1883:         var childs: any[] = this._children;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1884:         if (index &lt; 0 || index &gt;= childs.length)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1885:             throw new Error("setChildIndex:The index is out of bounds.");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1886: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1887:         var oldIndex: number = this.getChildIndex(node);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1888:         if (oldIndex &lt; 0) throw new Error("setChildIndex:node is must child of this object.");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1889:         childs.splice(oldIndex, 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1890:         childs.splice(index, 0, node);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1891:         this._childChanged();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1892:         return node;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1893: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1894: 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1895:      * 子节点发生改变。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1896:      * @private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1897:      * @param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child 子节点。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1898: 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1899:     protected _childChanged(child: Node = null):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1900: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1901: 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1902:      * 删除子节点。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1903:      * @param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node 子节点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1904:      * @return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被删除的节点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1905: 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1906:     removeChild(node: Node): Node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1907:         if (!this._children) return node;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1908:         var index: number = this._children.indexOf(node);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1909:         return this.removeChildAt(index);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1910: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1911: 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1912:      * 从父容器删除自己，如已经被删除不会抛出异常。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1913:      * @return 当前节点（ Node ）对象。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1914: 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1915:     removeSelf(): Node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1916:         this._parent &amp;&amp; this._parent.removeChild(this);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1917:         return this;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1918: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1919: 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1920:      * 根据子节点名字删除对应的子节点对象，如果找不到不会抛出异常。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1921:      * @param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name 对象名字。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1922:      * @return 查找到的节点（ Node ）对象。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1923: 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1924:     removeChildByName(name: string): Node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1925:         var node: Node = this.getChildByName(name);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1926:         node &amp;&amp; this.removeChild(node);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1927:         return node;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1928: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1929: 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1930:      * 根据子节点索引位置，删除对应的子节点对象。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1931:      * @param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index 节点索引位置。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1932:      * @return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被删除的节点。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1933: 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1934:     removeChildAt(index: number): Node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1935:         var node: Node = this.getChildAt(index);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1936:         if (node)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1937:             this._children.splice(index, 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1938:             node._setParent(null);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1939: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1940:         return node;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1941: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1942: 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1943:      * 删除指定索引区间的所有子对象。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1944:      * @param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beginIndex 开始索引。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1945:      * @param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endIndex 结束索引。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1946:      * @return 当前节点对象。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1947: 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1948:     removeChildren(beginIndex: number = 0, endIndex: number = 0x7fffffff): Node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1949:         if (this._children &amp;&amp; this._children.length &gt;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1950:             var childs: any[] = this._children;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1951:             if (beginIndex === 0 &amp;&amp; endIndex &gt;= childs.length - 1)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1952:                 var arr: any[] = childs;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1953:                 this._children = ARRAY_EMPTY;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1954:     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1955:                 arr = childs.splice(beginIndex, endIndex - beginIndex + 1);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1956: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1957:             for (var i: number = 0, n: number = arr.length; i &lt; n;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1958:                 arr[i]._setParent(null);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1959: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1960: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1961:         return this;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1962: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1963: 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1964:      * 替换子节点。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1965:      * 将传入的新节点对象替换到已有子节点索引位置处。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1966:      * @param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newNode 新节点。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1967:      * @param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oldNode 老节点。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1968:      * @return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返回新节点。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1969: 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1970:     replaceChild(newNode: Node, oldNode: Node): Node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1971:         var index: number = this._children.indexOf(oldNode);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1972:         if (index &gt; -1)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1973:             this._children.splice(index, 1, newNode);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1974:             oldNode._setParent(null);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1975:             newNode._setParent(this);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1976:             return newNode;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1977: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1978:         return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1979: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1980: 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1981:      * 子对象数量。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1982: 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1983:     get numChildren(): number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1984:         return this._children ? this._children.length :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1985: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1986:     /**父节点。*/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1987:     get parent(): Node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1988:         return this._parent;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1989: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1990:     /**检查本节点是否是某个节点的上层节点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1991:      * @param node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1992:      * @return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1993: 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1994:     isAncestorOf(node: Node): boolean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1995:         let p = node.parent;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1996:         while (p)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1997:             if (p == this)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1998:                 return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1999:             p = p.parent;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2000: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2001:         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2002: 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2003:     /**@private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2004:     protected _setParent(value: Node):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2005:         if (this._parent !== value)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2006:             if (value)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2007:                 this._parent = 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2008:                 //如果父对象可见，则设置子对象可见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2009:                 this._onAdded();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2010:                 this.event(Event.ADDED);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2011:                 if (this._getBit(NodeFlags.DISPLAY))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2012:                     this._setUpNoticeChain();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2013:                     value.displayedInStage &amp;&amp; this._displayChild(this, true);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2014: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2015:                 value._childChanged(this);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2016:     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2017:                 //设置子对象不可见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2018:                 this._onRemoved();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2019:                 this.event(Event.REMOVED);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2020:                 let p = this._parent;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2021:                 if (this._getBit(NodeFlags.DISPLAY)) this._displayChild(this, false);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2022:                 this._parent = 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2023:                 p._childChanged(this);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2024: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2025: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2026: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2027:     /**表示是否在显示列表中显示。*/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2028:     get displayedInStage(): boolean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2029:         if (this._getBit(NodeFlags.DISPLAY)) return this._getBit(NodeFlags.DISPLAYED_INSTAGE);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2030:         this._setBitUp(NodeFlags.DISPLAY);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2031:         return this._getBit(NodeFlags.DISPLAYED_INSTAGE);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2032: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2033:     /**@private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2034:     private _updateDisplayedInstage():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2035:         var ele: Node;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2036:         ele = this;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2037:         var stage: Node = ILaya.stage;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2038:         var displayedInStage: boolean =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2039:         while (ele)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2040:             if (ele._getBit(NodeFlags.DISPLAY))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2041:                 displayedInStage = ele._getBit(NodeFlags.DISPLAYED_INSTAGE);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2042:                 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2043: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2044:             if (ele === stage || ele._getBit(NodeFlags.DISPLAYED_INSTAGE))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2045:                 displayedInStage =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2046:                 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2047: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2048:             ele = ele._parent;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2049: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2050:         this._setBit(NodeFlags.DISPLAYED_INSTAGE, displayedInStage);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2051: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2052:     /**@internal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2053:     _setDisplay(value: boolean):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2054:         if (this._getBit(NodeFlags.DISPLAYED_INSTAGE) !== value)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2055:             this._setBit(NodeFlags.DISPLAYED_INSTAGE, value);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2056:             if (value) this.event(Event.DISPLAY);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2057:             else this.event(Event.UNDISPLAY);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2058: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2059: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2060: 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2061:      * 设置指定节点对象是否可见(是否在渲染列表中)。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2062:      * @private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2063:      * @param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node 节点。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2064:      * @param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display 是否可见。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2065: 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2066:     private _displayChild(node: Node, display: boolean):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2067:         var childs: any[] = node._children;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2068:         if (childs)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2069:             for (var i: number = 0, n: number = childs.length; i &lt; n;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2070:                 var child: Node = childs[i];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2071:                 if (!child) continue;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2072:                 if (!child._getBit(NodeFlags.DISPLAY)) continue;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2073:                 if (child._children.length &gt;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2074:                     this._displayChild(child, display);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2075:         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2076:                     child._setDisplay(display);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2077: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2078: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2079: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2080:         node._setDisplay(display);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2081: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2082: 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2083:      * 当前容器是否包含指定的 &lt;code&gt;Node&lt;/code&gt; 节点对象 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2084:      * @param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node  指定的 &lt;code&gt;Node&lt;/code&gt; 节点对象 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2085:      * @return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一个布尔值表示是否包含指定的 &lt;code&gt;Node&lt;/code&gt; 节点对象 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2086: 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2087:     contains(node: Node): boolean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2088:         if (node === this) return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2089:         while (node)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2090:             if (node._parent === this) return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2091:             node = node._parent;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2092: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2093:         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2094: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2095: 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2096:      * 定时重复执行某函数。功能同Laya.timer.timerLoop()。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2097:      * @param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delay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间隔时间(单位毫秒)。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2098:      * @param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caller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执行域(this)。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2099:      * @param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method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结束时的回调方法。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2100:      * @param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args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（可选）回调参数。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2101:      * @param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coverBefore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（可选）是否覆盖之前的延迟执行，默认为true。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2102:      * @param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jumpFrame 时钟是否跳帧。基于时间的循环回调，单位时间间隔内，如能执行多次回调，出于性能考虑，引擎默认只执行一次，设置jumpFrame=true后，则回调会连续执行多次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2103: 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2104:     timerLoop(delay: number, caller: any, method: Function, args: any[] = null, coverBefore: boolean = true, jumpFrame: boolean = false):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2105:         this.timer.loop(delay, caller, method, args, coverBefore, jumpFrame);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2106: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2107: 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2108:      * 定时执行某函数一次。功能同Laya.timer.timerOnce()。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2109:      * @param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delay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延迟时间(单位毫秒)。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2110:      * @param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caller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执行域(this)。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2111:      * @param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method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结束时的回调方法。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2112:      * @param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args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（可选）回调参数。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2113:      * @param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coverBefore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（可选）是否覆盖之前的延迟执行，默认为true。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2114: 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2115:     timerOnce(delay: number, caller: any, method: Function, args: any[] = null, coverBefore: boolean = true):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2116:         this.timer._create(false, false, delay, caller, method, args, coverBefore);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2117: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2118: 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2119:      * 定时重复执行某函数(基于帧率)。功能同Laya.timer.frameLoop()。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2120:      * @param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delay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间隔几帧(单位为帧)。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2121:      * @param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caller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执行域(this)。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2122:      * @param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method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结束时的回调方法。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2123:      * @param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args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（可选）回调参数。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2124:      * @param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coverBefore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（可选）是否覆盖之前的延迟执行，默认为true。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2125: 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2126:     frameLoop(delay: number, caller: any, method: Function, args: any[] = null, coverBefore: boolean = true):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2127:         this.timer._create(true, true, delay, caller, method, args, coverBefore);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2128: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2129: 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2130:      * 定时执行一次某函数(基于帧率)。功能同Laya.timer.frameOnce()。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2131:      * @param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delay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延迟几帧(单位为帧)。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2132:      * @param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caller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执行域(this)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2133:      * @param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method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结束时的回调方法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2134:      * @param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args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（可选）回调参数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2135:      * @param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coverBefore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（可选）是否覆盖之前的延迟执行，默认为true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2136: 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2137:     frameOnce(delay: number, caller: any, method: Function, args: any[] = null, coverBefore: boolean = true):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2138:         this.timer._create(true, false, delay, caller, method, args, coverBefore);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2139: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2140: 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2141:      * 清理定时器。功能同Laya.timer.clearTimer()。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2142:      * @param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caller 执行域(this)。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2143:      * @param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method 结束时的回调方法。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2144: 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2145:     clearTimer(caller: any, method: Function):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2146:         this.timer.clear(caller, method);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2147: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2148: 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2149:      * &lt;p&gt;延迟运行指定的函数。&lt;/p&gt;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2150:      * &lt;p&gt;在控件被显示在屏幕之前调用，一般用于延迟计算数据。&lt;/p&gt;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2151:      * @param method 要执行的函数的名称。例如，functionName。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2152:      * @param args 传递给 &lt;code&gt;method&lt;/code&gt; 函数的可选参数列表。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2153:      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2154:      * @see #runCallLater()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2155: 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2156:     callLater(method: Function, args: any[] = null):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2157:         this.timer.callLater(this, method, args);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2158: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2159: 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2160:      * &lt;p&gt;如果有需要延迟调用的函数（通过 &lt;code&gt;callLater&lt;/code&gt; 函数设置），则立即执行延迟调用函数。&lt;/p&gt;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2161:      * @param method 要执行的函数名称。例如，functionName。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2162:      * @see #callLater()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2163: 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2164:     runCallLater(method: Function):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2165:         this.timer.runCallLater(this, method);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2166: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2167:     //============================组件化支持==============================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2168:     /** @private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2169:     protected _components: Component[];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2170:     /**@private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2171:     private _activeChangeScripts: Component[];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2172:     _scene: Node;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2173: 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2174:      * 获得所属场景。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2175:      * @return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场景。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2176: 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2177:     get scene(): any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2178:         return this._scene;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2179: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2180: 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2181:      * 获取自身是否激活。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2182:      *   @return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自身是否激活。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2183: 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2184:     get active(): boolean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2185:         return !this._getBit(NodeFlags.NOT_READY) &amp;&amp; !this._getBit(NodeFlags.NOT_ACTIVE);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2186: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2187: 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2188:      * 设置是否激活。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2189:      * @param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value 是否激活。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2190: 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2191:     set active(value: boolean)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2192:         value = !!value;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2193:         if (!this._getBit(NodeFlags.NOT_ACTIVE) !== value)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2194:             if (this._activeChangeScripts &amp;&amp; this._activeChangeScripts.length !==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2195:                 if (value)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2196:                     throw "Node: can't set the main inActive node active in hierarchy,if the operate is in main inActive node or it's children script's onDisable Event.";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2197:                 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2198:                     throw "Node: can't set the main active node inActive in hierarchy,if the operate is in main active node or it's children script's onEnable Event.";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2199:     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2200:                 this._setBit(NodeFlags.NOT_ACTIVE, !value);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2201:                 if (this._parent)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2202:                     if (this._parent.activeInHierarchy)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2203:                         this._processActive(value, true);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2204: 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2205: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2206: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2207: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2208: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2209: 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2210:      * 获取在场景中是否激活。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2211:      *   @return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在场景中是否激活。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2212: 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2213:     get activeInHierarchy(): boolean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2214:         return this._getBit(NodeFlags.ACTIVE_INHIERARCHY);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2215: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2216: 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2217:      * @private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2218: 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2219:     protected _onActive():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2220:         Stat.spriteCount++;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2221: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2222: 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2223:      * @private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2224: 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2225:     protected _onInActive():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2226:         Stat.spriteCount--;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2227: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2228: 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2229:      * @private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2230: 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2231:     protected _onActiveInScene():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2232:         this.event(Node.EVENT_SET_ACTIVESCENE, this._scene);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2233:         //override it.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2234: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2235: 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2236:      * @private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2237: 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2238:     protected _onInActiveInScene():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2239:         this.event(Node.EVENT_SET_IN_ACTIVESCENE, this._scene);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2240:         //override it.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2241: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2242: 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2243:     * 组件被激活后执行，此时所有节点和组件均已创建完毕，次方法只执行一次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2244:     * 此方法为虚方法，使用时重写覆盖即可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2245: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2246:     onAwake():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2247:         //this.name  &amp;&amp; trace("onAwake node ", this.name);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2248: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2249: 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2250:      * 组件被启用后执行，比如节点被添加到舞台后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2251:      * 此方法为虚方法，使用时重写覆盖即可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2252: 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2253:     onEnable():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2254:         //this.name  &amp;&amp; trace("onEnable node ", this.name);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2255: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2256: 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2257:      * 组件被禁用时执行，比如从节点从舞台移除后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2258:      * 此方法为虚方法，使用时重写覆盖即可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2259: 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2260:     onDisable():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2261:         //trace("onDisable node", this.name);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2262: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2263: 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2264:      * @internal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2265: 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2266:     _parse(data: any, spriteMap: any):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2267:         //override it.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2268: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2269: 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2270:      * @internal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2271: 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2272:     _setBelongScene(scene: Node):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2273:         if (!this._scene || this.scene != scene)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2274:             this._scene = scene;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2275:             this._onActiveInScene();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2276:             for (let i = 0, n = this._children.length; i &lt; n;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2277:                 this._children[i]._setBelongScene(scene);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2278: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2279: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2280: 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2281:      * @internal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2282: 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2283:     _setUnBelongScene():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2284:         if (this._scene !== this) {//移除节点本身是scene不继续派发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2285:             this._onInActiveInScene();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2286:             this._scene =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2287:             for (let i = 0, n = this._children.length; i &lt; n;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2288:                 this._children[i]._setUnBelongScene();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2289: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2290: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2291:     _processActive(active: boolean, fromSetter?: boolean)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2292:         (this._activeChangeScripts) || (this._activeChangeScripts = []);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2293:         let arr = this._activeChangeScripts;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2294:         if (active)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2295:             this._activeHierarchy(arr, fromSetter);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2296:         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2297:             this._inActiveHierarchy(arr, fromSetter);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2298:         for (let i = 0, n = arr.length; i &lt; n;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2299:             let comp = arr[i];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2300:             comp.owner &amp;&amp; comp._setActive(active);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2301: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2302:         arr.length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2303: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2304: 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2305:      * @internal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2306: 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2307:     _activeHierarchy(activeChangeScripts: any[], fromSetter?: boolean):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2308:         this._setBit(NodeFlags.ACTIVE_INHIERARCHY, true);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2309:         if (this._components)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2310:             for (let i = 0, n = this._components.length; i &lt; n;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2311:                 let comp = this._components[i];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2312:                 if (comp._isScript())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2313:                     (comp._enabled) &amp;&amp; (activeChangeScripts.push(comp));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2314:                 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2315:                     comp._setActive(true);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2316: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2317: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2318:         this._onActive();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2319:         for (let i = 0, n = this._children.length; i &lt; n;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2320:             let child = this._children[i];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2321:             (!child._getBit(NodeFlags.NOT_ACTIVE) &amp;&amp; !child._getBit(NodeFlags.NOT_READY)) &amp;&amp; (child._activeHierarchy(activeChangeScripts, fromSetter));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2322: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2323:         if (!this._getBit(NodeFlags.AWAKED))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2324:             this._setBit(NodeFlags.AWAKED, true);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2325:             this.onAwake();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2326: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2327:         this.onEnable();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2328: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2329: 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2330:      * @internal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2331: 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2332:     _inActiveHierarchy(activeChangeScripts: any[], fromSetter?: boolean):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2333:         this._onInActive();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2334:         if (this._components)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2335:             for (let i = 0, n = this._components.length; i &lt; n;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2336:                 let comp = this._components[i];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2337:                 if (comp._isScript())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2338:                     comp._enabled &amp;&amp; (activeChangeScripts.push(comp));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2339:                 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2340:                     comp._setActive(false);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2341: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2342: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2343:         this._setBit(NodeFlags.ACTIVE_INHIERARCHY, false);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2344:         for (let i = 0, n = this._children.length; i &lt; n;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2345:             let child = this._children[i];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2346:             (child &amp;&amp; !child._getBit(NodeFlags.NOT_ACTIVE)) &amp;&amp; (child._inActiveHierarchy(activeChangeScripts, fromSetter));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2347: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2348:         this.onDisable();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2349: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2350: 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2351:      * @private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2352: 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2353:     protected _onAdded():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2354:         if (this._activeChangeScripts &amp;&amp; this._activeChangeScripts.length !==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2355:             throw "Node: can't set the main inActive node active in hierarchy,if the operate is in main inActive node or it's children script's onDisable Event.";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2356: 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2357:             let parentScene = this._parent.scene;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2358:             parentScene &amp;&amp; this._setBelongScene(parentScene);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2359:             (this._parent.activeInHierarchy &amp;&amp; this.active) &amp;&amp; this._processActive(true);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2360: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2361: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2362: 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2363:      * @private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2364: 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2365:     protected _onRemoved():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2366:         if (this._activeChangeScripts &amp;&amp; this._activeChangeScripts.length !==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2367:             throw "Node: can't set the main active node inActive in hierarchy,if the operate is in main active node or it's children script's onEnable Event.";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2368: 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2369:             (this._parent.activeInHierarchy &amp;&amp; this.active) &amp;&amp; this._processActive(false);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2370:             this._parent.scene &amp;&amp; this._setUnBelongScene();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2371: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2372: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2373: 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2374:      * @internal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2375: 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2376:     _addComponentInstance(comp: Component):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2377:         if (!this._components)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2378:             this._components = [];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2379:         this._components.push(comp);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2380:         comp._setOwner(this);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2381:         if (this.activeInHierarchy)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2382:             comp._setActive(true);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2383:         this._componentsChanged?.(comp, 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2384: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2385: 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2386:      * @internal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2387: 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2388:     _destroyComponent(comp: Component)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2389:         if (!this._components)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2390:             return;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2391:         let i = this._components.indexOf(comp);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2392:         if (i != -1)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2393:             this._components.splice(i, 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2394:             comp._destroy();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2395:             this._componentsChanged?.(comp, 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2396: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2397: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2398: 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2399:      * @internal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2400: 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2401:     private destroyAllComponent():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2402:         if (!this._components)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2403:             return;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2404:         for (let i = 0, n = this._components.length; i &lt; n;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2405:             let item = this._components[i];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2406:             item &amp;&amp; !item.destroyed &amp;&amp; item._destroy();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2407: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2408:         this._components.length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2409:         this._componentsChanged?.(null, 2);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2410: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2411: 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2412:      * 组件列表发生改变。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2413:      * @private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2414: 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2415:     protected _componentsChanged?(comp: Component, action: 0 | 1 | 2): void;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2416: 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2417:      * @internal 克隆。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2418:      * @param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destObject 克隆源。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2419: 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2420:     _cloneTo(destObject: any, srcRoot: Node, dstRoot: Node):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2421:         var destNode: Node = (&lt;Node&gt;destObject);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2422:         if (this._components)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2423:             for (let i = 0, n = this._components.length; i &lt; n;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2424:                 var destComponent = destNode.addComponent((this._components[i] as any).constructor);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2425:                 this._components[i]._cloneTo(destComponent);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2426: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2427: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2428: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2429: 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2430:      * 添加组件实例。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2431:      * @param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component 组建实例。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2432:      * @return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组件。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2433: 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2434:     addComponentInstance(component: Component): Component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2435:         if (component.owner)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2436:             throw "Node:the component has belong to other node.";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2437:         if (component._singleton &amp;&amp; this.getComponent(((&lt;any&gt;component)).constructor))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2438:             console.warn("Node:the component is singleton, can't add the second one.", component);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2439:         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2440:             this._addComponentInstance(component);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2441:         return component;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2442: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2443: 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2444:      * 添加组件。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2445:      * @param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componentType 组件类型。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2446:      * @return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组件。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2447: 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2448:     addComponent&lt;T extends Component&gt;(componentType: new () =&gt; T): 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2449:         let comp: T = Pool.createByClass(componentType);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2450:         if (!comp)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2451:             throw "missing " + componentType.toString();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2452: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2453:         if (comp._singleton &amp;&amp; this.getComponent(componentType))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2454:             console.warn("Node:the component is singleton, can't add the second one.", comp);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2455:         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2456:             this._addComponentInstance(comp);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2457:         return comp;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2458: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2459: 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2460:      * 获得组件实例，如果没有则返回为null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2461:      * @param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componentType 组建类型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2462:      * @return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返回组件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2463: 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2464:     getComponent&lt;T extends Component&gt;(componentType: new () =&gt; T): 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2465:         if (this._components)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2466:             for (let i = 0, n = this._components.length; i &lt; n;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2467:                 let comp = this._components[i];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2468:                 if (comp instanceof componentType)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2469:                     return comp;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2470: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2471: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2472:         return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2473: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2474: 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2475:      * 返回所有组件实例。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2476:      * @return 返回组件实例数组。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2477: 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2478:     get components(): ReadonlyArray&lt;Component&gt;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2479:         return this._components || ARRAY_EMPTY;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2480: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2481: 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2482:      * 获得组件实例，如果没有则返回为null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2483:      * @param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componentType 组件类型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2484:      * @return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返回组件数组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2485: 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2486:     getComponents(componentType: typeof Component): Component[]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2487:         var arr: any[];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2488:         if (this._components)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2489:             for (let i = 0, n = this._components.length; i &lt; n;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2490:                 let comp = this._components[i];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2491:                 if (comp instanceof componentType)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2492:                     arr = arr || [];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2493:                     arr.push(comp);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2494: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2495: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2496: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2497:         return arr;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2498: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2499: 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2500:      * 获取timer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2501: 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2502:     get timer(): Timer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2503:         return this._scene ? this._scene.timer : ILaya.timer;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2504: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2505: 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2506:      * 反序列化后会调用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2507: 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2508:     onAfterDeserialize() {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2509: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2510: const _bubbleChainPool: Array&lt;Array&lt;Node&gt;&gt; = [];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2511: export interface INodeExtra {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2512: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2513:  * &lt;p&gt;&lt;code&gt;Handler&lt;/code&gt; 是事件处理器类。&lt;/p&gt;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2514:  * &lt;p&gt;推荐使用 Handler.create() 方法从对象池创建，减少对象创建消耗。创建的 Handler 对象不再使用后，可以使用 Handler.recover() 将其回收到对象池，回收后不要再使用此对象，否则会导致不可预料的错误。&lt;/p&gt;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2515:  * &lt;p&gt;&lt;b&gt;注意：&lt;/b&gt;由于鼠标事件也用本对象池，不正确的回收及调用，可能会影响鼠标事件的执行。&lt;/p&gt;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2516: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2517: export class Handler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2518:     /**@private handler对象池*/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2519:     protected static _pool: Handler[] = [];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2520:     /**@private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2521:     private static _gid: number 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2522:     /** 执行域(this)。*/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2523:     caller: Object |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2524:     /** 处理方法。*/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2525:     method: Function |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2526:     /** 参数。*/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2527:     args: any[] |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2528:     /** 表示是否只执行一次。如果为true，回调后执行recover()进行回收，回收后会被再利用，默认为false 。*/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2529:     once =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2530:     /**@private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2531:     protected _id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2532: 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2533:      * 根据指定的属性值，创建一个 &lt;code&gt;Handler&lt;/code&gt; 类的实例。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2534:      * @param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caller 执行域。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2535:      * @param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method 处理函数。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2536:      * @param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args 函数参数。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2537:      * @param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once 是否只执行一次。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2538: 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2539:     constructor(caller: Object | null = null, method: Function | null = null, args: any[] | null = null, once: boolean = false)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2540:         this.setTo(caller, method, args, once);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2541: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2542: 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2543:      * 设置此对象的指定属性值。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2544:      * @param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caller 执行域(this)。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2545:      * @param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method 回调方法。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2546:      * @param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args 携带的参数。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2547:      * @param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once 是否只执行一次，如果为true，执行后执行recover()进行回收。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2548:      * @return  返回 handler 本身。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2549: 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2550:     setTo(caller: any, method: Function | null, args: any[] | null, once = false): Handler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2551:         this._id = Handler._gid++;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2552:         this.caller = caller;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2553:         this.method = method;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2554:         this.args = args;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2555:         this.once = once;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2556:         return this;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2557: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2558: 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2559:      * 执行处理器。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2560: 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2561:     run(): any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2562:         if (this.method == null) return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2563:         var id: number = this._id;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2564:         var result: any = this.method.apply(this.caller, this.args);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2565:         this._id === id &amp;&amp; this.once &amp;&amp; this.recover();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2566:         return result;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2567: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2568: 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2569:      * 执行处理器，并携带额外数据。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2570:      * @param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data 附加的回调数据，可以是单数据或者Array(作为多参)。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2571: 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2572:     runWith(data: any): any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2573:         if (this.method == null) return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2574:         var id: number = this._id;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2575:         if (data == null)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2576:             var result: any = this.method.apply(this.caller, this.args);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2577:         else if (!this.args &amp;&amp; !data.unshift) result = this.method.call(this.caller, data);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2578:         else if (this.args) result = this.method.apply(this.caller, this.args.concat(data));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2579:         else result = this.method.apply(this.caller, data);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2580:         this._id === id &amp;&amp; this.once &amp;&amp; this.recover();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2581:         return result;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2582: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2583: 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2584:      * 清理对象引用。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2585: 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2586:     clear(): Handler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2587:         this.caller =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2588:         this.method =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2589:         this.args =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2590:         return this;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2591: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2592: 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2593:      * 清理并回收到 Handler 对象池内。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2594: 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2595:     recover():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2596:         if (this._id &gt;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2597:             this._id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2598:             Handler._pool.push(this.clear());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2599: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2600: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2601: 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2602:      * 从对象池内创建一个Handler，默认会执行一次并立即回收，如果不需要自动回收，设置once参数为false。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2603:      * @param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caller 执行域(this)。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2604:      * @param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method 回调方法。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2605:      * @param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args 携带的参数。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2606:      * @param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once 是否只执行一次，如果为true，回调后执行recover()进行回收，默认为true。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2607:      * @return  返回创建的handler实例。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2608: 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2609:     static create(caller: any, method: Function | null, args: any[] | null = null, once: boolean = true): Handler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2610:         if (Handler._pool.length)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2611:             return (Handler._pool.pop() as Handler).setTo(caller, method, args, once);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2612:         return new Handler(caller, method, args, once);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2613: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2614: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2615: import { ConfigPath } from "../const/ConfigPath";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2616: import { ViewMgr } from "../core/UI/ViewMgr";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2617: import { Game } from "../views/Game";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2618: import { EViewKey } from "../views/ViewConst";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2619: import { ELevelConst } from "../views/level/LevelConst";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2620: import { LevelModel } from "../views/level/LevelModel";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2621: import { BackgroundRoot } from "./BackgroundRoot";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2622: import { InputManager } from "./InputManager";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2623: import { EItemType } from "./Item/EItemType";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2624: import { LevelCamera } from "./LevelCamera";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2625: import { Player } from "./Player";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2626: import { LevelNodeManager } from "./levelParse/LevelNodeManager";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2627: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2628:  * author: 陈秀齐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2629:  * time: 2023/12/14 11:05:26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2630:  * desc: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2631: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2632: const { regClass, property } = Laya;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2633: @regClass('81d36ae9-c41d-47cc-b112-cc4568ccd384', '../src/level/Level.ts')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2634: export class Level extends Laya.Script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2635:     declare owner: Laya.Sprite;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2636:     @property({ type: Laya.Sprite, tips: "地面根节点"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2637:     private moveRoot: Laya.Sprite;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2638:     @property({ type: Laya.Sprite, tips: "地面根节点"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2639:     private groundRoot: Laya.Sprite;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2640:     @property({ type: Laya.Sprite, tips: "障碍物根节点"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2641:     private obstacleRoot: Laya.Sprite;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2642:     @property({ type: Laya.Sprite, tips: "物品根节点"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2643:     private itemRoot: Laya.Sprite;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2644:     @property({ type: Laya.Sprite, tips: "特效根节点"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2645:     private effectRoot: Laya.Sprite;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2646:     @property({ type: Laya.Sprite, tips: "ui根节点"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2647:     private uiRoot: Laya.Sprite;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2648:     @property({ type: InputManager, tips: "关卡输入控制"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2649:     private inputManager: InputManager;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2650:     @property({ type: LevelNodeManager, tips: "关卡节点管理"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2651:     private nodeManager: LevelNodeManager;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2652:     @property({ type: Player, tips: "角色"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2653:     private player: Player;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2654:     @property({ type: LevelCamera, tips: "相机控制"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2655:     public levelCamera: LevelCamera;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2656:     @property({ type: ["Record", Number], tips: "配置"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2657:     public config: Record&lt;string, number&gt;;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2658:     @property({ type: Laya.Animation, tips: "受击特效"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2659:     private animHurt: Laya.Animation;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2660:     @property({ type: Laya.Animation, tips: "落地特效"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2661:     private animDust: Laya.Animation;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2662:     public backgroundRoot: BackgroundRoot;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2663:     private _isInit: boolean =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2664:     private _enabledCollision: boolean =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2665:     get spawnPoint(): [number, number]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2666:         const { x, y } = this.player.owner;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2667:         return [x, y];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2668: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2669:     private parsePrefabData(levelId: ELevelConst, offset: number):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2670:         this.nodeManager.init(levelId, offset);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2671: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2672:     private checkCollision():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2673:         const playerRect = this.player.collisionBox;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2674:         //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2675:         let items = this.nodeManager.items;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2676:         let item = this.tryCheckCollision(playerRect, items);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2677:         // trigger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2678:         if (item &amp;&amp; item.type == EItemType.FinalAward)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2679:             Game.ins.win();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2680:             this._enabledCollision =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2681:             this.player.stop();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2682:             this.player.pause();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2683:     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2684:         if (item &amp;&amp; item.type == EItemType.FoCat)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2685:             item.collisionEvent();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2686:     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2687:         // collision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2688:         let obstacles = this.nodeManager.obstacles;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2689:         let obstacle = this.tryCheckCollision(playerRect, obstacles);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2690:         if (obstacle)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2691:             this.inputManager.cancel();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2692:             this.player.addForce(obstacle.force, obstacle.degrees);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2693:             this.showHurtEffect();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2694:             Laya.SoundManager.playSound(ConfigPath.M_CatHurt);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2695:             return;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2696:     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2697:         let grounds = this.nodeManager.grounds;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2698:         let scrollGrounds = grounds.filter(g =&gt; g.isScrollBack);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2699:         let staticGrounds = grounds.filter(g =&gt; !g.isScrollBack);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2700:         let ground = this.tryCheckCollision(playerRect, scrollGrounds);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2701:         if (!ground)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2702:             ground = this.tryCheckCollision(playerRect, staticGrounds);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2703: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2704:         const newIsGround = ground !=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2705:         const lastIsGround = this.player.isGround;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2706:         if (lastIsGround != newIsGround)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2707:             this.player.isGround = newIsGround;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2708:             // 落地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2709:             if (newIsGround)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2710:                 if (ground.isScrollBack)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2711:                     this.player.velocityY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2712:                     this.player.velocityX = -ground.moveSpeed;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2713:         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2714:                     this.player.stop();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2715: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2716:                 this.recordPlayerPos();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2717:                 this.showDustEffect();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2718:                 this.player.owner.y = ground.owner.y;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2719:                 Laya.SoundManager.playSound(ConfigPath.M_Foot);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2720: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2721: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2722: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2723:     private tryCheckCollision&lt;T extends { collisionBox: Laya.Rectangle }&gt;(playerRect: Laya.Rectangle, list: T[]): 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2724:         return list.find(i =&gt; i.collisionBox.intersects(playerRect));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2725: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2726:     private onAnimDustComplete():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2727:         this.animDust.visible =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2728: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2729:     private onAnimHurtComplete():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2730:         this.animHurt.visible =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2731: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2732:     onAwake():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2733:         this.animDust.on(Laya.Event.COMPLETE, this, this.onAnimDustComplete);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2734:         this.animHurt.on(Laya.Event.COMPLETE, this, this.onAnimHurtComplete);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2735: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2736:     onUpdate():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2737:         if (!this._isInit) return;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2738:         if (this._enabledCollision)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2739:             this.checkCollision();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2740: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2741: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2742:     onDestroy():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2743:         LevelModel.ins.resetDistance();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2744: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2745:     init(levelId: number, backgroundRoot: BackgroundRoot):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2746:         if (this._isInit) return;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2747:         this._isInit =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2748:         // levelId = ELevelConst.Level_10002;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2749:         LevelModel.ins.currId = levelId;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2750:         let startLine = this.config[levelId];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2751:         this.moveRoot.x = startLine;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2752:         this.uiRoot.x = -startLine;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2753:         let realStartPos = startLine - this.spawnPoint[0];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2754:         LevelModel.ins.setStartSpace(realStartPos);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2755:         this.parsePrefabData(levelId, startLine);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2756:         this.player.spawn(...this.spawnPoint);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2757:         this.inputManager.init(this.player);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2758:         this.levelCamera.init(this.player);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2759:         this.levelCamera.addFollower(backgroundRoot);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2760:         this.backgroundRoot = backgroundRoot;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2761: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2762:     recordPlayerPos():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2763:         LevelModel.ins.recordPlayerPos(this.levelCamera.distance);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2764: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2765:     reEnterLevel(levelId: number):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2766:         LevelModel.ins.currId = levelId;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2767:         this.levelCamera.backToStart();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2768:         LevelModel.ins.resetDistance();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2769:         let startLine = this.config[levelId];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2770:         this.moveRoot.x = startLine;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2771:         this.uiRoot.x = -startLine;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2772:         let realStartPos = startLine - this.spawnPoint[0];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2773:         LevelModel.ins.setStartSpace(realStartPos);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2774:         this.nodeManager.clear();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2775:         this.parsePrefabData(levelId, startLine);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2776:         this._enabledCollision =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2777:         this.player.resume();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2778: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2779:     restart():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2780:         this.reEnterLevel(LevelModel.ins.currId);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2781: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2782:     scrollTo(pos: number):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2783:         this.player.hide();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2784:         this._enabledCollision =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2785:         this.inputManager.enabled =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2786:         LevelModel.ins.isScrollClose =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2787:         ViewMgr.ins.close(EViewKey.HudView);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2788:         this.levelCamera.scrollTo(pos, Laya.Handler.create(this, 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2789:             this.player.show();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2790:             this._enabledCollision =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2791:             this.inputManager.enabled =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2792:             LevelModel.ins.scrollEnd();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2793:             ViewMgr.ins.open(EViewKey.HudView);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2794:             LevelModel.ins.isScrollClose =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2795:         }, null, true));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2796: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2797:     showDustEffect():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2798:         this.animDust.visible =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2799:         let point = this.player.getFootPoint(this.effectRoot);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2800:         this.animDust.pos(point.x, point.y);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2801:         this.animDust.play(0, false);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2802: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2803:     showHurtEffect():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2804:         this.animHurt.visible =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2805:         let point = this.player.getFootPoint(this.effectRoot);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2806:         this.animHurt.pos(point.x, point.y);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2807:         this.animHurt.play(0, false);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2808: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2809: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2810: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2811:  * author: 陈秀齐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2812:  * time: 2023/12/12 15:22:31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2813:  * desc: 背景视差移动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2814:  * MTC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2815:  * todo: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2816:  * 1.屏幕宽度适应问题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2817: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2818: const { regClass, property } = Laya;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2819: @regClass()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2820: export class Background extends Laya.Script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2821:     declare owner: Laya.Image;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2822:     @property({ type: Number, tips: "移动视差比例"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2823:     moveScale: number 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2824:     @property({ type: Number, tips: "纹理默认宽度"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2825:     textureWidth: number = 720;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2826:     @property({ type: Number, tips: "初始宽度为原始宽度的倍数"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2827:     repeatX: number = 3;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2828:     private _startPosX: number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2829:     private get distance(): number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2830:         return Math.abs(this.owner.x - this._startPosX);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2831: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2832:     private resetPos():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2833:         let real = this.owner.x - this._startPosX;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2834:         this.owner.x = this._startPosX + real % this.textureWidth;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2835: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2836:     private isOutOfBounds(): boolean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2837:         return this.distance * this.repeatX &gt; this.textureWidth;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2838: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2839:     onStart():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2840:         const stageW = this.textureWidth * this.repeatX;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2841:         this.owner.x = -stageW;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2842:         this.owner.width = stageW * this.repeatX;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2843:         this._startPosX = this.owner.x;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2844: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2845:     move(distance: number):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2846:         this.owner.x += distance * this.moveScale;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2847:         if (this.isOutOfBounds())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2848:             this.resetPos();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2849: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2850: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2851: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2852: import { Background } from "./Background";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2853: import { CameraFollower } from "./CameraFollower";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2854: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2855:  * author: 陈秀齐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2856:  * time: 2023/12/12 21:00:37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2857:  * desc: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2858: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2859: const { regClass, property } = Laya;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2860: @regClass()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2861: export class BackgroundRoot extends CameraFollower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2862:     declare owner: Laya.Sprite;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2863:     @property({ type: [Background], tips: "视差背景图层集合"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2864:     backgrounds: Background[] = [];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2865:     @property({ type: Boolean, tips: "是否自动移动"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2866:     autoMove: boolean =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2867:     @property({ type: Number, tips: "自动移动的速度"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2868:     autoMoveSpeed: number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2869:     move(distance: number):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2870:         if (distance == 0) return;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2871:         this.backgrounds.forEach(bg =&gt; bg.move(distance));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2872: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2873:     onUpdate():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2874:         if (this.autoMove)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2875:             this.move(this.autoMoveSpeed);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2876: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2877: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2878:     randomSkin():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2879:         this.setSkin(Math.floor(Math.random() * 3));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2880: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2881:     setSkin(index: number):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2882:         this.backgrounds.forEach((bg, i)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2883:             bg.owner.skin = `resources/scene/bg${index}/Layer_${i}.png`;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2884:        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2885: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2886:     enterAnim():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2887:         Laya.Tween.from(this.owner, { alpha: 0 }, 1000)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2888: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2889:     exitAnim(): void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2890:         Laya.Tween.from(this.owner, { alpha: 0 }, 1000)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2891: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2892: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2893: import { CameraFollower } from "./CameraFollower";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2894: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2895:  * author: 陈秀齐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2896:  * time: 2023/12/13 08:48:23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2897:  * desc: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2898: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2899: export interface ICameraFocusTarget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2900:     velocityX: number;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2901: }</w:t>
      </w:r>
      <w:bookmarkStart w:id="0" w:name="_GoBack"/>
      <w:bookmarkEnd w:id="0"/>
    </w:p>
    <w:sectPr>
      <w:headerReference r:id="rId5" w:type="first"/>
      <w:headerReference r:id="rId4" w:type="default"/>
      <w:footerReference r:id="rId6" w:type="default"/>
      <w:pgSz w:w="11907" w:h="16840"/>
      <w:pgMar w:top="1412" w:right="1412" w:bottom="1140" w:left="1412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bbey">
    <w:altName w:val="Corbe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4002009F" w:csb1="DFD70000"/>
  </w:font>
  <w:font w:name="Gill Sans MT">
    <w:panose1 w:val="020B0502020104020203"/>
    <w:charset w:val="00"/>
    <w:family w:val="swiss"/>
    <w:pitch w:val="default"/>
    <w:sig w:usb0="00000003" w:usb1="00000000" w:usb2="00000000" w:usb3="00000000" w:csb0="20000003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jc w:val="right"/>
      <w:rPr>
        <w:rFonts w:hint="eastAsia" w:eastAsia="宋体"/>
        <w:b/>
        <w:lang w:val="en-GB" w:eastAsia="zh-CN"/>
      </w:rPr>
    </w:pPr>
    <w:r>
      <w:rPr>
        <w:rFonts w:eastAsia="PMingLiU"/>
        <w:b/>
        <w:lang w:val="en-GB" w:eastAsia="zh-HK"/>
      </w:rPr>
      <w:fldChar w:fldCharType="begin"/>
    </w:r>
    <w:r>
      <w:rPr>
        <w:rFonts w:eastAsia="PMingLiU"/>
        <w:b/>
        <w:lang w:val="en-GB" w:eastAsia="zh-HK"/>
      </w:rPr>
      <w:instrText xml:space="preserve"> PAGE  \* Arabic  \* MERGEFORMAT </w:instrText>
    </w:r>
    <w:r>
      <w:rPr>
        <w:rFonts w:eastAsia="PMingLiU"/>
        <w:b/>
        <w:lang w:val="en-GB" w:eastAsia="zh-HK"/>
      </w:rPr>
      <w:fldChar w:fldCharType="separate"/>
    </w:r>
    <w:r>
      <w:rPr>
        <w:rFonts w:eastAsia="PMingLiU"/>
        <w:b/>
        <w:lang w:val="en-GB" w:eastAsia="zh-HK"/>
      </w:rPr>
      <w:t>55</w:t>
    </w:r>
    <w:r>
      <w:rPr>
        <w:rFonts w:eastAsia="PMingLiU"/>
        <w:b/>
        <w:lang w:val="en-GB" w:eastAsia="zh-HK"/>
      </w:rPr>
      <w:fldChar w:fldCharType="end"/>
    </w:r>
    <w:r>
      <w:rPr>
        <w:rFonts w:eastAsia="PMingLiU"/>
        <w:lang w:val="en-GB" w:eastAsia="zh-HK"/>
      </w:rPr>
      <w:t xml:space="preserve"> of </w:t>
    </w:r>
    <w:r>
      <w:rPr>
        <w:rFonts w:eastAsia="PMingLiU"/>
        <w:b/>
        <w:lang w:val="en-GB" w:eastAsia="zh-HK"/>
      </w:rPr>
      <w:fldChar w:fldCharType="begin"/>
    </w:r>
    <w:r>
      <w:rPr>
        <w:rFonts w:eastAsia="PMingLiU"/>
        <w:b/>
        <w:lang w:val="en-GB" w:eastAsia="zh-HK"/>
      </w:rPr>
      <w:instrText xml:space="preserve"> NUMPAGES  \* Arabic  \* MERGEFORMAT </w:instrText>
    </w:r>
    <w:r>
      <w:rPr>
        <w:rFonts w:eastAsia="PMingLiU"/>
        <w:b/>
        <w:lang w:val="en-GB" w:eastAsia="zh-HK"/>
      </w:rPr>
      <w:fldChar w:fldCharType="separate"/>
    </w:r>
    <w:r>
      <w:rPr>
        <w:rFonts w:eastAsia="PMingLiU"/>
        <w:b/>
        <w:lang w:val="en-GB" w:eastAsia="zh-HK"/>
      </w:rPr>
      <w:t>58</w:t>
    </w:r>
    <w:r>
      <w:rPr>
        <w:rFonts w:eastAsia="PMingLiU"/>
        <w:b/>
        <w:lang w:val="en-GB" w:eastAsia="zh-HK"/>
      </w:rPr>
      <w:fldChar w:fldCharType="end"/>
    </w:r>
  </w:p>
  <w:p>
    <w:pPr>
      <w:pStyle w:val="24"/>
      <w:jc w:val="right"/>
      <w:rPr>
        <w:rFonts w:hint="eastAsia" w:eastAsia="宋体"/>
        <w:b/>
        <w:lang w:val="en-GB"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jc w:val="left"/>
      <w:rPr>
        <w:rFonts w:eastAsia="PMingLiU"/>
        <w:lang w:eastAsia="zh-HK"/>
      </w:rPr>
    </w:pPr>
  </w:p>
  <w:p>
    <w:pPr>
      <w:pStyle w:val="25"/>
      <w:jc w:val="left"/>
      <w:rPr>
        <w:lang w:val="en-US" w:eastAsia="zh-CN"/>
      </w:rPr>
    </w:pPr>
    <w:r>
      <w:rPr>
        <w:rFonts w:hint="eastAsia"/>
        <w:lang w:val="en-US" w:eastAsia="zh-CN"/>
      </w:rPr>
      <w:t>喵喵蹦蹦跳软件  V1.0.0  代码</w:t>
    </w:r>
    <w:r>
      <w:rPr>
        <w:sz w:val="20"/>
      </w:rPr>
      <mc:AlternateContent>
        <mc:Choice Requires="wps">
          <w:drawing>
            <wp:anchor distT="0" distB="0" distL="114935" distR="114935" simplePos="0" relativeHeight="251659264" behindDoc="0" locked="0" layoutInCell="1" allowOverlap="1">
              <wp:simplePos x="0" y="0"/>
              <wp:positionH relativeFrom="margin">
                <wp:posOffset>5376545</wp:posOffset>
              </wp:positionH>
              <wp:positionV relativeFrom="paragraph">
                <wp:posOffset>1905</wp:posOffset>
              </wp:positionV>
              <wp:extent cx="494030" cy="20447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4030" cy="2044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23.35pt;margin-top:0.15pt;height:16.1pt;width:38.9pt;mso-position-horizontal-relative:margin;z-index:251659264;mso-width-relative:page;mso-height-relative:page;" filled="f" stroked="f" coordsize="21600,21600" o:gfxdata="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FZ7BQvWAAAABwEAAA8AAAAAAAAAAQAgAAAAIgAAAGRycy9kb3ducmV2&#10;LnhtbFBLAQIUABQAAAAIAIdO4kDVZB2vNwIAAGEEAAAOAAAAAAAAAAEAIAAAACUBAABkcnMvZTJv&#10;RG9jLnhtbFBLBQYAAAAABgAGAFkBAADOBQAAAAA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2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0"/>
      <w:tblpPr w:leftFromText="180" w:rightFromText="180" w:vertAnchor="page" w:horzAnchor="page" w:tblpX="1503" w:tblpY="727"/>
      <w:tblOverlap w:val="never"/>
      <w:tblW w:w="9096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126"/>
      <w:gridCol w:w="2970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89" w:hRule="exact"/>
      </w:trPr>
      <w:tc>
        <w:tcPr>
          <w:tcW w:w="6126" w:type="dxa"/>
          <w:vAlign w:val="center"/>
        </w:tcPr>
        <w:p>
          <w:pPr>
            <w:pStyle w:val="25"/>
            <w:jc w:val="left"/>
            <w:rPr>
              <w:lang w:val="en-US" w:eastAsia="zh-CN"/>
            </w:rPr>
          </w:pPr>
          <w:r>
            <w:rPr>
              <w:rFonts w:hint="eastAsia"/>
              <w:lang w:val="en-US" w:eastAsia="zh-CN"/>
            </w:rPr>
            <w:t>喵喵蹦蹦跳 软件  V1.0.0  代码</w:t>
          </w:r>
        </w:p>
      </w:tc>
      <w:tc>
        <w:tcPr>
          <w:tcW w:w="2970" w:type="dxa"/>
          <w:tcBorders>
            <w:tl2br w:val="nil"/>
            <w:tr2bl w:val="nil"/>
          </w:tcBorders>
        </w:tcPr>
        <w:p>
          <w:pPr>
            <w:spacing w:after="0" w:afterLines="201" w:afterAutospacing="0"/>
            <w:jc w:val="right"/>
            <w:rPr>
              <w:lang w:eastAsia="zh-CN"/>
            </w:rPr>
          </w:pPr>
          <w:r>
            <w:rPr>
              <w:sz w:val="20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posOffset>-154305</wp:posOffset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6" name="文本框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5"/>
                                  <w:rPr>
                                    <w:rFonts w:hint="eastAsia" w:eastAsiaTheme="minorEastAsia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-12.15pt;margin-top:0pt;height:144pt;width:144pt;mso-position-horizontal-relative:margin;mso-wrap-style:none;z-index:251660288;mso-width-relative:page;mso-height-relative:page;" filled="f" stroked="f" coordsize="21600,21600" o:gfxdata="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3rmyHWAAAACAEAAA8AAAAAAAAAAQAgAAAAIgAAAGRycy9kb3ducmV2LnhtbFBL&#10;AQIUABQAAAAIAIdO4kAwiRJeMQIAAGEEAAAOAAAAAAAAAAEAIAAAACUBAABkcnMvZTJvRG9jLnht&#10;bFBLBQYAAAAABgAGAFkBAADIBQAAAAA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2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hint="eastAsia"/>
              <w:lang w:val="en-US" w:eastAsia="zh-CN"/>
            </w:rPr>
            <w:t>1</w:t>
          </w:r>
        </w:p>
      </w:tc>
    </w:tr>
  </w:tbl>
  <w:p>
    <w:pPr>
      <w:rPr>
        <w:sz w:val="2"/>
        <w:szCs w:val="2"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E10F19"/>
    <w:multiLevelType w:val="multilevel"/>
    <w:tmpl w:val="06E10F19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cs="Times New Roman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  <w:rPr>
        <w:rFonts w:cs="Times New Roman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720"/>
        </w:tabs>
        <w:ind w:left="720" w:hanging="720"/>
      </w:pPr>
      <w:rPr>
        <w:rFonts w:cs="Times New Roman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864"/>
        </w:tabs>
        <w:ind w:left="864" w:hanging="864"/>
      </w:pPr>
      <w:rPr>
        <w:rFonts w:cs="Times New Roman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cs="Times New Roman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cs="Times New Roman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cs="Times New Roman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cs="Times New Roman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cs="Times New Roman"/>
      </w:rPr>
    </w:lvl>
  </w:abstractNum>
  <w:abstractNum w:abstractNumId="1">
    <w:nsid w:val="0E40645D"/>
    <w:multiLevelType w:val="multilevel"/>
    <w:tmpl w:val="0E40645D"/>
    <w:lvl w:ilvl="0" w:tentative="0">
      <w:start w:val="1"/>
      <w:numFmt w:val="upperRoman"/>
      <w:lvlText w:val="%1."/>
      <w:lvlJc w:val="left"/>
      <w:pPr>
        <w:tabs>
          <w:tab w:val="left" w:pos="-360"/>
        </w:tabs>
        <w:ind w:left="-720"/>
      </w:pPr>
      <w:rPr>
        <w:rFonts w:hint="default" w:cs="Times New Roman"/>
      </w:rPr>
    </w:lvl>
    <w:lvl w:ilvl="1" w:tentative="0">
      <w:start w:val="1"/>
      <w:numFmt w:val="upperLetter"/>
      <w:pStyle w:val="71"/>
      <w:lvlText w:val="%2."/>
      <w:lvlJc w:val="left"/>
      <w:pPr>
        <w:tabs>
          <w:tab w:val="left" w:pos="431"/>
        </w:tabs>
        <w:ind w:left="431" w:hanging="431"/>
      </w:pPr>
      <w:rPr>
        <w:rFonts w:hint="default" w:ascii="Arial" w:hAnsi="Arial" w:cs="Arial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vertAlign w:val="baseline"/>
      </w:rPr>
    </w:lvl>
    <w:lvl w:ilvl="2" w:tentative="0">
      <w:start w:val="1"/>
      <w:numFmt w:val="decimal"/>
      <w:pStyle w:val="79"/>
      <w:lvlText w:val="%2%3."/>
      <w:lvlJc w:val="left"/>
      <w:pPr>
        <w:tabs>
          <w:tab w:val="left" w:pos="1298"/>
        </w:tabs>
        <w:ind w:left="1298" w:hanging="578"/>
      </w:pPr>
      <w:rPr>
        <w:rFonts w:hint="default" w:cs="Times New Roman"/>
      </w:rPr>
    </w:lvl>
    <w:lvl w:ilvl="3" w:tentative="0">
      <w:start w:val="1"/>
      <w:numFmt w:val="lowerLetter"/>
      <w:lvlText w:val="%4)"/>
      <w:lvlJc w:val="left"/>
      <w:pPr>
        <w:tabs>
          <w:tab w:val="left" w:pos="1800"/>
        </w:tabs>
        <w:ind w:left="1440"/>
      </w:pPr>
      <w:rPr>
        <w:rFonts w:hint="default" w:cs="Times New Roman"/>
      </w:rPr>
    </w:lvl>
    <w:lvl w:ilvl="4" w:tentative="0">
      <w:start w:val="1"/>
      <w:numFmt w:val="decimal"/>
      <w:lvlText w:val="(%5)"/>
      <w:lvlJc w:val="left"/>
      <w:pPr>
        <w:tabs>
          <w:tab w:val="left" w:pos="2520"/>
        </w:tabs>
        <w:ind w:left="2160"/>
      </w:pPr>
      <w:rPr>
        <w:rFonts w:hint="default" w:cs="Times New Roman"/>
      </w:rPr>
    </w:lvl>
    <w:lvl w:ilvl="5" w:tentative="0">
      <w:start w:val="1"/>
      <w:numFmt w:val="lowerLetter"/>
      <w:lvlText w:val="(%6)"/>
      <w:lvlJc w:val="left"/>
      <w:pPr>
        <w:tabs>
          <w:tab w:val="left" w:pos="3240"/>
        </w:tabs>
        <w:ind w:left="2880"/>
      </w:pPr>
      <w:rPr>
        <w:rFonts w:hint="default" w:cs="Times New Roman"/>
      </w:rPr>
    </w:lvl>
    <w:lvl w:ilvl="6" w:tentative="0">
      <w:start w:val="1"/>
      <w:numFmt w:val="lowerRoman"/>
      <w:lvlText w:val="(%7)"/>
      <w:lvlJc w:val="left"/>
      <w:pPr>
        <w:tabs>
          <w:tab w:val="left" w:pos="3960"/>
        </w:tabs>
        <w:ind w:left="3600"/>
      </w:pPr>
      <w:rPr>
        <w:rFonts w:hint="default" w:cs="Times New Roman"/>
      </w:rPr>
    </w:lvl>
    <w:lvl w:ilvl="7" w:tentative="0">
      <w:start w:val="1"/>
      <w:numFmt w:val="lowerLetter"/>
      <w:lvlText w:val="(%8)"/>
      <w:lvlJc w:val="left"/>
      <w:pPr>
        <w:tabs>
          <w:tab w:val="left" w:pos="4680"/>
        </w:tabs>
        <w:ind w:left="4320"/>
      </w:pPr>
      <w:rPr>
        <w:rFonts w:hint="default" w:cs="Times New Roman"/>
      </w:rPr>
    </w:lvl>
    <w:lvl w:ilvl="8" w:tentative="0">
      <w:start w:val="1"/>
      <w:numFmt w:val="lowerRoman"/>
      <w:lvlText w:val="(%9)"/>
      <w:lvlJc w:val="left"/>
      <w:pPr>
        <w:tabs>
          <w:tab w:val="left" w:pos="5400"/>
        </w:tabs>
        <w:ind w:left="5040"/>
      </w:pPr>
      <w:rPr>
        <w:rFonts w:hint="default"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hyphenationZone w:val="425"/>
  <w:doNotHyphenateCaps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VmZmRhMzk5ZDliNDNlZGUwZTRlMzcyYjVkMmZjMDgifQ=="/>
  </w:docVars>
  <w:rsids>
    <w:rsidRoot w:val="00172A27"/>
    <w:rsid w:val="00000124"/>
    <w:rsid w:val="00000730"/>
    <w:rsid w:val="00000BC8"/>
    <w:rsid w:val="00000E55"/>
    <w:rsid w:val="000013B5"/>
    <w:rsid w:val="0000194D"/>
    <w:rsid w:val="000025AD"/>
    <w:rsid w:val="000029B7"/>
    <w:rsid w:val="00002E79"/>
    <w:rsid w:val="000033A0"/>
    <w:rsid w:val="00003517"/>
    <w:rsid w:val="00003549"/>
    <w:rsid w:val="00003698"/>
    <w:rsid w:val="00004438"/>
    <w:rsid w:val="000046FB"/>
    <w:rsid w:val="00004734"/>
    <w:rsid w:val="0000475D"/>
    <w:rsid w:val="00004B34"/>
    <w:rsid w:val="0000518C"/>
    <w:rsid w:val="0000595E"/>
    <w:rsid w:val="00006064"/>
    <w:rsid w:val="0000646E"/>
    <w:rsid w:val="00006917"/>
    <w:rsid w:val="0000703B"/>
    <w:rsid w:val="000070E9"/>
    <w:rsid w:val="00007545"/>
    <w:rsid w:val="00010A0C"/>
    <w:rsid w:val="00010F3A"/>
    <w:rsid w:val="000113E6"/>
    <w:rsid w:val="00011DBA"/>
    <w:rsid w:val="00011FC9"/>
    <w:rsid w:val="0001214E"/>
    <w:rsid w:val="00014245"/>
    <w:rsid w:val="000142D3"/>
    <w:rsid w:val="000147D6"/>
    <w:rsid w:val="00014E83"/>
    <w:rsid w:val="000150A8"/>
    <w:rsid w:val="00015B29"/>
    <w:rsid w:val="00015E8B"/>
    <w:rsid w:val="00016D7C"/>
    <w:rsid w:val="00016E4A"/>
    <w:rsid w:val="00016F3C"/>
    <w:rsid w:val="00016F66"/>
    <w:rsid w:val="00017197"/>
    <w:rsid w:val="000176B3"/>
    <w:rsid w:val="00017857"/>
    <w:rsid w:val="00020754"/>
    <w:rsid w:val="0002094A"/>
    <w:rsid w:val="00020E20"/>
    <w:rsid w:val="00020F44"/>
    <w:rsid w:val="00021016"/>
    <w:rsid w:val="00022221"/>
    <w:rsid w:val="0002360D"/>
    <w:rsid w:val="0002502A"/>
    <w:rsid w:val="00025511"/>
    <w:rsid w:val="00025752"/>
    <w:rsid w:val="00025F86"/>
    <w:rsid w:val="00026784"/>
    <w:rsid w:val="00026A4C"/>
    <w:rsid w:val="00027217"/>
    <w:rsid w:val="000272E6"/>
    <w:rsid w:val="00027415"/>
    <w:rsid w:val="00027925"/>
    <w:rsid w:val="000279A1"/>
    <w:rsid w:val="0003170B"/>
    <w:rsid w:val="00031C06"/>
    <w:rsid w:val="000320F4"/>
    <w:rsid w:val="00032BD8"/>
    <w:rsid w:val="000332FF"/>
    <w:rsid w:val="00033309"/>
    <w:rsid w:val="000336ED"/>
    <w:rsid w:val="00033D22"/>
    <w:rsid w:val="00033DFD"/>
    <w:rsid w:val="00034106"/>
    <w:rsid w:val="000347C4"/>
    <w:rsid w:val="000351F7"/>
    <w:rsid w:val="00035808"/>
    <w:rsid w:val="00036100"/>
    <w:rsid w:val="00036273"/>
    <w:rsid w:val="00036433"/>
    <w:rsid w:val="00036B1F"/>
    <w:rsid w:val="00036E01"/>
    <w:rsid w:val="00036FA5"/>
    <w:rsid w:val="0003728F"/>
    <w:rsid w:val="0003731A"/>
    <w:rsid w:val="00037522"/>
    <w:rsid w:val="00037799"/>
    <w:rsid w:val="00037E0F"/>
    <w:rsid w:val="00037EAF"/>
    <w:rsid w:val="00037FB1"/>
    <w:rsid w:val="0004030B"/>
    <w:rsid w:val="00041804"/>
    <w:rsid w:val="00041C7A"/>
    <w:rsid w:val="00041EEB"/>
    <w:rsid w:val="000424BE"/>
    <w:rsid w:val="0004296A"/>
    <w:rsid w:val="00042A97"/>
    <w:rsid w:val="00042AE7"/>
    <w:rsid w:val="00042D40"/>
    <w:rsid w:val="00043048"/>
    <w:rsid w:val="00043CE5"/>
    <w:rsid w:val="00044103"/>
    <w:rsid w:val="00044187"/>
    <w:rsid w:val="0004446C"/>
    <w:rsid w:val="000451EA"/>
    <w:rsid w:val="0004541B"/>
    <w:rsid w:val="000454B6"/>
    <w:rsid w:val="00045581"/>
    <w:rsid w:val="000456F4"/>
    <w:rsid w:val="00045B4F"/>
    <w:rsid w:val="0004668D"/>
    <w:rsid w:val="00046CF4"/>
    <w:rsid w:val="00047ACC"/>
    <w:rsid w:val="00047BDF"/>
    <w:rsid w:val="00047CB1"/>
    <w:rsid w:val="000503B6"/>
    <w:rsid w:val="00050A4F"/>
    <w:rsid w:val="00050D81"/>
    <w:rsid w:val="00050E89"/>
    <w:rsid w:val="000514CC"/>
    <w:rsid w:val="000515B5"/>
    <w:rsid w:val="0005199C"/>
    <w:rsid w:val="00051DB9"/>
    <w:rsid w:val="00052125"/>
    <w:rsid w:val="000523A0"/>
    <w:rsid w:val="000523C8"/>
    <w:rsid w:val="00052846"/>
    <w:rsid w:val="00052ED1"/>
    <w:rsid w:val="00053361"/>
    <w:rsid w:val="000533E4"/>
    <w:rsid w:val="00053624"/>
    <w:rsid w:val="00053678"/>
    <w:rsid w:val="000539D4"/>
    <w:rsid w:val="00053E9F"/>
    <w:rsid w:val="000542C3"/>
    <w:rsid w:val="000545A3"/>
    <w:rsid w:val="00054DE4"/>
    <w:rsid w:val="00054E9E"/>
    <w:rsid w:val="0005542E"/>
    <w:rsid w:val="00055871"/>
    <w:rsid w:val="000560EF"/>
    <w:rsid w:val="00056433"/>
    <w:rsid w:val="00056952"/>
    <w:rsid w:val="00056D76"/>
    <w:rsid w:val="00057362"/>
    <w:rsid w:val="000576B3"/>
    <w:rsid w:val="000577BF"/>
    <w:rsid w:val="00057D05"/>
    <w:rsid w:val="00060940"/>
    <w:rsid w:val="00060BC4"/>
    <w:rsid w:val="00060EC0"/>
    <w:rsid w:val="0006154A"/>
    <w:rsid w:val="00061656"/>
    <w:rsid w:val="00062A09"/>
    <w:rsid w:val="00063433"/>
    <w:rsid w:val="000634EC"/>
    <w:rsid w:val="00063E07"/>
    <w:rsid w:val="00064597"/>
    <w:rsid w:val="0006478A"/>
    <w:rsid w:val="00064858"/>
    <w:rsid w:val="00064BBD"/>
    <w:rsid w:val="00065021"/>
    <w:rsid w:val="00065616"/>
    <w:rsid w:val="0006736F"/>
    <w:rsid w:val="0006740F"/>
    <w:rsid w:val="00067454"/>
    <w:rsid w:val="00067456"/>
    <w:rsid w:val="00067470"/>
    <w:rsid w:val="00070B0D"/>
    <w:rsid w:val="000713CF"/>
    <w:rsid w:val="00071989"/>
    <w:rsid w:val="000720F8"/>
    <w:rsid w:val="00072E76"/>
    <w:rsid w:val="00074113"/>
    <w:rsid w:val="0007429E"/>
    <w:rsid w:val="000742FE"/>
    <w:rsid w:val="00074CC0"/>
    <w:rsid w:val="00074F6F"/>
    <w:rsid w:val="000751A5"/>
    <w:rsid w:val="000754C5"/>
    <w:rsid w:val="0007556D"/>
    <w:rsid w:val="000759F0"/>
    <w:rsid w:val="00075A4F"/>
    <w:rsid w:val="0007619F"/>
    <w:rsid w:val="00076599"/>
    <w:rsid w:val="00076F5E"/>
    <w:rsid w:val="00077112"/>
    <w:rsid w:val="00077306"/>
    <w:rsid w:val="000773E5"/>
    <w:rsid w:val="000802DC"/>
    <w:rsid w:val="000803DC"/>
    <w:rsid w:val="0008108F"/>
    <w:rsid w:val="00082027"/>
    <w:rsid w:val="000820C4"/>
    <w:rsid w:val="0008216E"/>
    <w:rsid w:val="00082596"/>
    <w:rsid w:val="00082998"/>
    <w:rsid w:val="00083872"/>
    <w:rsid w:val="00083A50"/>
    <w:rsid w:val="00083D87"/>
    <w:rsid w:val="00083DE5"/>
    <w:rsid w:val="0008489D"/>
    <w:rsid w:val="0008506B"/>
    <w:rsid w:val="000852BC"/>
    <w:rsid w:val="000856E3"/>
    <w:rsid w:val="0008573F"/>
    <w:rsid w:val="0008586D"/>
    <w:rsid w:val="00085E4A"/>
    <w:rsid w:val="00086739"/>
    <w:rsid w:val="00086C59"/>
    <w:rsid w:val="00086CD0"/>
    <w:rsid w:val="00087E0B"/>
    <w:rsid w:val="00090088"/>
    <w:rsid w:val="0009050D"/>
    <w:rsid w:val="0009106D"/>
    <w:rsid w:val="0009108A"/>
    <w:rsid w:val="00091245"/>
    <w:rsid w:val="0009236D"/>
    <w:rsid w:val="000929AF"/>
    <w:rsid w:val="00092E74"/>
    <w:rsid w:val="00093857"/>
    <w:rsid w:val="00093A6F"/>
    <w:rsid w:val="00093E49"/>
    <w:rsid w:val="00094288"/>
    <w:rsid w:val="00094A99"/>
    <w:rsid w:val="00095208"/>
    <w:rsid w:val="000960C9"/>
    <w:rsid w:val="000970D6"/>
    <w:rsid w:val="00097223"/>
    <w:rsid w:val="00097708"/>
    <w:rsid w:val="000A1157"/>
    <w:rsid w:val="000A1A72"/>
    <w:rsid w:val="000A2255"/>
    <w:rsid w:val="000A359D"/>
    <w:rsid w:val="000A40C4"/>
    <w:rsid w:val="000A4C91"/>
    <w:rsid w:val="000A4C96"/>
    <w:rsid w:val="000A526A"/>
    <w:rsid w:val="000A5F38"/>
    <w:rsid w:val="000A66BD"/>
    <w:rsid w:val="000A6EAB"/>
    <w:rsid w:val="000A6FEA"/>
    <w:rsid w:val="000A76D0"/>
    <w:rsid w:val="000A7899"/>
    <w:rsid w:val="000B03E3"/>
    <w:rsid w:val="000B0A6C"/>
    <w:rsid w:val="000B0FF2"/>
    <w:rsid w:val="000B15F5"/>
    <w:rsid w:val="000B1889"/>
    <w:rsid w:val="000B1AF3"/>
    <w:rsid w:val="000B1DF3"/>
    <w:rsid w:val="000B2D0B"/>
    <w:rsid w:val="000B2F8F"/>
    <w:rsid w:val="000B31B9"/>
    <w:rsid w:val="000B3531"/>
    <w:rsid w:val="000B3581"/>
    <w:rsid w:val="000B3A34"/>
    <w:rsid w:val="000B3DD8"/>
    <w:rsid w:val="000B41F2"/>
    <w:rsid w:val="000B4E21"/>
    <w:rsid w:val="000B50A3"/>
    <w:rsid w:val="000B58EA"/>
    <w:rsid w:val="000B5B1E"/>
    <w:rsid w:val="000B670D"/>
    <w:rsid w:val="000B7366"/>
    <w:rsid w:val="000B7596"/>
    <w:rsid w:val="000B7F9E"/>
    <w:rsid w:val="000B7FD7"/>
    <w:rsid w:val="000C0683"/>
    <w:rsid w:val="000C06FD"/>
    <w:rsid w:val="000C07E1"/>
    <w:rsid w:val="000C10F5"/>
    <w:rsid w:val="000C1803"/>
    <w:rsid w:val="000C1A8D"/>
    <w:rsid w:val="000C1B7E"/>
    <w:rsid w:val="000C1BEF"/>
    <w:rsid w:val="000C1E71"/>
    <w:rsid w:val="000C1E78"/>
    <w:rsid w:val="000C236C"/>
    <w:rsid w:val="000C269B"/>
    <w:rsid w:val="000C2B62"/>
    <w:rsid w:val="000C2E50"/>
    <w:rsid w:val="000C2E52"/>
    <w:rsid w:val="000C39D7"/>
    <w:rsid w:val="000C39F8"/>
    <w:rsid w:val="000C3B1F"/>
    <w:rsid w:val="000C3ED6"/>
    <w:rsid w:val="000C3FF0"/>
    <w:rsid w:val="000C43D5"/>
    <w:rsid w:val="000C49A0"/>
    <w:rsid w:val="000C4B15"/>
    <w:rsid w:val="000C4DD2"/>
    <w:rsid w:val="000C5349"/>
    <w:rsid w:val="000C5BBA"/>
    <w:rsid w:val="000C6D76"/>
    <w:rsid w:val="000C739A"/>
    <w:rsid w:val="000D0633"/>
    <w:rsid w:val="000D0B9B"/>
    <w:rsid w:val="000D141D"/>
    <w:rsid w:val="000D20F5"/>
    <w:rsid w:val="000D2413"/>
    <w:rsid w:val="000D2568"/>
    <w:rsid w:val="000D2E75"/>
    <w:rsid w:val="000D2E9E"/>
    <w:rsid w:val="000D30E5"/>
    <w:rsid w:val="000D345C"/>
    <w:rsid w:val="000D3778"/>
    <w:rsid w:val="000D37EC"/>
    <w:rsid w:val="000D3EF8"/>
    <w:rsid w:val="000D449C"/>
    <w:rsid w:val="000D4617"/>
    <w:rsid w:val="000D5245"/>
    <w:rsid w:val="000D5422"/>
    <w:rsid w:val="000D56CC"/>
    <w:rsid w:val="000D69C4"/>
    <w:rsid w:val="000D69E0"/>
    <w:rsid w:val="000D7373"/>
    <w:rsid w:val="000D739E"/>
    <w:rsid w:val="000D787D"/>
    <w:rsid w:val="000D7DAA"/>
    <w:rsid w:val="000E07BE"/>
    <w:rsid w:val="000E0A5E"/>
    <w:rsid w:val="000E1530"/>
    <w:rsid w:val="000E167A"/>
    <w:rsid w:val="000E1AC2"/>
    <w:rsid w:val="000E1D12"/>
    <w:rsid w:val="000E1DF8"/>
    <w:rsid w:val="000E1E88"/>
    <w:rsid w:val="000E22A2"/>
    <w:rsid w:val="000E22F6"/>
    <w:rsid w:val="000E2647"/>
    <w:rsid w:val="000E2695"/>
    <w:rsid w:val="000E3758"/>
    <w:rsid w:val="000E3E82"/>
    <w:rsid w:val="000E652E"/>
    <w:rsid w:val="000E7933"/>
    <w:rsid w:val="000F0386"/>
    <w:rsid w:val="000F05D2"/>
    <w:rsid w:val="000F115D"/>
    <w:rsid w:val="000F1669"/>
    <w:rsid w:val="000F1B5D"/>
    <w:rsid w:val="000F1BDD"/>
    <w:rsid w:val="000F26C1"/>
    <w:rsid w:val="000F273B"/>
    <w:rsid w:val="000F2CB3"/>
    <w:rsid w:val="000F30E9"/>
    <w:rsid w:val="000F3AD8"/>
    <w:rsid w:val="000F46F9"/>
    <w:rsid w:val="000F5ADD"/>
    <w:rsid w:val="000F5B9F"/>
    <w:rsid w:val="000F5BE6"/>
    <w:rsid w:val="000F5E0F"/>
    <w:rsid w:val="000F6276"/>
    <w:rsid w:val="000F6470"/>
    <w:rsid w:val="000F6474"/>
    <w:rsid w:val="000F65AB"/>
    <w:rsid w:val="000F6CAE"/>
    <w:rsid w:val="000F71A3"/>
    <w:rsid w:val="000F7346"/>
    <w:rsid w:val="000F7851"/>
    <w:rsid w:val="00100B4C"/>
    <w:rsid w:val="00100E41"/>
    <w:rsid w:val="00101805"/>
    <w:rsid w:val="001023B0"/>
    <w:rsid w:val="00102460"/>
    <w:rsid w:val="001028F8"/>
    <w:rsid w:val="00102E09"/>
    <w:rsid w:val="00102E88"/>
    <w:rsid w:val="00102EF1"/>
    <w:rsid w:val="00103386"/>
    <w:rsid w:val="001042DB"/>
    <w:rsid w:val="00104BCC"/>
    <w:rsid w:val="00105537"/>
    <w:rsid w:val="00105BD3"/>
    <w:rsid w:val="00105EF1"/>
    <w:rsid w:val="001062B8"/>
    <w:rsid w:val="00106782"/>
    <w:rsid w:val="001069D6"/>
    <w:rsid w:val="00106D2D"/>
    <w:rsid w:val="00107027"/>
    <w:rsid w:val="00107509"/>
    <w:rsid w:val="00107B04"/>
    <w:rsid w:val="00107EF5"/>
    <w:rsid w:val="0011046C"/>
    <w:rsid w:val="001112DF"/>
    <w:rsid w:val="001119AC"/>
    <w:rsid w:val="00111C5E"/>
    <w:rsid w:val="00111F97"/>
    <w:rsid w:val="00112908"/>
    <w:rsid w:val="00112D6E"/>
    <w:rsid w:val="00113E9D"/>
    <w:rsid w:val="001142D5"/>
    <w:rsid w:val="00114A8E"/>
    <w:rsid w:val="00114B59"/>
    <w:rsid w:val="00114F6F"/>
    <w:rsid w:val="001151C4"/>
    <w:rsid w:val="0011540A"/>
    <w:rsid w:val="00115423"/>
    <w:rsid w:val="001156D0"/>
    <w:rsid w:val="00115993"/>
    <w:rsid w:val="001166BF"/>
    <w:rsid w:val="0011698D"/>
    <w:rsid w:val="00116A6A"/>
    <w:rsid w:val="0011741C"/>
    <w:rsid w:val="001200CD"/>
    <w:rsid w:val="00120754"/>
    <w:rsid w:val="00120A91"/>
    <w:rsid w:val="00120DEB"/>
    <w:rsid w:val="0012121B"/>
    <w:rsid w:val="00121BC7"/>
    <w:rsid w:val="00122170"/>
    <w:rsid w:val="00122515"/>
    <w:rsid w:val="001227AF"/>
    <w:rsid w:val="001228F0"/>
    <w:rsid w:val="00122E3D"/>
    <w:rsid w:val="001230CC"/>
    <w:rsid w:val="001237E9"/>
    <w:rsid w:val="00123CD9"/>
    <w:rsid w:val="0012476A"/>
    <w:rsid w:val="00124878"/>
    <w:rsid w:val="00124AF5"/>
    <w:rsid w:val="00125C36"/>
    <w:rsid w:val="0012613D"/>
    <w:rsid w:val="0012624D"/>
    <w:rsid w:val="00126281"/>
    <w:rsid w:val="001263E6"/>
    <w:rsid w:val="001264B8"/>
    <w:rsid w:val="00126B0C"/>
    <w:rsid w:val="00126DBD"/>
    <w:rsid w:val="00127211"/>
    <w:rsid w:val="0012753B"/>
    <w:rsid w:val="00127D30"/>
    <w:rsid w:val="001306DB"/>
    <w:rsid w:val="001320EF"/>
    <w:rsid w:val="00132AF5"/>
    <w:rsid w:val="001342F6"/>
    <w:rsid w:val="00134488"/>
    <w:rsid w:val="001346E0"/>
    <w:rsid w:val="001347AB"/>
    <w:rsid w:val="00134E7D"/>
    <w:rsid w:val="00135274"/>
    <w:rsid w:val="0013582E"/>
    <w:rsid w:val="00135EF0"/>
    <w:rsid w:val="001366B9"/>
    <w:rsid w:val="00136963"/>
    <w:rsid w:val="00136ED9"/>
    <w:rsid w:val="00137620"/>
    <w:rsid w:val="0013765D"/>
    <w:rsid w:val="00137DE9"/>
    <w:rsid w:val="001402EB"/>
    <w:rsid w:val="00140553"/>
    <w:rsid w:val="00140941"/>
    <w:rsid w:val="0014102D"/>
    <w:rsid w:val="0014173A"/>
    <w:rsid w:val="00141746"/>
    <w:rsid w:val="00141839"/>
    <w:rsid w:val="0014230A"/>
    <w:rsid w:val="0014262F"/>
    <w:rsid w:val="00142B5A"/>
    <w:rsid w:val="001431FF"/>
    <w:rsid w:val="00143319"/>
    <w:rsid w:val="0014363C"/>
    <w:rsid w:val="00143E58"/>
    <w:rsid w:val="00144CCA"/>
    <w:rsid w:val="00145175"/>
    <w:rsid w:val="0014567C"/>
    <w:rsid w:val="001457F6"/>
    <w:rsid w:val="00145B5D"/>
    <w:rsid w:val="001461C4"/>
    <w:rsid w:val="00146948"/>
    <w:rsid w:val="00146BA5"/>
    <w:rsid w:val="00146E70"/>
    <w:rsid w:val="001479F6"/>
    <w:rsid w:val="00150A24"/>
    <w:rsid w:val="001524B1"/>
    <w:rsid w:val="00152DBE"/>
    <w:rsid w:val="00152EB9"/>
    <w:rsid w:val="00153C51"/>
    <w:rsid w:val="001540D3"/>
    <w:rsid w:val="00154925"/>
    <w:rsid w:val="00154C6B"/>
    <w:rsid w:val="001550D8"/>
    <w:rsid w:val="001552A8"/>
    <w:rsid w:val="0015576E"/>
    <w:rsid w:val="00157445"/>
    <w:rsid w:val="0016080D"/>
    <w:rsid w:val="001608A5"/>
    <w:rsid w:val="00160B91"/>
    <w:rsid w:val="001615CC"/>
    <w:rsid w:val="00161808"/>
    <w:rsid w:val="00161EC4"/>
    <w:rsid w:val="0016332D"/>
    <w:rsid w:val="00163443"/>
    <w:rsid w:val="001635F5"/>
    <w:rsid w:val="0016381E"/>
    <w:rsid w:val="00163D63"/>
    <w:rsid w:val="00163DAC"/>
    <w:rsid w:val="00163F44"/>
    <w:rsid w:val="00163F51"/>
    <w:rsid w:val="001645A6"/>
    <w:rsid w:val="001646F5"/>
    <w:rsid w:val="00164B78"/>
    <w:rsid w:val="00164E92"/>
    <w:rsid w:val="00165486"/>
    <w:rsid w:val="0016553A"/>
    <w:rsid w:val="00165C8A"/>
    <w:rsid w:val="00165FF9"/>
    <w:rsid w:val="001663CF"/>
    <w:rsid w:val="0016787A"/>
    <w:rsid w:val="00167A09"/>
    <w:rsid w:val="00167EAB"/>
    <w:rsid w:val="00167EF2"/>
    <w:rsid w:val="00170005"/>
    <w:rsid w:val="00170050"/>
    <w:rsid w:val="0017043B"/>
    <w:rsid w:val="00170A9F"/>
    <w:rsid w:val="00171848"/>
    <w:rsid w:val="001718DA"/>
    <w:rsid w:val="001718E7"/>
    <w:rsid w:val="00171B66"/>
    <w:rsid w:val="0017231D"/>
    <w:rsid w:val="001731C8"/>
    <w:rsid w:val="00176036"/>
    <w:rsid w:val="001760D1"/>
    <w:rsid w:val="00176138"/>
    <w:rsid w:val="0017616B"/>
    <w:rsid w:val="0017698A"/>
    <w:rsid w:val="00176B2B"/>
    <w:rsid w:val="00177D0E"/>
    <w:rsid w:val="00177E56"/>
    <w:rsid w:val="0018029D"/>
    <w:rsid w:val="001813EF"/>
    <w:rsid w:val="001817CC"/>
    <w:rsid w:val="00181D76"/>
    <w:rsid w:val="00181F9B"/>
    <w:rsid w:val="00182139"/>
    <w:rsid w:val="00182468"/>
    <w:rsid w:val="00182B91"/>
    <w:rsid w:val="00182ECB"/>
    <w:rsid w:val="00183773"/>
    <w:rsid w:val="00183EE2"/>
    <w:rsid w:val="00183FB8"/>
    <w:rsid w:val="00183FD9"/>
    <w:rsid w:val="00184546"/>
    <w:rsid w:val="001847DB"/>
    <w:rsid w:val="001848BC"/>
    <w:rsid w:val="00184AE2"/>
    <w:rsid w:val="00185300"/>
    <w:rsid w:val="00185539"/>
    <w:rsid w:val="0018584F"/>
    <w:rsid w:val="00186089"/>
    <w:rsid w:val="001866FA"/>
    <w:rsid w:val="00186A27"/>
    <w:rsid w:val="00187083"/>
    <w:rsid w:val="001877FD"/>
    <w:rsid w:val="00187AF8"/>
    <w:rsid w:val="0019020C"/>
    <w:rsid w:val="0019046D"/>
    <w:rsid w:val="0019095C"/>
    <w:rsid w:val="00190FA6"/>
    <w:rsid w:val="001912FB"/>
    <w:rsid w:val="00191379"/>
    <w:rsid w:val="00191EB4"/>
    <w:rsid w:val="001920B7"/>
    <w:rsid w:val="0019328F"/>
    <w:rsid w:val="00193807"/>
    <w:rsid w:val="00193E00"/>
    <w:rsid w:val="001951B2"/>
    <w:rsid w:val="001955E5"/>
    <w:rsid w:val="00195606"/>
    <w:rsid w:val="00195C79"/>
    <w:rsid w:val="00195ECF"/>
    <w:rsid w:val="001961D3"/>
    <w:rsid w:val="00196417"/>
    <w:rsid w:val="00196CFF"/>
    <w:rsid w:val="001970D4"/>
    <w:rsid w:val="001972A1"/>
    <w:rsid w:val="00197313"/>
    <w:rsid w:val="00197640"/>
    <w:rsid w:val="00197B90"/>
    <w:rsid w:val="001A057E"/>
    <w:rsid w:val="001A0673"/>
    <w:rsid w:val="001A0C94"/>
    <w:rsid w:val="001A0CB7"/>
    <w:rsid w:val="001A0FC4"/>
    <w:rsid w:val="001A1BFC"/>
    <w:rsid w:val="001A24C1"/>
    <w:rsid w:val="001A2638"/>
    <w:rsid w:val="001A26DD"/>
    <w:rsid w:val="001A3D30"/>
    <w:rsid w:val="001A4C33"/>
    <w:rsid w:val="001A55E4"/>
    <w:rsid w:val="001A57EB"/>
    <w:rsid w:val="001A5C15"/>
    <w:rsid w:val="001A5F75"/>
    <w:rsid w:val="001A6A56"/>
    <w:rsid w:val="001A70BD"/>
    <w:rsid w:val="001A75EE"/>
    <w:rsid w:val="001B03C3"/>
    <w:rsid w:val="001B0700"/>
    <w:rsid w:val="001B0C8F"/>
    <w:rsid w:val="001B210B"/>
    <w:rsid w:val="001B210E"/>
    <w:rsid w:val="001B2CB5"/>
    <w:rsid w:val="001B32E8"/>
    <w:rsid w:val="001B39E1"/>
    <w:rsid w:val="001B3EC7"/>
    <w:rsid w:val="001B6012"/>
    <w:rsid w:val="001B6A7E"/>
    <w:rsid w:val="001B6BA5"/>
    <w:rsid w:val="001C02E5"/>
    <w:rsid w:val="001C0F9D"/>
    <w:rsid w:val="001C15FD"/>
    <w:rsid w:val="001C26C1"/>
    <w:rsid w:val="001C3190"/>
    <w:rsid w:val="001C31EE"/>
    <w:rsid w:val="001C36E1"/>
    <w:rsid w:val="001C3745"/>
    <w:rsid w:val="001C3A35"/>
    <w:rsid w:val="001C434B"/>
    <w:rsid w:val="001C46C4"/>
    <w:rsid w:val="001C4FEA"/>
    <w:rsid w:val="001C50B2"/>
    <w:rsid w:val="001C5436"/>
    <w:rsid w:val="001C5E1D"/>
    <w:rsid w:val="001C6ADB"/>
    <w:rsid w:val="001C6C1C"/>
    <w:rsid w:val="001C7BF6"/>
    <w:rsid w:val="001C7CB8"/>
    <w:rsid w:val="001D0163"/>
    <w:rsid w:val="001D0AF5"/>
    <w:rsid w:val="001D0DEA"/>
    <w:rsid w:val="001D1729"/>
    <w:rsid w:val="001D1BE6"/>
    <w:rsid w:val="001D1CE8"/>
    <w:rsid w:val="001D20C2"/>
    <w:rsid w:val="001D280D"/>
    <w:rsid w:val="001D371A"/>
    <w:rsid w:val="001D3CE1"/>
    <w:rsid w:val="001D3D29"/>
    <w:rsid w:val="001D3F44"/>
    <w:rsid w:val="001D40A9"/>
    <w:rsid w:val="001D4321"/>
    <w:rsid w:val="001D4ECC"/>
    <w:rsid w:val="001D5B8B"/>
    <w:rsid w:val="001D5EF8"/>
    <w:rsid w:val="001D6379"/>
    <w:rsid w:val="001D651F"/>
    <w:rsid w:val="001D69A7"/>
    <w:rsid w:val="001D7252"/>
    <w:rsid w:val="001D72CE"/>
    <w:rsid w:val="001D7428"/>
    <w:rsid w:val="001D7433"/>
    <w:rsid w:val="001E091E"/>
    <w:rsid w:val="001E0B32"/>
    <w:rsid w:val="001E0CF5"/>
    <w:rsid w:val="001E13A2"/>
    <w:rsid w:val="001E23F1"/>
    <w:rsid w:val="001E23F2"/>
    <w:rsid w:val="001E2C38"/>
    <w:rsid w:val="001E2D02"/>
    <w:rsid w:val="001E43CB"/>
    <w:rsid w:val="001E4C27"/>
    <w:rsid w:val="001E4F0F"/>
    <w:rsid w:val="001E5A56"/>
    <w:rsid w:val="001E5BAB"/>
    <w:rsid w:val="001E5EE1"/>
    <w:rsid w:val="001E5FEE"/>
    <w:rsid w:val="001E6411"/>
    <w:rsid w:val="001E642A"/>
    <w:rsid w:val="001E6612"/>
    <w:rsid w:val="001E67C1"/>
    <w:rsid w:val="001E6925"/>
    <w:rsid w:val="001E6A58"/>
    <w:rsid w:val="001E71A0"/>
    <w:rsid w:val="001E729E"/>
    <w:rsid w:val="001E7A56"/>
    <w:rsid w:val="001E7D64"/>
    <w:rsid w:val="001E7E01"/>
    <w:rsid w:val="001F0573"/>
    <w:rsid w:val="001F0FAC"/>
    <w:rsid w:val="001F1466"/>
    <w:rsid w:val="001F1B73"/>
    <w:rsid w:val="001F22AA"/>
    <w:rsid w:val="001F2594"/>
    <w:rsid w:val="001F2BEC"/>
    <w:rsid w:val="001F2E2E"/>
    <w:rsid w:val="001F30B6"/>
    <w:rsid w:val="001F3151"/>
    <w:rsid w:val="001F36AB"/>
    <w:rsid w:val="001F373E"/>
    <w:rsid w:val="001F4197"/>
    <w:rsid w:val="001F46E5"/>
    <w:rsid w:val="001F4BB8"/>
    <w:rsid w:val="001F5085"/>
    <w:rsid w:val="001F5319"/>
    <w:rsid w:val="001F54AD"/>
    <w:rsid w:val="001F5B15"/>
    <w:rsid w:val="001F78CC"/>
    <w:rsid w:val="00200047"/>
    <w:rsid w:val="0020037D"/>
    <w:rsid w:val="002006D8"/>
    <w:rsid w:val="00200E3C"/>
    <w:rsid w:val="00201924"/>
    <w:rsid w:val="00202163"/>
    <w:rsid w:val="0020236E"/>
    <w:rsid w:val="00202902"/>
    <w:rsid w:val="00202FC2"/>
    <w:rsid w:val="0020325E"/>
    <w:rsid w:val="002038FA"/>
    <w:rsid w:val="00203A23"/>
    <w:rsid w:val="00203CF1"/>
    <w:rsid w:val="002044AD"/>
    <w:rsid w:val="00204A43"/>
    <w:rsid w:val="00204D37"/>
    <w:rsid w:val="00204D43"/>
    <w:rsid w:val="00204E7D"/>
    <w:rsid w:val="00204FD1"/>
    <w:rsid w:val="00205863"/>
    <w:rsid w:val="00205B9F"/>
    <w:rsid w:val="0020617D"/>
    <w:rsid w:val="0020655F"/>
    <w:rsid w:val="002071F4"/>
    <w:rsid w:val="0020742A"/>
    <w:rsid w:val="002100A4"/>
    <w:rsid w:val="00210E47"/>
    <w:rsid w:val="00211B6C"/>
    <w:rsid w:val="00212201"/>
    <w:rsid w:val="00212639"/>
    <w:rsid w:val="002135F0"/>
    <w:rsid w:val="0021422B"/>
    <w:rsid w:val="0021513E"/>
    <w:rsid w:val="0021645B"/>
    <w:rsid w:val="00216AA6"/>
    <w:rsid w:val="00216ED2"/>
    <w:rsid w:val="00217341"/>
    <w:rsid w:val="00217E41"/>
    <w:rsid w:val="00220C1B"/>
    <w:rsid w:val="00220D34"/>
    <w:rsid w:val="0022126A"/>
    <w:rsid w:val="002219E5"/>
    <w:rsid w:val="00221BB1"/>
    <w:rsid w:val="00221FD0"/>
    <w:rsid w:val="002226EB"/>
    <w:rsid w:val="00222927"/>
    <w:rsid w:val="00222FE8"/>
    <w:rsid w:val="00223444"/>
    <w:rsid w:val="00223AB9"/>
    <w:rsid w:val="00223FF0"/>
    <w:rsid w:val="00224B6D"/>
    <w:rsid w:val="00224D92"/>
    <w:rsid w:val="002253C7"/>
    <w:rsid w:val="00225468"/>
    <w:rsid w:val="00225506"/>
    <w:rsid w:val="00225953"/>
    <w:rsid w:val="00225D21"/>
    <w:rsid w:val="00225E03"/>
    <w:rsid w:val="00225F3C"/>
    <w:rsid w:val="002262C0"/>
    <w:rsid w:val="002268E1"/>
    <w:rsid w:val="00226FAA"/>
    <w:rsid w:val="00227400"/>
    <w:rsid w:val="0023049B"/>
    <w:rsid w:val="00230604"/>
    <w:rsid w:val="002306A1"/>
    <w:rsid w:val="0023084C"/>
    <w:rsid w:val="00230B8E"/>
    <w:rsid w:val="002310FB"/>
    <w:rsid w:val="002312E7"/>
    <w:rsid w:val="0023170D"/>
    <w:rsid w:val="00231714"/>
    <w:rsid w:val="00231C61"/>
    <w:rsid w:val="00231ED8"/>
    <w:rsid w:val="0023243B"/>
    <w:rsid w:val="002329F9"/>
    <w:rsid w:val="00232C34"/>
    <w:rsid w:val="0023368D"/>
    <w:rsid w:val="002338CD"/>
    <w:rsid w:val="00233FB5"/>
    <w:rsid w:val="00234452"/>
    <w:rsid w:val="0023483C"/>
    <w:rsid w:val="00234896"/>
    <w:rsid w:val="00234CC3"/>
    <w:rsid w:val="00234DC5"/>
    <w:rsid w:val="00234F6E"/>
    <w:rsid w:val="0023512F"/>
    <w:rsid w:val="00235176"/>
    <w:rsid w:val="00235227"/>
    <w:rsid w:val="00235D64"/>
    <w:rsid w:val="00235F30"/>
    <w:rsid w:val="002365E3"/>
    <w:rsid w:val="00236EED"/>
    <w:rsid w:val="00236F5D"/>
    <w:rsid w:val="00237B06"/>
    <w:rsid w:val="00240AD1"/>
    <w:rsid w:val="002418D8"/>
    <w:rsid w:val="002419E6"/>
    <w:rsid w:val="002421C0"/>
    <w:rsid w:val="00242493"/>
    <w:rsid w:val="00242678"/>
    <w:rsid w:val="00243A40"/>
    <w:rsid w:val="00244416"/>
    <w:rsid w:val="00244443"/>
    <w:rsid w:val="0024480E"/>
    <w:rsid w:val="00245632"/>
    <w:rsid w:val="00245D43"/>
    <w:rsid w:val="00246051"/>
    <w:rsid w:val="00246D30"/>
    <w:rsid w:val="00247197"/>
    <w:rsid w:val="00247EF3"/>
    <w:rsid w:val="0025007A"/>
    <w:rsid w:val="002504E0"/>
    <w:rsid w:val="0025053B"/>
    <w:rsid w:val="0025070A"/>
    <w:rsid w:val="00250768"/>
    <w:rsid w:val="00250D4A"/>
    <w:rsid w:val="00251D12"/>
    <w:rsid w:val="00251E79"/>
    <w:rsid w:val="0025210B"/>
    <w:rsid w:val="002521AF"/>
    <w:rsid w:val="00252636"/>
    <w:rsid w:val="00252E1C"/>
    <w:rsid w:val="00252FA4"/>
    <w:rsid w:val="00253774"/>
    <w:rsid w:val="0025386E"/>
    <w:rsid w:val="00253CD4"/>
    <w:rsid w:val="00253FCC"/>
    <w:rsid w:val="00254389"/>
    <w:rsid w:val="00254A9D"/>
    <w:rsid w:val="00254D83"/>
    <w:rsid w:val="00255BBB"/>
    <w:rsid w:val="002563FE"/>
    <w:rsid w:val="00256446"/>
    <w:rsid w:val="002578D2"/>
    <w:rsid w:val="00257951"/>
    <w:rsid w:val="00262282"/>
    <w:rsid w:val="0026238E"/>
    <w:rsid w:val="00262417"/>
    <w:rsid w:val="00262516"/>
    <w:rsid w:val="0026268A"/>
    <w:rsid w:val="002626DA"/>
    <w:rsid w:val="0026320F"/>
    <w:rsid w:val="002637D0"/>
    <w:rsid w:val="002641B4"/>
    <w:rsid w:val="00264ABA"/>
    <w:rsid w:val="00265A01"/>
    <w:rsid w:val="00265BE1"/>
    <w:rsid w:val="002671BA"/>
    <w:rsid w:val="002673A6"/>
    <w:rsid w:val="002673B0"/>
    <w:rsid w:val="0026753B"/>
    <w:rsid w:val="002678C4"/>
    <w:rsid w:val="00267C24"/>
    <w:rsid w:val="00270128"/>
    <w:rsid w:val="0027104D"/>
    <w:rsid w:val="00271190"/>
    <w:rsid w:val="00271DB8"/>
    <w:rsid w:val="00272094"/>
    <w:rsid w:val="00273549"/>
    <w:rsid w:val="00273AE2"/>
    <w:rsid w:val="002746FE"/>
    <w:rsid w:val="002748FD"/>
    <w:rsid w:val="00274CCC"/>
    <w:rsid w:val="00274F48"/>
    <w:rsid w:val="00275956"/>
    <w:rsid w:val="00275B9C"/>
    <w:rsid w:val="00275CD6"/>
    <w:rsid w:val="00275FB8"/>
    <w:rsid w:val="00276263"/>
    <w:rsid w:val="00276756"/>
    <w:rsid w:val="00276E82"/>
    <w:rsid w:val="002770A0"/>
    <w:rsid w:val="0027762E"/>
    <w:rsid w:val="0027768E"/>
    <w:rsid w:val="002776E0"/>
    <w:rsid w:val="002779F2"/>
    <w:rsid w:val="00277D4C"/>
    <w:rsid w:val="0028061A"/>
    <w:rsid w:val="00281BB9"/>
    <w:rsid w:val="00281DD5"/>
    <w:rsid w:val="002820A9"/>
    <w:rsid w:val="0028220D"/>
    <w:rsid w:val="002822FF"/>
    <w:rsid w:val="002829D6"/>
    <w:rsid w:val="00282F7F"/>
    <w:rsid w:val="00283F46"/>
    <w:rsid w:val="00284EBC"/>
    <w:rsid w:val="00284FC5"/>
    <w:rsid w:val="00285507"/>
    <w:rsid w:val="002857AF"/>
    <w:rsid w:val="0028620F"/>
    <w:rsid w:val="002862DD"/>
    <w:rsid w:val="0028701F"/>
    <w:rsid w:val="002876D5"/>
    <w:rsid w:val="002877B4"/>
    <w:rsid w:val="002878E2"/>
    <w:rsid w:val="00287FB6"/>
    <w:rsid w:val="00290299"/>
    <w:rsid w:val="00290BE9"/>
    <w:rsid w:val="00290F71"/>
    <w:rsid w:val="00292624"/>
    <w:rsid w:val="00292AF4"/>
    <w:rsid w:val="00293078"/>
    <w:rsid w:val="002942D4"/>
    <w:rsid w:val="00294567"/>
    <w:rsid w:val="00294B01"/>
    <w:rsid w:val="00294C30"/>
    <w:rsid w:val="00294F72"/>
    <w:rsid w:val="00294FB9"/>
    <w:rsid w:val="00295A51"/>
    <w:rsid w:val="00295DE5"/>
    <w:rsid w:val="00295F18"/>
    <w:rsid w:val="002962C7"/>
    <w:rsid w:val="00296ACA"/>
    <w:rsid w:val="0029724F"/>
    <w:rsid w:val="00297FFB"/>
    <w:rsid w:val="002A0203"/>
    <w:rsid w:val="002A1B47"/>
    <w:rsid w:val="002A2063"/>
    <w:rsid w:val="002A2344"/>
    <w:rsid w:val="002A24EF"/>
    <w:rsid w:val="002A36AF"/>
    <w:rsid w:val="002A3C08"/>
    <w:rsid w:val="002A4593"/>
    <w:rsid w:val="002A4690"/>
    <w:rsid w:val="002A481A"/>
    <w:rsid w:val="002A482B"/>
    <w:rsid w:val="002A4BFF"/>
    <w:rsid w:val="002A52CE"/>
    <w:rsid w:val="002A5BC6"/>
    <w:rsid w:val="002A609F"/>
    <w:rsid w:val="002A60CD"/>
    <w:rsid w:val="002A611A"/>
    <w:rsid w:val="002A6346"/>
    <w:rsid w:val="002A696A"/>
    <w:rsid w:val="002A6A4A"/>
    <w:rsid w:val="002A6FE8"/>
    <w:rsid w:val="002A719F"/>
    <w:rsid w:val="002A7C9B"/>
    <w:rsid w:val="002B0062"/>
    <w:rsid w:val="002B00F4"/>
    <w:rsid w:val="002B09C2"/>
    <w:rsid w:val="002B147A"/>
    <w:rsid w:val="002B1B63"/>
    <w:rsid w:val="002B1C78"/>
    <w:rsid w:val="002B1D27"/>
    <w:rsid w:val="002B1E14"/>
    <w:rsid w:val="002B1E73"/>
    <w:rsid w:val="002B1EC5"/>
    <w:rsid w:val="002B23B7"/>
    <w:rsid w:val="002B2577"/>
    <w:rsid w:val="002B2793"/>
    <w:rsid w:val="002B3191"/>
    <w:rsid w:val="002B363D"/>
    <w:rsid w:val="002B4856"/>
    <w:rsid w:val="002B4D67"/>
    <w:rsid w:val="002B5964"/>
    <w:rsid w:val="002B5B83"/>
    <w:rsid w:val="002B5D33"/>
    <w:rsid w:val="002B632B"/>
    <w:rsid w:val="002B6F42"/>
    <w:rsid w:val="002B71E2"/>
    <w:rsid w:val="002B7DCC"/>
    <w:rsid w:val="002C0618"/>
    <w:rsid w:val="002C1CA0"/>
    <w:rsid w:val="002C1E69"/>
    <w:rsid w:val="002C207C"/>
    <w:rsid w:val="002C24D5"/>
    <w:rsid w:val="002C2932"/>
    <w:rsid w:val="002C2FFF"/>
    <w:rsid w:val="002C3167"/>
    <w:rsid w:val="002C39A5"/>
    <w:rsid w:val="002C39CE"/>
    <w:rsid w:val="002C3B42"/>
    <w:rsid w:val="002C42B1"/>
    <w:rsid w:val="002C48CC"/>
    <w:rsid w:val="002C5E38"/>
    <w:rsid w:val="002C5FB0"/>
    <w:rsid w:val="002C5FCB"/>
    <w:rsid w:val="002C60A4"/>
    <w:rsid w:val="002C6794"/>
    <w:rsid w:val="002C6AD5"/>
    <w:rsid w:val="002C742F"/>
    <w:rsid w:val="002C7A91"/>
    <w:rsid w:val="002D148C"/>
    <w:rsid w:val="002D149A"/>
    <w:rsid w:val="002D2CE6"/>
    <w:rsid w:val="002D3D03"/>
    <w:rsid w:val="002D3DE1"/>
    <w:rsid w:val="002D3F8C"/>
    <w:rsid w:val="002D438C"/>
    <w:rsid w:val="002D4F6F"/>
    <w:rsid w:val="002D518C"/>
    <w:rsid w:val="002D5381"/>
    <w:rsid w:val="002D58EB"/>
    <w:rsid w:val="002D5B42"/>
    <w:rsid w:val="002D63FD"/>
    <w:rsid w:val="002D6BF1"/>
    <w:rsid w:val="002D6C89"/>
    <w:rsid w:val="002D6DAF"/>
    <w:rsid w:val="002D6ED4"/>
    <w:rsid w:val="002D7410"/>
    <w:rsid w:val="002D7BB3"/>
    <w:rsid w:val="002E0F02"/>
    <w:rsid w:val="002E1100"/>
    <w:rsid w:val="002E116F"/>
    <w:rsid w:val="002E122D"/>
    <w:rsid w:val="002E1A83"/>
    <w:rsid w:val="002E1AE0"/>
    <w:rsid w:val="002E1C0B"/>
    <w:rsid w:val="002E1E71"/>
    <w:rsid w:val="002E2290"/>
    <w:rsid w:val="002E2511"/>
    <w:rsid w:val="002E2CE5"/>
    <w:rsid w:val="002E2D6A"/>
    <w:rsid w:val="002E3B0B"/>
    <w:rsid w:val="002E3CE1"/>
    <w:rsid w:val="002E4222"/>
    <w:rsid w:val="002E4341"/>
    <w:rsid w:val="002E442C"/>
    <w:rsid w:val="002E4592"/>
    <w:rsid w:val="002E4683"/>
    <w:rsid w:val="002E4D37"/>
    <w:rsid w:val="002E50C6"/>
    <w:rsid w:val="002E68C0"/>
    <w:rsid w:val="002E6AE0"/>
    <w:rsid w:val="002E73B8"/>
    <w:rsid w:val="002E7ADA"/>
    <w:rsid w:val="002E7B40"/>
    <w:rsid w:val="002F0341"/>
    <w:rsid w:val="002F0494"/>
    <w:rsid w:val="002F061A"/>
    <w:rsid w:val="002F0650"/>
    <w:rsid w:val="002F080A"/>
    <w:rsid w:val="002F0F3F"/>
    <w:rsid w:val="002F1532"/>
    <w:rsid w:val="002F1EF1"/>
    <w:rsid w:val="002F23FF"/>
    <w:rsid w:val="002F27F1"/>
    <w:rsid w:val="002F36D7"/>
    <w:rsid w:val="002F3ABF"/>
    <w:rsid w:val="002F3EE4"/>
    <w:rsid w:val="002F4013"/>
    <w:rsid w:val="002F468F"/>
    <w:rsid w:val="002F4D6C"/>
    <w:rsid w:val="002F4EAA"/>
    <w:rsid w:val="002F53F1"/>
    <w:rsid w:val="002F5CE6"/>
    <w:rsid w:val="002F60F9"/>
    <w:rsid w:val="002F6196"/>
    <w:rsid w:val="002F64CA"/>
    <w:rsid w:val="002F66D6"/>
    <w:rsid w:val="002F704A"/>
    <w:rsid w:val="002F70AB"/>
    <w:rsid w:val="002F754F"/>
    <w:rsid w:val="002F7777"/>
    <w:rsid w:val="002F7830"/>
    <w:rsid w:val="002F79AB"/>
    <w:rsid w:val="002F7B1A"/>
    <w:rsid w:val="00300240"/>
    <w:rsid w:val="00300242"/>
    <w:rsid w:val="00300827"/>
    <w:rsid w:val="00300BAA"/>
    <w:rsid w:val="003012D1"/>
    <w:rsid w:val="003014C0"/>
    <w:rsid w:val="00301E9C"/>
    <w:rsid w:val="0030246F"/>
    <w:rsid w:val="003039F7"/>
    <w:rsid w:val="0030459D"/>
    <w:rsid w:val="003045C0"/>
    <w:rsid w:val="003049E8"/>
    <w:rsid w:val="003055C3"/>
    <w:rsid w:val="00305756"/>
    <w:rsid w:val="00305FB5"/>
    <w:rsid w:val="0030694F"/>
    <w:rsid w:val="00310475"/>
    <w:rsid w:val="00310500"/>
    <w:rsid w:val="003115BC"/>
    <w:rsid w:val="003119BE"/>
    <w:rsid w:val="00312103"/>
    <w:rsid w:val="00312781"/>
    <w:rsid w:val="00312869"/>
    <w:rsid w:val="003129B0"/>
    <w:rsid w:val="00314387"/>
    <w:rsid w:val="00314861"/>
    <w:rsid w:val="00316256"/>
    <w:rsid w:val="00316C66"/>
    <w:rsid w:val="003203A7"/>
    <w:rsid w:val="00320D12"/>
    <w:rsid w:val="00320E78"/>
    <w:rsid w:val="00320EB4"/>
    <w:rsid w:val="00321268"/>
    <w:rsid w:val="003216D6"/>
    <w:rsid w:val="00321C18"/>
    <w:rsid w:val="00322354"/>
    <w:rsid w:val="00322B10"/>
    <w:rsid w:val="00322EDF"/>
    <w:rsid w:val="003232F4"/>
    <w:rsid w:val="00323322"/>
    <w:rsid w:val="00323C10"/>
    <w:rsid w:val="00323C84"/>
    <w:rsid w:val="0032416F"/>
    <w:rsid w:val="00324731"/>
    <w:rsid w:val="0032475C"/>
    <w:rsid w:val="0032478E"/>
    <w:rsid w:val="0032526B"/>
    <w:rsid w:val="00325300"/>
    <w:rsid w:val="00325860"/>
    <w:rsid w:val="00325AD8"/>
    <w:rsid w:val="00325FC7"/>
    <w:rsid w:val="003268D3"/>
    <w:rsid w:val="00326EB1"/>
    <w:rsid w:val="00327E70"/>
    <w:rsid w:val="00330035"/>
    <w:rsid w:val="00330C37"/>
    <w:rsid w:val="00330EB4"/>
    <w:rsid w:val="0033188C"/>
    <w:rsid w:val="00331B2E"/>
    <w:rsid w:val="00332775"/>
    <w:rsid w:val="003329B2"/>
    <w:rsid w:val="003329F5"/>
    <w:rsid w:val="00332B03"/>
    <w:rsid w:val="003331C8"/>
    <w:rsid w:val="00333EB5"/>
    <w:rsid w:val="00334588"/>
    <w:rsid w:val="00334747"/>
    <w:rsid w:val="00334AF3"/>
    <w:rsid w:val="00334D24"/>
    <w:rsid w:val="00334EF4"/>
    <w:rsid w:val="0033569C"/>
    <w:rsid w:val="0033574D"/>
    <w:rsid w:val="00335C2D"/>
    <w:rsid w:val="00335F2B"/>
    <w:rsid w:val="00336281"/>
    <w:rsid w:val="003364C5"/>
    <w:rsid w:val="00336528"/>
    <w:rsid w:val="00336573"/>
    <w:rsid w:val="00336B74"/>
    <w:rsid w:val="0033713E"/>
    <w:rsid w:val="003375BB"/>
    <w:rsid w:val="00337602"/>
    <w:rsid w:val="003379F6"/>
    <w:rsid w:val="0034017A"/>
    <w:rsid w:val="0034032A"/>
    <w:rsid w:val="00340420"/>
    <w:rsid w:val="00340801"/>
    <w:rsid w:val="00340B66"/>
    <w:rsid w:val="00341698"/>
    <w:rsid w:val="0034276E"/>
    <w:rsid w:val="0034284B"/>
    <w:rsid w:val="00342BCC"/>
    <w:rsid w:val="00342D4C"/>
    <w:rsid w:val="00343208"/>
    <w:rsid w:val="003438D0"/>
    <w:rsid w:val="003445A7"/>
    <w:rsid w:val="00344706"/>
    <w:rsid w:val="0034495F"/>
    <w:rsid w:val="003464C1"/>
    <w:rsid w:val="00346D09"/>
    <w:rsid w:val="00346EAF"/>
    <w:rsid w:val="00347033"/>
    <w:rsid w:val="0035053B"/>
    <w:rsid w:val="0035077F"/>
    <w:rsid w:val="00350AC7"/>
    <w:rsid w:val="0035103E"/>
    <w:rsid w:val="00351089"/>
    <w:rsid w:val="003513A4"/>
    <w:rsid w:val="0035144C"/>
    <w:rsid w:val="003516BA"/>
    <w:rsid w:val="0035178C"/>
    <w:rsid w:val="00351877"/>
    <w:rsid w:val="003518AC"/>
    <w:rsid w:val="003522D3"/>
    <w:rsid w:val="0035244A"/>
    <w:rsid w:val="00353361"/>
    <w:rsid w:val="003533A3"/>
    <w:rsid w:val="00353556"/>
    <w:rsid w:val="003541CF"/>
    <w:rsid w:val="0035430C"/>
    <w:rsid w:val="00354982"/>
    <w:rsid w:val="00354AD6"/>
    <w:rsid w:val="00354F06"/>
    <w:rsid w:val="00355132"/>
    <w:rsid w:val="0035517E"/>
    <w:rsid w:val="003551E8"/>
    <w:rsid w:val="003556BB"/>
    <w:rsid w:val="00355CA4"/>
    <w:rsid w:val="00355F6F"/>
    <w:rsid w:val="003561B0"/>
    <w:rsid w:val="003564DB"/>
    <w:rsid w:val="00356D77"/>
    <w:rsid w:val="003571EE"/>
    <w:rsid w:val="003573CE"/>
    <w:rsid w:val="0035756B"/>
    <w:rsid w:val="00357977"/>
    <w:rsid w:val="00357A10"/>
    <w:rsid w:val="00357B7E"/>
    <w:rsid w:val="00357D5F"/>
    <w:rsid w:val="00357FEA"/>
    <w:rsid w:val="00360369"/>
    <w:rsid w:val="00360A0C"/>
    <w:rsid w:val="00360F24"/>
    <w:rsid w:val="003618CB"/>
    <w:rsid w:val="00361C3A"/>
    <w:rsid w:val="00361DE3"/>
    <w:rsid w:val="00361F51"/>
    <w:rsid w:val="0036208C"/>
    <w:rsid w:val="003620E2"/>
    <w:rsid w:val="0036210C"/>
    <w:rsid w:val="003626BF"/>
    <w:rsid w:val="003631F3"/>
    <w:rsid w:val="00363393"/>
    <w:rsid w:val="00363AE6"/>
    <w:rsid w:val="003644D6"/>
    <w:rsid w:val="003645B2"/>
    <w:rsid w:val="003649E1"/>
    <w:rsid w:val="00364D0F"/>
    <w:rsid w:val="0036540E"/>
    <w:rsid w:val="00365AB8"/>
    <w:rsid w:val="00365D5C"/>
    <w:rsid w:val="0036652D"/>
    <w:rsid w:val="00366670"/>
    <w:rsid w:val="00366742"/>
    <w:rsid w:val="003667B4"/>
    <w:rsid w:val="00366BC9"/>
    <w:rsid w:val="00367788"/>
    <w:rsid w:val="003679D0"/>
    <w:rsid w:val="00367FEA"/>
    <w:rsid w:val="00370230"/>
    <w:rsid w:val="00370296"/>
    <w:rsid w:val="00370BE9"/>
    <w:rsid w:val="003711DF"/>
    <w:rsid w:val="00371211"/>
    <w:rsid w:val="003715DF"/>
    <w:rsid w:val="00371753"/>
    <w:rsid w:val="00371842"/>
    <w:rsid w:val="00371852"/>
    <w:rsid w:val="003719C4"/>
    <w:rsid w:val="003719E2"/>
    <w:rsid w:val="00371B15"/>
    <w:rsid w:val="00371BF7"/>
    <w:rsid w:val="003720E8"/>
    <w:rsid w:val="00372267"/>
    <w:rsid w:val="003722D5"/>
    <w:rsid w:val="0037274A"/>
    <w:rsid w:val="003731F9"/>
    <w:rsid w:val="0037323A"/>
    <w:rsid w:val="0037323E"/>
    <w:rsid w:val="00373477"/>
    <w:rsid w:val="00373541"/>
    <w:rsid w:val="00373E65"/>
    <w:rsid w:val="0037474B"/>
    <w:rsid w:val="00374779"/>
    <w:rsid w:val="00374D97"/>
    <w:rsid w:val="00374E03"/>
    <w:rsid w:val="00374E90"/>
    <w:rsid w:val="0037599A"/>
    <w:rsid w:val="00375BDE"/>
    <w:rsid w:val="0037628B"/>
    <w:rsid w:val="0037713A"/>
    <w:rsid w:val="00377218"/>
    <w:rsid w:val="00380964"/>
    <w:rsid w:val="00380CC2"/>
    <w:rsid w:val="00380CE1"/>
    <w:rsid w:val="003813EE"/>
    <w:rsid w:val="00381DB0"/>
    <w:rsid w:val="00382335"/>
    <w:rsid w:val="00382C25"/>
    <w:rsid w:val="00382E1C"/>
    <w:rsid w:val="0038329A"/>
    <w:rsid w:val="00383A4E"/>
    <w:rsid w:val="00383DA9"/>
    <w:rsid w:val="00383DB7"/>
    <w:rsid w:val="0038471F"/>
    <w:rsid w:val="00384F2B"/>
    <w:rsid w:val="003856B4"/>
    <w:rsid w:val="00385F98"/>
    <w:rsid w:val="003865A1"/>
    <w:rsid w:val="003873DA"/>
    <w:rsid w:val="003874E7"/>
    <w:rsid w:val="00387871"/>
    <w:rsid w:val="00387AE7"/>
    <w:rsid w:val="003905F7"/>
    <w:rsid w:val="00391B28"/>
    <w:rsid w:val="00391F5F"/>
    <w:rsid w:val="00392980"/>
    <w:rsid w:val="00392BC7"/>
    <w:rsid w:val="003931B9"/>
    <w:rsid w:val="0039326C"/>
    <w:rsid w:val="003935CF"/>
    <w:rsid w:val="0039454E"/>
    <w:rsid w:val="0039506F"/>
    <w:rsid w:val="00395598"/>
    <w:rsid w:val="00395721"/>
    <w:rsid w:val="003960E6"/>
    <w:rsid w:val="003961E2"/>
    <w:rsid w:val="003962E0"/>
    <w:rsid w:val="00396424"/>
    <w:rsid w:val="003965B9"/>
    <w:rsid w:val="00396B41"/>
    <w:rsid w:val="00397056"/>
    <w:rsid w:val="00397FD1"/>
    <w:rsid w:val="003A0FC4"/>
    <w:rsid w:val="003A12B1"/>
    <w:rsid w:val="003A1639"/>
    <w:rsid w:val="003A1E0A"/>
    <w:rsid w:val="003A1E5F"/>
    <w:rsid w:val="003A2903"/>
    <w:rsid w:val="003A2D9B"/>
    <w:rsid w:val="003A36D3"/>
    <w:rsid w:val="003A41C4"/>
    <w:rsid w:val="003A461C"/>
    <w:rsid w:val="003A49A9"/>
    <w:rsid w:val="003A4A65"/>
    <w:rsid w:val="003A5597"/>
    <w:rsid w:val="003A5A9C"/>
    <w:rsid w:val="003A5C2E"/>
    <w:rsid w:val="003A5C56"/>
    <w:rsid w:val="003A5D7C"/>
    <w:rsid w:val="003A62B7"/>
    <w:rsid w:val="003A63C2"/>
    <w:rsid w:val="003A63DA"/>
    <w:rsid w:val="003A677C"/>
    <w:rsid w:val="003A72F5"/>
    <w:rsid w:val="003B02F0"/>
    <w:rsid w:val="003B0616"/>
    <w:rsid w:val="003B0E37"/>
    <w:rsid w:val="003B1311"/>
    <w:rsid w:val="003B2208"/>
    <w:rsid w:val="003B26F3"/>
    <w:rsid w:val="003B34BD"/>
    <w:rsid w:val="003B38D8"/>
    <w:rsid w:val="003B3BB6"/>
    <w:rsid w:val="003B3ED2"/>
    <w:rsid w:val="003B403F"/>
    <w:rsid w:val="003B44FB"/>
    <w:rsid w:val="003B4691"/>
    <w:rsid w:val="003B4B75"/>
    <w:rsid w:val="003B574D"/>
    <w:rsid w:val="003B58BA"/>
    <w:rsid w:val="003B5AB5"/>
    <w:rsid w:val="003B5AD0"/>
    <w:rsid w:val="003B6216"/>
    <w:rsid w:val="003B624B"/>
    <w:rsid w:val="003B6733"/>
    <w:rsid w:val="003B68D5"/>
    <w:rsid w:val="003B69B5"/>
    <w:rsid w:val="003B6D91"/>
    <w:rsid w:val="003B75F1"/>
    <w:rsid w:val="003B772D"/>
    <w:rsid w:val="003B7C0E"/>
    <w:rsid w:val="003C05FD"/>
    <w:rsid w:val="003C0BD1"/>
    <w:rsid w:val="003C0EEE"/>
    <w:rsid w:val="003C0F07"/>
    <w:rsid w:val="003C1075"/>
    <w:rsid w:val="003C2108"/>
    <w:rsid w:val="003C223A"/>
    <w:rsid w:val="003C228D"/>
    <w:rsid w:val="003C2930"/>
    <w:rsid w:val="003C2DCA"/>
    <w:rsid w:val="003C356C"/>
    <w:rsid w:val="003C3DA8"/>
    <w:rsid w:val="003C3F6C"/>
    <w:rsid w:val="003C45A1"/>
    <w:rsid w:val="003C4783"/>
    <w:rsid w:val="003C4D31"/>
    <w:rsid w:val="003C56D6"/>
    <w:rsid w:val="003C5F39"/>
    <w:rsid w:val="003C60B3"/>
    <w:rsid w:val="003C6242"/>
    <w:rsid w:val="003C709A"/>
    <w:rsid w:val="003C75C4"/>
    <w:rsid w:val="003C7745"/>
    <w:rsid w:val="003C7A34"/>
    <w:rsid w:val="003C7E64"/>
    <w:rsid w:val="003D05DC"/>
    <w:rsid w:val="003D06B6"/>
    <w:rsid w:val="003D06F0"/>
    <w:rsid w:val="003D09BB"/>
    <w:rsid w:val="003D116A"/>
    <w:rsid w:val="003D1FC5"/>
    <w:rsid w:val="003D2313"/>
    <w:rsid w:val="003D2486"/>
    <w:rsid w:val="003D297C"/>
    <w:rsid w:val="003D2DBA"/>
    <w:rsid w:val="003D3307"/>
    <w:rsid w:val="003D33EA"/>
    <w:rsid w:val="003D40F1"/>
    <w:rsid w:val="003D4C46"/>
    <w:rsid w:val="003D5217"/>
    <w:rsid w:val="003D5B79"/>
    <w:rsid w:val="003D5CB4"/>
    <w:rsid w:val="003D630E"/>
    <w:rsid w:val="003D6711"/>
    <w:rsid w:val="003D6DDB"/>
    <w:rsid w:val="003D7007"/>
    <w:rsid w:val="003D754A"/>
    <w:rsid w:val="003E018B"/>
    <w:rsid w:val="003E0B38"/>
    <w:rsid w:val="003E120A"/>
    <w:rsid w:val="003E1EFC"/>
    <w:rsid w:val="003E201A"/>
    <w:rsid w:val="003E283A"/>
    <w:rsid w:val="003E2891"/>
    <w:rsid w:val="003E374F"/>
    <w:rsid w:val="003E4021"/>
    <w:rsid w:val="003E41A0"/>
    <w:rsid w:val="003E41D7"/>
    <w:rsid w:val="003E47D0"/>
    <w:rsid w:val="003E4A30"/>
    <w:rsid w:val="003E5179"/>
    <w:rsid w:val="003E52CF"/>
    <w:rsid w:val="003E6331"/>
    <w:rsid w:val="003E6DEA"/>
    <w:rsid w:val="003E6F2A"/>
    <w:rsid w:val="003E716C"/>
    <w:rsid w:val="003E781F"/>
    <w:rsid w:val="003F0CF1"/>
    <w:rsid w:val="003F0E60"/>
    <w:rsid w:val="003F131D"/>
    <w:rsid w:val="003F1E7B"/>
    <w:rsid w:val="003F2AF1"/>
    <w:rsid w:val="003F3C15"/>
    <w:rsid w:val="003F43A4"/>
    <w:rsid w:val="003F4486"/>
    <w:rsid w:val="003F4E74"/>
    <w:rsid w:val="003F564A"/>
    <w:rsid w:val="003F5B51"/>
    <w:rsid w:val="003F5D7F"/>
    <w:rsid w:val="003F651E"/>
    <w:rsid w:val="003F6607"/>
    <w:rsid w:val="003F74C5"/>
    <w:rsid w:val="003F78C5"/>
    <w:rsid w:val="003F7E94"/>
    <w:rsid w:val="00400038"/>
    <w:rsid w:val="00400165"/>
    <w:rsid w:val="00401984"/>
    <w:rsid w:val="004019D5"/>
    <w:rsid w:val="00401AA6"/>
    <w:rsid w:val="00401C9E"/>
    <w:rsid w:val="0040237A"/>
    <w:rsid w:val="004024E0"/>
    <w:rsid w:val="004035A5"/>
    <w:rsid w:val="00403A1C"/>
    <w:rsid w:val="00403D57"/>
    <w:rsid w:val="00404166"/>
    <w:rsid w:val="00404820"/>
    <w:rsid w:val="004048F9"/>
    <w:rsid w:val="00405093"/>
    <w:rsid w:val="00405102"/>
    <w:rsid w:val="00405C0D"/>
    <w:rsid w:val="00405E73"/>
    <w:rsid w:val="00406D98"/>
    <w:rsid w:val="00406DA7"/>
    <w:rsid w:val="0040710B"/>
    <w:rsid w:val="004103E7"/>
    <w:rsid w:val="004104B2"/>
    <w:rsid w:val="004106D6"/>
    <w:rsid w:val="00410953"/>
    <w:rsid w:val="00410E8E"/>
    <w:rsid w:val="00411497"/>
    <w:rsid w:val="0041177C"/>
    <w:rsid w:val="0041183B"/>
    <w:rsid w:val="00411B2F"/>
    <w:rsid w:val="00412317"/>
    <w:rsid w:val="00414154"/>
    <w:rsid w:val="00414612"/>
    <w:rsid w:val="00414B1E"/>
    <w:rsid w:val="00414FEE"/>
    <w:rsid w:val="004150E9"/>
    <w:rsid w:val="00415FFF"/>
    <w:rsid w:val="00416134"/>
    <w:rsid w:val="00416D27"/>
    <w:rsid w:val="00416F6E"/>
    <w:rsid w:val="00417816"/>
    <w:rsid w:val="00417B6D"/>
    <w:rsid w:val="0042001E"/>
    <w:rsid w:val="0042059F"/>
    <w:rsid w:val="004205A4"/>
    <w:rsid w:val="004207E3"/>
    <w:rsid w:val="004223D3"/>
    <w:rsid w:val="004227BA"/>
    <w:rsid w:val="00423001"/>
    <w:rsid w:val="004234D8"/>
    <w:rsid w:val="004235A6"/>
    <w:rsid w:val="004240F6"/>
    <w:rsid w:val="0042537A"/>
    <w:rsid w:val="0042553D"/>
    <w:rsid w:val="00427410"/>
    <w:rsid w:val="00427AF4"/>
    <w:rsid w:val="00427E0B"/>
    <w:rsid w:val="00427E1C"/>
    <w:rsid w:val="004304B0"/>
    <w:rsid w:val="004307AD"/>
    <w:rsid w:val="00430F49"/>
    <w:rsid w:val="0043126F"/>
    <w:rsid w:val="004318FB"/>
    <w:rsid w:val="00431A1F"/>
    <w:rsid w:val="00431D63"/>
    <w:rsid w:val="00431E8D"/>
    <w:rsid w:val="00433606"/>
    <w:rsid w:val="0043382A"/>
    <w:rsid w:val="00433C7C"/>
    <w:rsid w:val="00434005"/>
    <w:rsid w:val="00434441"/>
    <w:rsid w:val="004348D6"/>
    <w:rsid w:val="00434937"/>
    <w:rsid w:val="00435396"/>
    <w:rsid w:val="004358EA"/>
    <w:rsid w:val="004359B3"/>
    <w:rsid w:val="0043602A"/>
    <w:rsid w:val="004364BC"/>
    <w:rsid w:val="004369B9"/>
    <w:rsid w:val="004370F6"/>
    <w:rsid w:val="004375D7"/>
    <w:rsid w:val="00437A2F"/>
    <w:rsid w:val="00437AFD"/>
    <w:rsid w:val="00437B67"/>
    <w:rsid w:val="00437E7B"/>
    <w:rsid w:val="004400AF"/>
    <w:rsid w:val="004408F3"/>
    <w:rsid w:val="00440ADB"/>
    <w:rsid w:val="0044103F"/>
    <w:rsid w:val="0044125C"/>
    <w:rsid w:val="0044126C"/>
    <w:rsid w:val="004418E2"/>
    <w:rsid w:val="0044194A"/>
    <w:rsid w:val="00441AC0"/>
    <w:rsid w:val="00441C59"/>
    <w:rsid w:val="00442333"/>
    <w:rsid w:val="0044234E"/>
    <w:rsid w:val="00442584"/>
    <w:rsid w:val="00442A13"/>
    <w:rsid w:val="00442BC9"/>
    <w:rsid w:val="00443985"/>
    <w:rsid w:val="00443B1A"/>
    <w:rsid w:val="00444332"/>
    <w:rsid w:val="004443D1"/>
    <w:rsid w:val="0044518F"/>
    <w:rsid w:val="004451CA"/>
    <w:rsid w:val="00445FFB"/>
    <w:rsid w:val="00446DFF"/>
    <w:rsid w:val="004470FA"/>
    <w:rsid w:val="00447204"/>
    <w:rsid w:val="00447663"/>
    <w:rsid w:val="004478B7"/>
    <w:rsid w:val="00450123"/>
    <w:rsid w:val="00450582"/>
    <w:rsid w:val="00450CCD"/>
    <w:rsid w:val="004510A7"/>
    <w:rsid w:val="0045124B"/>
    <w:rsid w:val="00451725"/>
    <w:rsid w:val="00452440"/>
    <w:rsid w:val="00452452"/>
    <w:rsid w:val="004526D6"/>
    <w:rsid w:val="00453299"/>
    <w:rsid w:val="00453EC9"/>
    <w:rsid w:val="00454054"/>
    <w:rsid w:val="0045415A"/>
    <w:rsid w:val="00454313"/>
    <w:rsid w:val="004543F3"/>
    <w:rsid w:val="0045487F"/>
    <w:rsid w:val="0045568C"/>
    <w:rsid w:val="00455777"/>
    <w:rsid w:val="00455E6E"/>
    <w:rsid w:val="00456B42"/>
    <w:rsid w:val="0045715B"/>
    <w:rsid w:val="00457666"/>
    <w:rsid w:val="004576B5"/>
    <w:rsid w:val="004577E5"/>
    <w:rsid w:val="004579FB"/>
    <w:rsid w:val="00457E98"/>
    <w:rsid w:val="00460052"/>
    <w:rsid w:val="004605CD"/>
    <w:rsid w:val="00460613"/>
    <w:rsid w:val="00460710"/>
    <w:rsid w:val="004607D3"/>
    <w:rsid w:val="00460CAC"/>
    <w:rsid w:val="004611F5"/>
    <w:rsid w:val="0046163B"/>
    <w:rsid w:val="00461A48"/>
    <w:rsid w:val="00462180"/>
    <w:rsid w:val="0046247A"/>
    <w:rsid w:val="004627DA"/>
    <w:rsid w:val="004627E4"/>
    <w:rsid w:val="00462CB3"/>
    <w:rsid w:val="00462D2C"/>
    <w:rsid w:val="0046321E"/>
    <w:rsid w:val="004635EE"/>
    <w:rsid w:val="004638DA"/>
    <w:rsid w:val="0046394D"/>
    <w:rsid w:val="00464274"/>
    <w:rsid w:val="004647E1"/>
    <w:rsid w:val="00464B6D"/>
    <w:rsid w:val="00465B33"/>
    <w:rsid w:val="00465DE9"/>
    <w:rsid w:val="00465E67"/>
    <w:rsid w:val="00467734"/>
    <w:rsid w:val="00467CD5"/>
    <w:rsid w:val="00467F4F"/>
    <w:rsid w:val="0047019F"/>
    <w:rsid w:val="00470449"/>
    <w:rsid w:val="0047056A"/>
    <w:rsid w:val="0047077F"/>
    <w:rsid w:val="00470871"/>
    <w:rsid w:val="00470972"/>
    <w:rsid w:val="00470A5A"/>
    <w:rsid w:val="00471B1E"/>
    <w:rsid w:val="00472B25"/>
    <w:rsid w:val="004733EE"/>
    <w:rsid w:val="00473765"/>
    <w:rsid w:val="00474169"/>
    <w:rsid w:val="00474694"/>
    <w:rsid w:val="00474C75"/>
    <w:rsid w:val="0047541A"/>
    <w:rsid w:val="00475579"/>
    <w:rsid w:val="004759D5"/>
    <w:rsid w:val="00475A4B"/>
    <w:rsid w:val="004762CF"/>
    <w:rsid w:val="004766C7"/>
    <w:rsid w:val="00476D0D"/>
    <w:rsid w:val="00476FE1"/>
    <w:rsid w:val="0047736A"/>
    <w:rsid w:val="00477628"/>
    <w:rsid w:val="0048065F"/>
    <w:rsid w:val="00480D9E"/>
    <w:rsid w:val="00480F51"/>
    <w:rsid w:val="004814E5"/>
    <w:rsid w:val="00481B23"/>
    <w:rsid w:val="00481EE1"/>
    <w:rsid w:val="00482747"/>
    <w:rsid w:val="00483BED"/>
    <w:rsid w:val="00484502"/>
    <w:rsid w:val="004848B7"/>
    <w:rsid w:val="00484DC7"/>
    <w:rsid w:val="004857B0"/>
    <w:rsid w:val="00485A87"/>
    <w:rsid w:val="00485B29"/>
    <w:rsid w:val="0048668E"/>
    <w:rsid w:val="00487CC1"/>
    <w:rsid w:val="00487D75"/>
    <w:rsid w:val="00487DBC"/>
    <w:rsid w:val="004900FB"/>
    <w:rsid w:val="0049029A"/>
    <w:rsid w:val="00490346"/>
    <w:rsid w:val="004904BA"/>
    <w:rsid w:val="0049080A"/>
    <w:rsid w:val="00490DA2"/>
    <w:rsid w:val="00490DCC"/>
    <w:rsid w:val="00490ECA"/>
    <w:rsid w:val="00491672"/>
    <w:rsid w:val="00491674"/>
    <w:rsid w:val="0049199B"/>
    <w:rsid w:val="00491B00"/>
    <w:rsid w:val="00492809"/>
    <w:rsid w:val="0049292D"/>
    <w:rsid w:val="00492DFF"/>
    <w:rsid w:val="00493582"/>
    <w:rsid w:val="004937B2"/>
    <w:rsid w:val="00493886"/>
    <w:rsid w:val="00493B98"/>
    <w:rsid w:val="00493FC4"/>
    <w:rsid w:val="00494385"/>
    <w:rsid w:val="00494836"/>
    <w:rsid w:val="00494923"/>
    <w:rsid w:val="0049519D"/>
    <w:rsid w:val="00495CC0"/>
    <w:rsid w:val="00495E3B"/>
    <w:rsid w:val="004965A8"/>
    <w:rsid w:val="00496789"/>
    <w:rsid w:val="004969CD"/>
    <w:rsid w:val="00496C4A"/>
    <w:rsid w:val="00497964"/>
    <w:rsid w:val="00497A7B"/>
    <w:rsid w:val="00497E77"/>
    <w:rsid w:val="004A06B1"/>
    <w:rsid w:val="004A1DC9"/>
    <w:rsid w:val="004A2061"/>
    <w:rsid w:val="004A2068"/>
    <w:rsid w:val="004A2954"/>
    <w:rsid w:val="004A2AFD"/>
    <w:rsid w:val="004A2B1E"/>
    <w:rsid w:val="004A336F"/>
    <w:rsid w:val="004A3A84"/>
    <w:rsid w:val="004A4BBA"/>
    <w:rsid w:val="004A5416"/>
    <w:rsid w:val="004A565C"/>
    <w:rsid w:val="004A5DDA"/>
    <w:rsid w:val="004A5DEA"/>
    <w:rsid w:val="004A6275"/>
    <w:rsid w:val="004A64BF"/>
    <w:rsid w:val="004A6D58"/>
    <w:rsid w:val="004A759E"/>
    <w:rsid w:val="004A79FF"/>
    <w:rsid w:val="004A7AC3"/>
    <w:rsid w:val="004A7B7C"/>
    <w:rsid w:val="004A7CCA"/>
    <w:rsid w:val="004A7FBD"/>
    <w:rsid w:val="004B02C2"/>
    <w:rsid w:val="004B050B"/>
    <w:rsid w:val="004B09FA"/>
    <w:rsid w:val="004B133D"/>
    <w:rsid w:val="004B2740"/>
    <w:rsid w:val="004B2A50"/>
    <w:rsid w:val="004B2C11"/>
    <w:rsid w:val="004B2DDF"/>
    <w:rsid w:val="004B32D0"/>
    <w:rsid w:val="004B3AC5"/>
    <w:rsid w:val="004B3D34"/>
    <w:rsid w:val="004B3D36"/>
    <w:rsid w:val="004B43C5"/>
    <w:rsid w:val="004B464F"/>
    <w:rsid w:val="004B4CAA"/>
    <w:rsid w:val="004B56B2"/>
    <w:rsid w:val="004B59C2"/>
    <w:rsid w:val="004B5A2A"/>
    <w:rsid w:val="004B68AB"/>
    <w:rsid w:val="004B6A0E"/>
    <w:rsid w:val="004B6C28"/>
    <w:rsid w:val="004B6E61"/>
    <w:rsid w:val="004B7C09"/>
    <w:rsid w:val="004B7E3F"/>
    <w:rsid w:val="004C0150"/>
    <w:rsid w:val="004C0289"/>
    <w:rsid w:val="004C1504"/>
    <w:rsid w:val="004C1F54"/>
    <w:rsid w:val="004C1FD7"/>
    <w:rsid w:val="004C21CD"/>
    <w:rsid w:val="004C27D0"/>
    <w:rsid w:val="004C2E54"/>
    <w:rsid w:val="004C2E5F"/>
    <w:rsid w:val="004C33E6"/>
    <w:rsid w:val="004C37E7"/>
    <w:rsid w:val="004C3AD7"/>
    <w:rsid w:val="004C494B"/>
    <w:rsid w:val="004C49D0"/>
    <w:rsid w:val="004C4B55"/>
    <w:rsid w:val="004C611F"/>
    <w:rsid w:val="004C65AF"/>
    <w:rsid w:val="004C6821"/>
    <w:rsid w:val="004C6836"/>
    <w:rsid w:val="004C6EA5"/>
    <w:rsid w:val="004C756B"/>
    <w:rsid w:val="004D05AF"/>
    <w:rsid w:val="004D0F4D"/>
    <w:rsid w:val="004D1BED"/>
    <w:rsid w:val="004D2D27"/>
    <w:rsid w:val="004D2F63"/>
    <w:rsid w:val="004D30E8"/>
    <w:rsid w:val="004D33DC"/>
    <w:rsid w:val="004D3426"/>
    <w:rsid w:val="004D3452"/>
    <w:rsid w:val="004D441F"/>
    <w:rsid w:val="004D49CA"/>
    <w:rsid w:val="004D5388"/>
    <w:rsid w:val="004D553E"/>
    <w:rsid w:val="004D58B3"/>
    <w:rsid w:val="004D5EA8"/>
    <w:rsid w:val="004D771A"/>
    <w:rsid w:val="004D7A2F"/>
    <w:rsid w:val="004D7B39"/>
    <w:rsid w:val="004E0128"/>
    <w:rsid w:val="004E0216"/>
    <w:rsid w:val="004E055C"/>
    <w:rsid w:val="004E1011"/>
    <w:rsid w:val="004E11BD"/>
    <w:rsid w:val="004E17F1"/>
    <w:rsid w:val="004E1816"/>
    <w:rsid w:val="004E1D5D"/>
    <w:rsid w:val="004E2145"/>
    <w:rsid w:val="004E22FD"/>
    <w:rsid w:val="004E2813"/>
    <w:rsid w:val="004E2F67"/>
    <w:rsid w:val="004E3420"/>
    <w:rsid w:val="004E3CFD"/>
    <w:rsid w:val="004E3FCA"/>
    <w:rsid w:val="004E42A6"/>
    <w:rsid w:val="004E4602"/>
    <w:rsid w:val="004E4E66"/>
    <w:rsid w:val="004E4FAD"/>
    <w:rsid w:val="004E56FE"/>
    <w:rsid w:val="004E587D"/>
    <w:rsid w:val="004E61F8"/>
    <w:rsid w:val="004E6CC1"/>
    <w:rsid w:val="004E6D3D"/>
    <w:rsid w:val="004E6E94"/>
    <w:rsid w:val="004E71CD"/>
    <w:rsid w:val="004E740A"/>
    <w:rsid w:val="004E77C4"/>
    <w:rsid w:val="004E7DFC"/>
    <w:rsid w:val="004E7EA1"/>
    <w:rsid w:val="004F0679"/>
    <w:rsid w:val="004F0E57"/>
    <w:rsid w:val="004F1277"/>
    <w:rsid w:val="004F187A"/>
    <w:rsid w:val="004F1997"/>
    <w:rsid w:val="004F281C"/>
    <w:rsid w:val="004F384C"/>
    <w:rsid w:val="004F39EB"/>
    <w:rsid w:val="004F3F0B"/>
    <w:rsid w:val="004F565C"/>
    <w:rsid w:val="004F6234"/>
    <w:rsid w:val="004F6457"/>
    <w:rsid w:val="004F6986"/>
    <w:rsid w:val="004F6AD2"/>
    <w:rsid w:val="004F6F53"/>
    <w:rsid w:val="004F72C6"/>
    <w:rsid w:val="004F7B8C"/>
    <w:rsid w:val="0050056D"/>
    <w:rsid w:val="00500922"/>
    <w:rsid w:val="00500A89"/>
    <w:rsid w:val="005012D0"/>
    <w:rsid w:val="00501AAF"/>
    <w:rsid w:val="00502194"/>
    <w:rsid w:val="005026CD"/>
    <w:rsid w:val="00502A6E"/>
    <w:rsid w:val="00502E7A"/>
    <w:rsid w:val="00502EF6"/>
    <w:rsid w:val="005037C7"/>
    <w:rsid w:val="00503C2F"/>
    <w:rsid w:val="005041A9"/>
    <w:rsid w:val="00504445"/>
    <w:rsid w:val="005047C0"/>
    <w:rsid w:val="00504AEF"/>
    <w:rsid w:val="005065A5"/>
    <w:rsid w:val="00506D61"/>
    <w:rsid w:val="00506E1A"/>
    <w:rsid w:val="00507152"/>
    <w:rsid w:val="00507256"/>
    <w:rsid w:val="005075FD"/>
    <w:rsid w:val="0050762D"/>
    <w:rsid w:val="005078A5"/>
    <w:rsid w:val="00507B79"/>
    <w:rsid w:val="00510094"/>
    <w:rsid w:val="0051018F"/>
    <w:rsid w:val="0051049D"/>
    <w:rsid w:val="0051074D"/>
    <w:rsid w:val="00510E86"/>
    <w:rsid w:val="00510EF9"/>
    <w:rsid w:val="00511572"/>
    <w:rsid w:val="00511985"/>
    <w:rsid w:val="00511BB6"/>
    <w:rsid w:val="0051263E"/>
    <w:rsid w:val="00512675"/>
    <w:rsid w:val="0051338C"/>
    <w:rsid w:val="00513A66"/>
    <w:rsid w:val="00513A79"/>
    <w:rsid w:val="00513BE8"/>
    <w:rsid w:val="00513C55"/>
    <w:rsid w:val="0051421C"/>
    <w:rsid w:val="005144D7"/>
    <w:rsid w:val="00514834"/>
    <w:rsid w:val="00514ADA"/>
    <w:rsid w:val="00515212"/>
    <w:rsid w:val="005159C2"/>
    <w:rsid w:val="00515E74"/>
    <w:rsid w:val="00516405"/>
    <w:rsid w:val="005171B3"/>
    <w:rsid w:val="00517B00"/>
    <w:rsid w:val="00517B97"/>
    <w:rsid w:val="00517D3E"/>
    <w:rsid w:val="00517FC0"/>
    <w:rsid w:val="005202E2"/>
    <w:rsid w:val="005207CE"/>
    <w:rsid w:val="00520C6B"/>
    <w:rsid w:val="00520D61"/>
    <w:rsid w:val="005211AC"/>
    <w:rsid w:val="00521503"/>
    <w:rsid w:val="00521F68"/>
    <w:rsid w:val="005220FE"/>
    <w:rsid w:val="005223D6"/>
    <w:rsid w:val="00522490"/>
    <w:rsid w:val="0052296D"/>
    <w:rsid w:val="005231EC"/>
    <w:rsid w:val="00523D51"/>
    <w:rsid w:val="00524C47"/>
    <w:rsid w:val="005256C3"/>
    <w:rsid w:val="005256F6"/>
    <w:rsid w:val="00525783"/>
    <w:rsid w:val="00525A79"/>
    <w:rsid w:val="00525D49"/>
    <w:rsid w:val="005261A3"/>
    <w:rsid w:val="00526603"/>
    <w:rsid w:val="00526B28"/>
    <w:rsid w:val="00526E4B"/>
    <w:rsid w:val="00526FD7"/>
    <w:rsid w:val="005270AF"/>
    <w:rsid w:val="00527225"/>
    <w:rsid w:val="005274E3"/>
    <w:rsid w:val="0052768D"/>
    <w:rsid w:val="00527BB3"/>
    <w:rsid w:val="00527DC4"/>
    <w:rsid w:val="005301F5"/>
    <w:rsid w:val="005304EB"/>
    <w:rsid w:val="00530974"/>
    <w:rsid w:val="0053099F"/>
    <w:rsid w:val="005310A5"/>
    <w:rsid w:val="00531196"/>
    <w:rsid w:val="005313B5"/>
    <w:rsid w:val="0053184A"/>
    <w:rsid w:val="00531983"/>
    <w:rsid w:val="00532106"/>
    <w:rsid w:val="00532978"/>
    <w:rsid w:val="005331F9"/>
    <w:rsid w:val="00533262"/>
    <w:rsid w:val="00533F12"/>
    <w:rsid w:val="00533F6E"/>
    <w:rsid w:val="005341CF"/>
    <w:rsid w:val="00534593"/>
    <w:rsid w:val="0053464F"/>
    <w:rsid w:val="00534956"/>
    <w:rsid w:val="00534BCC"/>
    <w:rsid w:val="00535776"/>
    <w:rsid w:val="00535B9E"/>
    <w:rsid w:val="00535EA1"/>
    <w:rsid w:val="00535F44"/>
    <w:rsid w:val="0053603A"/>
    <w:rsid w:val="0053618E"/>
    <w:rsid w:val="005362C1"/>
    <w:rsid w:val="00536797"/>
    <w:rsid w:val="005367FA"/>
    <w:rsid w:val="00536886"/>
    <w:rsid w:val="00536896"/>
    <w:rsid w:val="00536E4E"/>
    <w:rsid w:val="005378A2"/>
    <w:rsid w:val="005401E8"/>
    <w:rsid w:val="005402F8"/>
    <w:rsid w:val="0054062B"/>
    <w:rsid w:val="00540C04"/>
    <w:rsid w:val="00540F14"/>
    <w:rsid w:val="00541288"/>
    <w:rsid w:val="005413BB"/>
    <w:rsid w:val="00541621"/>
    <w:rsid w:val="005416A5"/>
    <w:rsid w:val="00541A94"/>
    <w:rsid w:val="00541DAC"/>
    <w:rsid w:val="00541E87"/>
    <w:rsid w:val="00542474"/>
    <w:rsid w:val="0054318E"/>
    <w:rsid w:val="00543E34"/>
    <w:rsid w:val="005447AB"/>
    <w:rsid w:val="00544CBD"/>
    <w:rsid w:val="0054503B"/>
    <w:rsid w:val="00545EE0"/>
    <w:rsid w:val="00546155"/>
    <w:rsid w:val="005462FA"/>
    <w:rsid w:val="005463B7"/>
    <w:rsid w:val="005473C1"/>
    <w:rsid w:val="005473C2"/>
    <w:rsid w:val="005474AE"/>
    <w:rsid w:val="005476D9"/>
    <w:rsid w:val="00547746"/>
    <w:rsid w:val="005477BD"/>
    <w:rsid w:val="005479C4"/>
    <w:rsid w:val="00547E93"/>
    <w:rsid w:val="005500C0"/>
    <w:rsid w:val="00550270"/>
    <w:rsid w:val="0055043D"/>
    <w:rsid w:val="00550441"/>
    <w:rsid w:val="005514D9"/>
    <w:rsid w:val="005521F4"/>
    <w:rsid w:val="00552C48"/>
    <w:rsid w:val="00552E92"/>
    <w:rsid w:val="00553813"/>
    <w:rsid w:val="00553C4E"/>
    <w:rsid w:val="005540EF"/>
    <w:rsid w:val="0055439E"/>
    <w:rsid w:val="00554A58"/>
    <w:rsid w:val="00554E46"/>
    <w:rsid w:val="00555563"/>
    <w:rsid w:val="00555CC6"/>
    <w:rsid w:val="00556D3C"/>
    <w:rsid w:val="0055718B"/>
    <w:rsid w:val="0055795F"/>
    <w:rsid w:val="00557E9B"/>
    <w:rsid w:val="00557EE4"/>
    <w:rsid w:val="00560498"/>
    <w:rsid w:val="00561307"/>
    <w:rsid w:val="005613B5"/>
    <w:rsid w:val="0056173D"/>
    <w:rsid w:val="0056229A"/>
    <w:rsid w:val="00562669"/>
    <w:rsid w:val="0056322E"/>
    <w:rsid w:val="0056383B"/>
    <w:rsid w:val="00563D7E"/>
    <w:rsid w:val="00564BB6"/>
    <w:rsid w:val="00565DFB"/>
    <w:rsid w:val="005664B7"/>
    <w:rsid w:val="005664E1"/>
    <w:rsid w:val="0056665D"/>
    <w:rsid w:val="00566689"/>
    <w:rsid w:val="0056700A"/>
    <w:rsid w:val="00567121"/>
    <w:rsid w:val="00567520"/>
    <w:rsid w:val="00567AC1"/>
    <w:rsid w:val="00567E1F"/>
    <w:rsid w:val="00570733"/>
    <w:rsid w:val="00570B6C"/>
    <w:rsid w:val="00570F41"/>
    <w:rsid w:val="0057152A"/>
    <w:rsid w:val="0057166D"/>
    <w:rsid w:val="005716E9"/>
    <w:rsid w:val="00572895"/>
    <w:rsid w:val="005736AB"/>
    <w:rsid w:val="00573746"/>
    <w:rsid w:val="00573861"/>
    <w:rsid w:val="00573970"/>
    <w:rsid w:val="00573B6E"/>
    <w:rsid w:val="00574A12"/>
    <w:rsid w:val="0057604D"/>
    <w:rsid w:val="005761C4"/>
    <w:rsid w:val="005768A2"/>
    <w:rsid w:val="0057693E"/>
    <w:rsid w:val="00576C64"/>
    <w:rsid w:val="00576CB0"/>
    <w:rsid w:val="00576DCD"/>
    <w:rsid w:val="00576F68"/>
    <w:rsid w:val="00577043"/>
    <w:rsid w:val="005809B4"/>
    <w:rsid w:val="005812FC"/>
    <w:rsid w:val="00581A6A"/>
    <w:rsid w:val="00581B46"/>
    <w:rsid w:val="00581CC7"/>
    <w:rsid w:val="00582380"/>
    <w:rsid w:val="00582409"/>
    <w:rsid w:val="00582560"/>
    <w:rsid w:val="005827E6"/>
    <w:rsid w:val="00582DC9"/>
    <w:rsid w:val="0058307F"/>
    <w:rsid w:val="00584F10"/>
    <w:rsid w:val="00585012"/>
    <w:rsid w:val="005856D0"/>
    <w:rsid w:val="00585C5F"/>
    <w:rsid w:val="00585CF8"/>
    <w:rsid w:val="00585D2A"/>
    <w:rsid w:val="00585D95"/>
    <w:rsid w:val="00586360"/>
    <w:rsid w:val="005874B8"/>
    <w:rsid w:val="0058751F"/>
    <w:rsid w:val="00590397"/>
    <w:rsid w:val="0059043E"/>
    <w:rsid w:val="0059044A"/>
    <w:rsid w:val="0059057A"/>
    <w:rsid w:val="00591232"/>
    <w:rsid w:val="00591376"/>
    <w:rsid w:val="00591BC0"/>
    <w:rsid w:val="00591F0C"/>
    <w:rsid w:val="00592930"/>
    <w:rsid w:val="00592FD6"/>
    <w:rsid w:val="0059301C"/>
    <w:rsid w:val="005945DA"/>
    <w:rsid w:val="00594AEE"/>
    <w:rsid w:val="00594CAF"/>
    <w:rsid w:val="005959C7"/>
    <w:rsid w:val="005962A0"/>
    <w:rsid w:val="0059663C"/>
    <w:rsid w:val="0059677F"/>
    <w:rsid w:val="005967A3"/>
    <w:rsid w:val="00596E7B"/>
    <w:rsid w:val="0059722A"/>
    <w:rsid w:val="005974E1"/>
    <w:rsid w:val="00597586"/>
    <w:rsid w:val="00597659"/>
    <w:rsid w:val="00597821"/>
    <w:rsid w:val="005A0262"/>
    <w:rsid w:val="005A042E"/>
    <w:rsid w:val="005A078E"/>
    <w:rsid w:val="005A0AA2"/>
    <w:rsid w:val="005A0E0E"/>
    <w:rsid w:val="005A10CC"/>
    <w:rsid w:val="005A1574"/>
    <w:rsid w:val="005A1819"/>
    <w:rsid w:val="005A2472"/>
    <w:rsid w:val="005A258C"/>
    <w:rsid w:val="005A277D"/>
    <w:rsid w:val="005A289B"/>
    <w:rsid w:val="005A3437"/>
    <w:rsid w:val="005A3E95"/>
    <w:rsid w:val="005A3F4E"/>
    <w:rsid w:val="005A42D7"/>
    <w:rsid w:val="005A5006"/>
    <w:rsid w:val="005A5023"/>
    <w:rsid w:val="005A52C0"/>
    <w:rsid w:val="005A578B"/>
    <w:rsid w:val="005A5BF8"/>
    <w:rsid w:val="005A7B2B"/>
    <w:rsid w:val="005B0104"/>
    <w:rsid w:val="005B0B1B"/>
    <w:rsid w:val="005B18DE"/>
    <w:rsid w:val="005B1A72"/>
    <w:rsid w:val="005B2139"/>
    <w:rsid w:val="005B2C49"/>
    <w:rsid w:val="005B2D09"/>
    <w:rsid w:val="005B2D61"/>
    <w:rsid w:val="005B3173"/>
    <w:rsid w:val="005B34D8"/>
    <w:rsid w:val="005B3CE7"/>
    <w:rsid w:val="005B3DB6"/>
    <w:rsid w:val="005B458B"/>
    <w:rsid w:val="005B47EC"/>
    <w:rsid w:val="005B48AC"/>
    <w:rsid w:val="005B4AE2"/>
    <w:rsid w:val="005B4F5E"/>
    <w:rsid w:val="005B53CF"/>
    <w:rsid w:val="005B5465"/>
    <w:rsid w:val="005B5686"/>
    <w:rsid w:val="005B5969"/>
    <w:rsid w:val="005B604F"/>
    <w:rsid w:val="005B658D"/>
    <w:rsid w:val="005B7242"/>
    <w:rsid w:val="005B72E9"/>
    <w:rsid w:val="005B7C30"/>
    <w:rsid w:val="005B7DAA"/>
    <w:rsid w:val="005C00E4"/>
    <w:rsid w:val="005C0224"/>
    <w:rsid w:val="005C0356"/>
    <w:rsid w:val="005C0493"/>
    <w:rsid w:val="005C0DAA"/>
    <w:rsid w:val="005C1088"/>
    <w:rsid w:val="005C1427"/>
    <w:rsid w:val="005C200B"/>
    <w:rsid w:val="005C225D"/>
    <w:rsid w:val="005C2926"/>
    <w:rsid w:val="005C2A67"/>
    <w:rsid w:val="005C2C73"/>
    <w:rsid w:val="005C2D49"/>
    <w:rsid w:val="005C323C"/>
    <w:rsid w:val="005C32CA"/>
    <w:rsid w:val="005C3A5B"/>
    <w:rsid w:val="005C3A8C"/>
    <w:rsid w:val="005C3BC0"/>
    <w:rsid w:val="005C3F6E"/>
    <w:rsid w:val="005C4172"/>
    <w:rsid w:val="005C45A7"/>
    <w:rsid w:val="005C4981"/>
    <w:rsid w:val="005C49B1"/>
    <w:rsid w:val="005C56B4"/>
    <w:rsid w:val="005C5B1F"/>
    <w:rsid w:val="005C5C6A"/>
    <w:rsid w:val="005C66B7"/>
    <w:rsid w:val="005C7386"/>
    <w:rsid w:val="005C7526"/>
    <w:rsid w:val="005C75CF"/>
    <w:rsid w:val="005C75F8"/>
    <w:rsid w:val="005C79C2"/>
    <w:rsid w:val="005D0210"/>
    <w:rsid w:val="005D0C99"/>
    <w:rsid w:val="005D1FC8"/>
    <w:rsid w:val="005D211E"/>
    <w:rsid w:val="005D2399"/>
    <w:rsid w:val="005D23EE"/>
    <w:rsid w:val="005D2511"/>
    <w:rsid w:val="005D3304"/>
    <w:rsid w:val="005D331E"/>
    <w:rsid w:val="005D3F89"/>
    <w:rsid w:val="005D4DA6"/>
    <w:rsid w:val="005D558E"/>
    <w:rsid w:val="005D712A"/>
    <w:rsid w:val="005D72F9"/>
    <w:rsid w:val="005D74B2"/>
    <w:rsid w:val="005D7D09"/>
    <w:rsid w:val="005E155A"/>
    <w:rsid w:val="005E20FA"/>
    <w:rsid w:val="005E33BB"/>
    <w:rsid w:val="005E3633"/>
    <w:rsid w:val="005E3711"/>
    <w:rsid w:val="005E4120"/>
    <w:rsid w:val="005E4473"/>
    <w:rsid w:val="005E4568"/>
    <w:rsid w:val="005E47C2"/>
    <w:rsid w:val="005E490F"/>
    <w:rsid w:val="005E4C50"/>
    <w:rsid w:val="005E50B2"/>
    <w:rsid w:val="005E5234"/>
    <w:rsid w:val="005E533F"/>
    <w:rsid w:val="005E74C4"/>
    <w:rsid w:val="005E75F3"/>
    <w:rsid w:val="005E7D29"/>
    <w:rsid w:val="005F0978"/>
    <w:rsid w:val="005F0B93"/>
    <w:rsid w:val="005F1C95"/>
    <w:rsid w:val="005F1F22"/>
    <w:rsid w:val="005F2A4E"/>
    <w:rsid w:val="005F2C6A"/>
    <w:rsid w:val="005F2DF8"/>
    <w:rsid w:val="005F341A"/>
    <w:rsid w:val="005F4749"/>
    <w:rsid w:val="005F58B3"/>
    <w:rsid w:val="005F5ED4"/>
    <w:rsid w:val="005F653F"/>
    <w:rsid w:val="005F6C5A"/>
    <w:rsid w:val="005F7780"/>
    <w:rsid w:val="005F79FF"/>
    <w:rsid w:val="005F7C92"/>
    <w:rsid w:val="005F7F31"/>
    <w:rsid w:val="00600B2C"/>
    <w:rsid w:val="006021A9"/>
    <w:rsid w:val="0060225F"/>
    <w:rsid w:val="00602373"/>
    <w:rsid w:val="0060237C"/>
    <w:rsid w:val="0060260F"/>
    <w:rsid w:val="00602771"/>
    <w:rsid w:val="00602831"/>
    <w:rsid w:val="00602AB8"/>
    <w:rsid w:val="00602C14"/>
    <w:rsid w:val="00602E4E"/>
    <w:rsid w:val="00603C6B"/>
    <w:rsid w:val="006045CB"/>
    <w:rsid w:val="0060471F"/>
    <w:rsid w:val="006049A2"/>
    <w:rsid w:val="00604C13"/>
    <w:rsid w:val="0060508A"/>
    <w:rsid w:val="00605925"/>
    <w:rsid w:val="00606338"/>
    <w:rsid w:val="00606A60"/>
    <w:rsid w:val="00607420"/>
    <w:rsid w:val="006076AF"/>
    <w:rsid w:val="006076EE"/>
    <w:rsid w:val="0060773D"/>
    <w:rsid w:val="00607D1A"/>
    <w:rsid w:val="006106A2"/>
    <w:rsid w:val="00611837"/>
    <w:rsid w:val="00611B00"/>
    <w:rsid w:val="0061226E"/>
    <w:rsid w:val="00612A6E"/>
    <w:rsid w:val="0061351F"/>
    <w:rsid w:val="006138DF"/>
    <w:rsid w:val="00613A25"/>
    <w:rsid w:val="00613D9E"/>
    <w:rsid w:val="00614347"/>
    <w:rsid w:val="006148A9"/>
    <w:rsid w:val="00614A9B"/>
    <w:rsid w:val="00614C2F"/>
    <w:rsid w:val="0061515A"/>
    <w:rsid w:val="00615186"/>
    <w:rsid w:val="00615339"/>
    <w:rsid w:val="00615A6D"/>
    <w:rsid w:val="00615D47"/>
    <w:rsid w:val="00616817"/>
    <w:rsid w:val="00616ACE"/>
    <w:rsid w:val="006171BC"/>
    <w:rsid w:val="00617D47"/>
    <w:rsid w:val="006204DA"/>
    <w:rsid w:val="006207BB"/>
    <w:rsid w:val="00620993"/>
    <w:rsid w:val="006209D6"/>
    <w:rsid w:val="00620C70"/>
    <w:rsid w:val="00621268"/>
    <w:rsid w:val="0062158C"/>
    <w:rsid w:val="0062174C"/>
    <w:rsid w:val="0062194B"/>
    <w:rsid w:val="00621EF3"/>
    <w:rsid w:val="0062213F"/>
    <w:rsid w:val="006231AC"/>
    <w:rsid w:val="0062334C"/>
    <w:rsid w:val="006235EF"/>
    <w:rsid w:val="00623B43"/>
    <w:rsid w:val="00623FC5"/>
    <w:rsid w:val="006242A3"/>
    <w:rsid w:val="00624D34"/>
    <w:rsid w:val="00624E33"/>
    <w:rsid w:val="0062541E"/>
    <w:rsid w:val="00625645"/>
    <w:rsid w:val="0062775D"/>
    <w:rsid w:val="00627C94"/>
    <w:rsid w:val="00627D87"/>
    <w:rsid w:val="00627F09"/>
    <w:rsid w:val="00627FBF"/>
    <w:rsid w:val="00627FE4"/>
    <w:rsid w:val="00630287"/>
    <w:rsid w:val="00630770"/>
    <w:rsid w:val="00631180"/>
    <w:rsid w:val="006312BD"/>
    <w:rsid w:val="006313E5"/>
    <w:rsid w:val="006316F7"/>
    <w:rsid w:val="00631A1B"/>
    <w:rsid w:val="00632979"/>
    <w:rsid w:val="0063309A"/>
    <w:rsid w:val="0063314B"/>
    <w:rsid w:val="0063330A"/>
    <w:rsid w:val="00633588"/>
    <w:rsid w:val="0063365D"/>
    <w:rsid w:val="00633E67"/>
    <w:rsid w:val="00633FB1"/>
    <w:rsid w:val="0063402F"/>
    <w:rsid w:val="006344D0"/>
    <w:rsid w:val="00634511"/>
    <w:rsid w:val="0063468E"/>
    <w:rsid w:val="00634AD6"/>
    <w:rsid w:val="00634B14"/>
    <w:rsid w:val="006358B2"/>
    <w:rsid w:val="006361B1"/>
    <w:rsid w:val="00636A57"/>
    <w:rsid w:val="00636FBA"/>
    <w:rsid w:val="00637953"/>
    <w:rsid w:val="00637A12"/>
    <w:rsid w:val="00637C51"/>
    <w:rsid w:val="00637CF7"/>
    <w:rsid w:val="00637ED6"/>
    <w:rsid w:val="00640B58"/>
    <w:rsid w:val="00641409"/>
    <w:rsid w:val="006420B6"/>
    <w:rsid w:val="00642817"/>
    <w:rsid w:val="00642DF6"/>
    <w:rsid w:val="00642EAA"/>
    <w:rsid w:val="00642F63"/>
    <w:rsid w:val="006430BD"/>
    <w:rsid w:val="00643412"/>
    <w:rsid w:val="00643649"/>
    <w:rsid w:val="006436DA"/>
    <w:rsid w:val="00643EEB"/>
    <w:rsid w:val="0064454A"/>
    <w:rsid w:val="00644854"/>
    <w:rsid w:val="00645637"/>
    <w:rsid w:val="00645A44"/>
    <w:rsid w:val="00645BF6"/>
    <w:rsid w:val="00645D13"/>
    <w:rsid w:val="00645D4E"/>
    <w:rsid w:val="00645F08"/>
    <w:rsid w:val="00646823"/>
    <w:rsid w:val="00646CA7"/>
    <w:rsid w:val="00647714"/>
    <w:rsid w:val="00650370"/>
    <w:rsid w:val="00650570"/>
    <w:rsid w:val="00650AA8"/>
    <w:rsid w:val="00650C6E"/>
    <w:rsid w:val="00651019"/>
    <w:rsid w:val="006519A7"/>
    <w:rsid w:val="006522E3"/>
    <w:rsid w:val="00652C4E"/>
    <w:rsid w:val="00653776"/>
    <w:rsid w:val="006538FC"/>
    <w:rsid w:val="006539A9"/>
    <w:rsid w:val="00653ED2"/>
    <w:rsid w:val="00654548"/>
    <w:rsid w:val="006546E7"/>
    <w:rsid w:val="00654884"/>
    <w:rsid w:val="006551BE"/>
    <w:rsid w:val="00656FDC"/>
    <w:rsid w:val="0065709F"/>
    <w:rsid w:val="006574E4"/>
    <w:rsid w:val="00657530"/>
    <w:rsid w:val="0065761A"/>
    <w:rsid w:val="00657EFF"/>
    <w:rsid w:val="006603F8"/>
    <w:rsid w:val="00660E0F"/>
    <w:rsid w:val="00661B3A"/>
    <w:rsid w:val="00662214"/>
    <w:rsid w:val="00662CB8"/>
    <w:rsid w:val="006635C2"/>
    <w:rsid w:val="00663E83"/>
    <w:rsid w:val="00663EAA"/>
    <w:rsid w:val="00663F98"/>
    <w:rsid w:val="006644E7"/>
    <w:rsid w:val="00664620"/>
    <w:rsid w:val="006646E2"/>
    <w:rsid w:val="00664D4A"/>
    <w:rsid w:val="006652F7"/>
    <w:rsid w:val="0066561F"/>
    <w:rsid w:val="0066647A"/>
    <w:rsid w:val="00666700"/>
    <w:rsid w:val="00666DA9"/>
    <w:rsid w:val="00667913"/>
    <w:rsid w:val="006679B5"/>
    <w:rsid w:val="00667AFD"/>
    <w:rsid w:val="00670515"/>
    <w:rsid w:val="00670928"/>
    <w:rsid w:val="00670C49"/>
    <w:rsid w:val="00670F11"/>
    <w:rsid w:val="00671520"/>
    <w:rsid w:val="0067186D"/>
    <w:rsid w:val="00671BBE"/>
    <w:rsid w:val="006721A6"/>
    <w:rsid w:val="00672BE9"/>
    <w:rsid w:val="0067312A"/>
    <w:rsid w:val="00673F42"/>
    <w:rsid w:val="0067448A"/>
    <w:rsid w:val="0067478A"/>
    <w:rsid w:val="00674924"/>
    <w:rsid w:val="00674FB8"/>
    <w:rsid w:val="00675746"/>
    <w:rsid w:val="00675CE1"/>
    <w:rsid w:val="0067642D"/>
    <w:rsid w:val="006766D9"/>
    <w:rsid w:val="006770A9"/>
    <w:rsid w:val="006777BD"/>
    <w:rsid w:val="00677B62"/>
    <w:rsid w:val="00677D83"/>
    <w:rsid w:val="00677E37"/>
    <w:rsid w:val="00677EA8"/>
    <w:rsid w:val="0068095E"/>
    <w:rsid w:val="00680B0F"/>
    <w:rsid w:val="0068172F"/>
    <w:rsid w:val="0068176B"/>
    <w:rsid w:val="00681F77"/>
    <w:rsid w:val="0068270A"/>
    <w:rsid w:val="00682921"/>
    <w:rsid w:val="00682C69"/>
    <w:rsid w:val="006831E9"/>
    <w:rsid w:val="00683214"/>
    <w:rsid w:val="00683AE0"/>
    <w:rsid w:val="00683B7C"/>
    <w:rsid w:val="00683CFB"/>
    <w:rsid w:val="00683D86"/>
    <w:rsid w:val="00684076"/>
    <w:rsid w:val="006847F4"/>
    <w:rsid w:val="0068542B"/>
    <w:rsid w:val="00685A70"/>
    <w:rsid w:val="00685ECF"/>
    <w:rsid w:val="00686089"/>
    <w:rsid w:val="0068621D"/>
    <w:rsid w:val="00686262"/>
    <w:rsid w:val="00686A06"/>
    <w:rsid w:val="00686B3F"/>
    <w:rsid w:val="00686F24"/>
    <w:rsid w:val="00686F48"/>
    <w:rsid w:val="006878C2"/>
    <w:rsid w:val="00687C61"/>
    <w:rsid w:val="00687E75"/>
    <w:rsid w:val="006918C8"/>
    <w:rsid w:val="00691A87"/>
    <w:rsid w:val="00691B77"/>
    <w:rsid w:val="00691E07"/>
    <w:rsid w:val="00691FB3"/>
    <w:rsid w:val="006927E6"/>
    <w:rsid w:val="00692D65"/>
    <w:rsid w:val="00694277"/>
    <w:rsid w:val="0069455A"/>
    <w:rsid w:val="00694648"/>
    <w:rsid w:val="00694F4F"/>
    <w:rsid w:val="0069610F"/>
    <w:rsid w:val="006961E1"/>
    <w:rsid w:val="00696692"/>
    <w:rsid w:val="00696DE5"/>
    <w:rsid w:val="00697106"/>
    <w:rsid w:val="006973F6"/>
    <w:rsid w:val="006A08AC"/>
    <w:rsid w:val="006A0998"/>
    <w:rsid w:val="006A0ECF"/>
    <w:rsid w:val="006A0EFD"/>
    <w:rsid w:val="006A10C9"/>
    <w:rsid w:val="006A1A0D"/>
    <w:rsid w:val="006A1C85"/>
    <w:rsid w:val="006A2515"/>
    <w:rsid w:val="006A2532"/>
    <w:rsid w:val="006A2673"/>
    <w:rsid w:val="006A2AC5"/>
    <w:rsid w:val="006A3152"/>
    <w:rsid w:val="006A31BF"/>
    <w:rsid w:val="006A34D6"/>
    <w:rsid w:val="006A37C8"/>
    <w:rsid w:val="006A3ACC"/>
    <w:rsid w:val="006A3ECE"/>
    <w:rsid w:val="006A467C"/>
    <w:rsid w:val="006A4A72"/>
    <w:rsid w:val="006A5333"/>
    <w:rsid w:val="006A5424"/>
    <w:rsid w:val="006A5673"/>
    <w:rsid w:val="006A58C0"/>
    <w:rsid w:val="006A59FD"/>
    <w:rsid w:val="006A6022"/>
    <w:rsid w:val="006A6B03"/>
    <w:rsid w:val="006A6F64"/>
    <w:rsid w:val="006A7C30"/>
    <w:rsid w:val="006A7F86"/>
    <w:rsid w:val="006B0860"/>
    <w:rsid w:val="006B218B"/>
    <w:rsid w:val="006B37F7"/>
    <w:rsid w:val="006B3B2D"/>
    <w:rsid w:val="006B4019"/>
    <w:rsid w:val="006B54DD"/>
    <w:rsid w:val="006B61AF"/>
    <w:rsid w:val="006B61F3"/>
    <w:rsid w:val="006B6382"/>
    <w:rsid w:val="006B74A2"/>
    <w:rsid w:val="006B75D7"/>
    <w:rsid w:val="006B75EB"/>
    <w:rsid w:val="006B773A"/>
    <w:rsid w:val="006C0139"/>
    <w:rsid w:val="006C0171"/>
    <w:rsid w:val="006C0255"/>
    <w:rsid w:val="006C0680"/>
    <w:rsid w:val="006C0E33"/>
    <w:rsid w:val="006C12F0"/>
    <w:rsid w:val="006C16C7"/>
    <w:rsid w:val="006C17A4"/>
    <w:rsid w:val="006C2321"/>
    <w:rsid w:val="006C2463"/>
    <w:rsid w:val="006C2920"/>
    <w:rsid w:val="006C2A77"/>
    <w:rsid w:val="006C3533"/>
    <w:rsid w:val="006C3B60"/>
    <w:rsid w:val="006C4446"/>
    <w:rsid w:val="006C4852"/>
    <w:rsid w:val="006C4915"/>
    <w:rsid w:val="006C543F"/>
    <w:rsid w:val="006C57D2"/>
    <w:rsid w:val="006C6203"/>
    <w:rsid w:val="006C6488"/>
    <w:rsid w:val="006C6572"/>
    <w:rsid w:val="006C7716"/>
    <w:rsid w:val="006C78FE"/>
    <w:rsid w:val="006C790A"/>
    <w:rsid w:val="006C796F"/>
    <w:rsid w:val="006C7B8D"/>
    <w:rsid w:val="006C7CE6"/>
    <w:rsid w:val="006D0598"/>
    <w:rsid w:val="006D0765"/>
    <w:rsid w:val="006D09A3"/>
    <w:rsid w:val="006D0BCA"/>
    <w:rsid w:val="006D18A6"/>
    <w:rsid w:val="006D1A93"/>
    <w:rsid w:val="006D2A4D"/>
    <w:rsid w:val="006D2B7E"/>
    <w:rsid w:val="006D2EBA"/>
    <w:rsid w:val="006D3115"/>
    <w:rsid w:val="006D3488"/>
    <w:rsid w:val="006D34E7"/>
    <w:rsid w:val="006D3C49"/>
    <w:rsid w:val="006D405A"/>
    <w:rsid w:val="006D4396"/>
    <w:rsid w:val="006D48DA"/>
    <w:rsid w:val="006D4930"/>
    <w:rsid w:val="006D4F2D"/>
    <w:rsid w:val="006D50E0"/>
    <w:rsid w:val="006D50F4"/>
    <w:rsid w:val="006D5359"/>
    <w:rsid w:val="006D53B2"/>
    <w:rsid w:val="006D5624"/>
    <w:rsid w:val="006D5725"/>
    <w:rsid w:val="006D671F"/>
    <w:rsid w:val="006D68CD"/>
    <w:rsid w:val="006D6DB1"/>
    <w:rsid w:val="006D7772"/>
    <w:rsid w:val="006D7A14"/>
    <w:rsid w:val="006D7AC9"/>
    <w:rsid w:val="006E081A"/>
    <w:rsid w:val="006E0926"/>
    <w:rsid w:val="006E0E8F"/>
    <w:rsid w:val="006E2280"/>
    <w:rsid w:val="006E25A7"/>
    <w:rsid w:val="006E26CF"/>
    <w:rsid w:val="006E26FA"/>
    <w:rsid w:val="006E26FD"/>
    <w:rsid w:val="006E293D"/>
    <w:rsid w:val="006E2A83"/>
    <w:rsid w:val="006E2BD9"/>
    <w:rsid w:val="006E2C5C"/>
    <w:rsid w:val="006E2E54"/>
    <w:rsid w:val="006E2E6E"/>
    <w:rsid w:val="006E32CD"/>
    <w:rsid w:val="006E38CF"/>
    <w:rsid w:val="006E4B9A"/>
    <w:rsid w:val="006E4DB2"/>
    <w:rsid w:val="006E595A"/>
    <w:rsid w:val="006E6361"/>
    <w:rsid w:val="006E6463"/>
    <w:rsid w:val="006E6D55"/>
    <w:rsid w:val="006E7C88"/>
    <w:rsid w:val="006E7FA5"/>
    <w:rsid w:val="006E7FD5"/>
    <w:rsid w:val="006F0E71"/>
    <w:rsid w:val="006F14A6"/>
    <w:rsid w:val="006F199A"/>
    <w:rsid w:val="006F19FB"/>
    <w:rsid w:val="006F1BD9"/>
    <w:rsid w:val="006F1E97"/>
    <w:rsid w:val="006F3579"/>
    <w:rsid w:val="006F35FC"/>
    <w:rsid w:val="006F396D"/>
    <w:rsid w:val="006F3C36"/>
    <w:rsid w:val="006F4383"/>
    <w:rsid w:val="006F4407"/>
    <w:rsid w:val="006F4992"/>
    <w:rsid w:val="006F4C96"/>
    <w:rsid w:val="006F54C1"/>
    <w:rsid w:val="006F5A80"/>
    <w:rsid w:val="006F5D32"/>
    <w:rsid w:val="006F5EC7"/>
    <w:rsid w:val="006F6392"/>
    <w:rsid w:val="006F6428"/>
    <w:rsid w:val="006F6BD5"/>
    <w:rsid w:val="006F6F7D"/>
    <w:rsid w:val="006F76D1"/>
    <w:rsid w:val="006F77E6"/>
    <w:rsid w:val="006F7A5F"/>
    <w:rsid w:val="006F7C61"/>
    <w:rsid w:val="00700082"/>
    <w:rsid w:val="00700942"/>
    <w:rsid w:val="00701005"/>
    <w:rsid w:val="007011B0"/>
    <w:rsid w:val="007014A4"/>
    <w:rsid w:val="00701BEC"/>
    <w:rsid w:val="00701BEE"/>
    <w:rsid w:val="00702299"/>
    <w:rsid w:val="0070443A"/>
    <w:rsid w:val="007045E0"/>
    <w:rsid w:val="00704DEE"/>
    <w:rsid w:val="007051AA"/>
    <w:rsid w:val="00705C7A"/>
    <w:rsid w:val="00705EED"/>
    <w:rsid w:val="00705EF0"/>
    <w:rsid w:val="00705FE6"/>
    <w:rsid w:val="00706199"/>
    <w:rsid w:val="007063A5"/>
    <w:rsid w:val="00706AA9"/>
    <w:rsid w:val="00706BFD"/>
    <w:rsid w:val="007075C3"/>
    <w:rsid w:val="007108AC"/>
    <w:rsid w:val="007108E6"/>
    <w:rsid w:val="00710A95"/>
    <w:rsid w:val="0071168D"/>
    <w:rsid w:val="00711699"/>
    <w:rsid w:val="00711BCD"/>
    <w:rsid w:val="007124AD"/>
    <w:rsid w:val="00712E89"/>
    <w:rsid w:val="00712F81"/>
    <w:rsid w:val="00712FE5"/>
    <w:rsid w:val="007136AD"/>
    <w:rsid w:val="007139CD"/>
    <w:rsid w:val="00715440"/>
    <w:rsid w:val="007157F9"/>
    <w:rsid w:val="0071622A"/>
    <w:rsid w:val="00716B3D"/>
    <w:rsid w:val="00716F18"/>
    <w:rsid w:val="0071764A"/>
    <w:rsid w:val="007211FC"/>
    <w:rsid w:val="0072163B"/>
    <w:rsid w:val="0072185E"/>
    <w:rsid w:val="00722B31"/>
    <w:rsid w:val="00722C21"/>
    <w:rsid w:val="00724194"/>
    <w:rsid w:val="007241F3"/>
    <w:rsid w:val="00724430"/>
    <w:rsid w:val="00725236"/>
    <w:rsid w:val="0072620D"/>
    <w:rsid w:val="007269C2"/>
    <w:rsid w:val="00726C5A"/>
    <w:rsid w:val="007276FF"/>
    <w:rsid w:val="00727AEF"/>
    <w:rsid w:val="00730639"/>
    <w:rsid w:val="00730A93"/>
    <w:rsid w:val="00730B79"/>
    <w:rsid w:val="00730EE5"/>
    <w:rsid w:val="007315E2"/>
    <w:rsid w:val="00731EE5"/>
    <w:rsid w:val="00732708"/>
    <w:rsid w:val="0073284C"/>
    <w:rsid w:val="007329C0"/>
    <w:rsid w:val="00732C07"/>
    <w:rsid w:val="007334ED"/>
    <w:rsid w:val="0073352E"/>
    <w:rsid w:val="007339F0"/>
    <w:rsid w:val="00733FF5"/>
    <w:rsid w:val="00734020"/>
    <w:rsid w:val="00734789"/>
    <w:rsid w:val="00735310"/>
    <w:rsid w:val="0073573F"/>
    <w:rsid w:val="00735964"/>
    <w:rsid w:val="00736558"/>
    <w:rsid w:val="00736C78"/>
    <w:rsid w:val="00736CFE"/>
    <w:rsid w:val="00736DE8"/>
    <w:rsid w:val="007372EF"/>
    <w:rsid w:val="00737A76"/>
    <w:rsid w:val="00740176"/>
    <w:rsid w:val="007402BB"/>
    <w:rsid w:val="007406F1"/>
    <w:rsid w:val="00740773"/>
    <w:rsid w:val="007408C7"/>
    <w:rsid w:val="00740AC9"/>
    <w:rsid w:val="00740C28"/>
    <w:rsid w:val="00741102"/>
    <w:rsid w:val="00741B5E"/>
    <w:rsid w:val="00741F12"/>
    <w:rsid w:val="00742789"/>
    <w:rsid w:val="00742B26"/>
    <w:rsid w:val="00742E1A"/>
    <w:rsid w:val="00743C06"/>
    <w:rsid w:val="007442FD"/>
    <w:rsid w:val="00744DF7"/>
    <w:rsid w:val="00745BD6"/>
    <w:rsid w:val="00746BC2"/>
    <w:rsid w:val="00746D35"/>
    <w:rsid w:val="00747486"/>
    <w:rsid w:val="00747C95"/>
    <w:rsid w:val="0075078E"/>
    <w:rsid w:val="00750A2F"/>
    <w:rsid w:val="00751EA6"/>
    <w:rsid w:val="007524CB"/>
    <w:rsid w:val="007526E0"/>
    <w:rsid w:val="00754033"/>
    <w:rsid w:val="00754424"/>
    <w:rsid w:val="007548F1"/>
    <w:rsid w:val="00754A2D"/>
    <w:rsid w:val="00755C4C"/>
    <w:rsid w:val="00755D45"/>
    <w:rsid w:val="00755EA2"/>
    <w:rsid w:val="00756278"/>
    <w:rsid w:val="007563C1"/>
    <w:rsid w:val="00756846"/>
    <w:rsid w:val="00757DA0"/>
    <w:rsid w:val="00757F6F"/>
    <w:rsid w:val="00760334"/>
    <w:rsid w:val="00760560"/>
    <w:rsid w:val="0076095E"/>
    <w:rsid w:val="00760CE8"/>
    <w:rsid w:val="00761708"/>
    <w:rsid w:val="00762436"/>
    <w:rsid w:val="00762D4A"/>
    <w:rsid w:val="00762D52"/>
    <w:rsid w:val="007632EB"/>
    <w:rsid w:val="00763847"/>
    <w:rsid w:val="00763D06"/>
    <w:rsid w:val="00763E19"/>
    <w:rsid w:val="007642A7"/>
    <w:rsid w:val="007645F4"/>
    <w:rsid w:val="00765038"/>
    <w:rsid w:val="007659D0"/>
    <w:rsid w:val="00765B38"/>
    <w:rsid w:val="00765DDA"/>
    <w:rsid w:val="00765E48"/>
    <w:rsid w:val="0076639C"/>
    <w:rsid w:val="00766BFC"/>
    <w:rsid w:val="00767BB4"/>
    <w:rsid w:val="007704EE"/>
    <w:rsid w:val="00770826"/>
    <w:rsid w:val="0077087B"/>
    <w:rsid w:val="00770AED"/>
    <w:rsid w:val="00770C44"/>
    <w:rsid w:val="00770F9C"/>
    <w:rsid w:val="007719A9"/>
    <w:rsid w:val="00771C61"/>
    <w:rsid w:val="00772678"/>
    <w:rsid w:val="007729A4"/>
    <w:rsid w:val="00772A9E"/>
    <w:rsid w:val="00772B09"/>
    <w:rsid w:val="00772DC6"/>
    <w:rsid w:val="00773195"/>
    <w:rsid w:val="007734E2"/>
    <w:rsid w:val="0077388B"/>
    <w:rsid w:val="00773F80"/>
    <w:rsid w:val="0077493D"/>
    <w:rsid w:val="00775561"/>
    <w:rsid w:val="00775820"/>
    <w:rsid w:val="007764D4"/>
    <w:rsid w:val="00776732"/>
    <w:rsid w:val="007767F2"/>
    <w:rsid w:val="00776CB4"/>
    <w:rsid w:val="00777821"/>
    <w:rsid w:val="0077799D"/>
    <w:rsid w:val="007779C8"/>
    <w:rsid w:val="00780084"/>
    <w:rsid w:val="007806DA"/>
    <w:rsid w:val="00780925"/>
    <w:rsid w:val="00780A53"/>
    <w:rsid w:val="00780CE5"/>
    <w:rsid w:val="00781109"/>
    <w:rsid w:val="00781160"/>
    <w:rsid w:val="007815AC"/>
    <w:rsid w:val="00781994"/>
    <w:rsid w:val="00781C12"/>
    <w:rsid w:val="007822AC"/>
    <w:rsid w:val="00782839"/>
    <w:rsid w:val="00782BC4"/>
    <w:rsid w:val="0078305C"/>
    <w:rsid w:val="00783DD7"/>
    <w:rsid w:val="00783EAA"/>
    <w:rsid w:val="00783F7D"/>
    <w:rsid w:val="0078424F"/>
    <w:rsid w:val="0078441E"/>
    <w:rsid w:val="00784559"/>
    <w:rsid w:val="00784D99"/>
    <w:rsid w:val="00784F5D"/>
    <w:rsid w:val="007857E3"/>
    <w:rsid w:val="00785DEA"/>
    <w:rsid w:val="007867AA"/>
    <w:rsid w:val="007872C2"/>
    <w:rsid w:val="0078780A"/>
    <w:rsid w:val="00790469"/>
    <w:rsid w:val="00790898"/>
    <w:rsid w:val="00790C7F"/>
    <w:rsid w:val="00790CD6"/>
    <w:rsid w:val="00792452"/>
    <w:rsid w:val="00792655"/>
    <w:rsid w:val="0079277B"/>
    <w:rsid w:val="00792841"/>
    <w:rsid w:val="007928F7"/>
    <w:rsid w:val="00792E82"/>
    <w:rsid w:val="00792F3C"/>
    <w:rsid w:val="007931B8"/>
    <w:rsid w:val="00793F24"/>
    <w:rsid w:val="0079470E"/>
    <w:rsid w:val="0079477D"/>
    <w:rsid w:val="00794EC6"/>
    <w:rsid w:val="00795780"/>
    <w:rsid w:val="007958F5"/>
    <w:rsid w:val="00796066"/>
    <w:rsid w:val="0079613C"/>
    <w:rsid w:val="0079646E"/>
    <w:rsid w:val="00796EEF"/>
    <w:rsid w:val="0079796F"/>
    <w:rsid w:val="00797A80"/>
    <w:rsid w:val="00797CB2"/>
    <w:rsid w:val="00797E45"/>
    <w:rsid w:val="007A022A"/>
    <w:rsid w:val="007A0288"/>
    <w:rsid w:val="007A0B8C"/>
    <w:rsid w:val="007A0BB7"/>
    <w:rsid w:val="007A16FD"/>
    <w:rsid w:val="007A1E30"/>
    <w:rsid w:val="007A297D"/>
    <w:rsid w:val="007A31A5"/>
    <w:rsid w:val="007A3F5A"/>
    <w:rsid w:val="007A405F"/>
    <w:rsid w:val="007A4CC4"/>
    <w:rsid w:val="007A5027"/>
    <w:rsid w:val="007A55B7"/>
    <w:rsid w:val="007A56BA"/>
    <w:rsid w:val="007A5E9E"/>
    <w:rsid w:val="007A6061"/>
    <w:rsid w:val="007A6671"/>
    <w:rsid w:val="007A6AD4"/>
    <w:rsid w:val="007A707E"/>
    <w:rsid w:val="007A7105"/>
    <w:rsid w:val="007A727C"/>
    <w:rsid w:val="007B047B"/>
    <w:rsid w:val="007B05EF"/>
    <w:rsid w:val="007B120D"/>
    <w:rsid w:val="007B127F"/>
    <w:rsid w:val="007B12DE"/>
    <w:rsid w:val="007B14E1"/>
    <w:rsid w:val="007B1556"/>
    <w:rsid w:val="007B3862"/>
    <w:rsid w:val="007B3BF3"/>
    <w:rsid w:val="007B4722"/>
    <w:rsid w:val="007B479F"/>
    <w:rsid w:val="007B4864"/>
    <w:rsid w:val="007B689E"/>
    <w:rsid w:val="007B6A9F"/>
    <w:rsid w:val="007B778A"/>
    <w:rsid w:val="007B7B01"/>
    <w:rsid w:val="007B7BEB"/>
    <w:rsid w:val="007B7F12"/>
    <w:rsid w:val="007C03D3"/>
    <w:rsid w:val="007C0E86"/>
    <w:rsid w:val="007C119D"/>
    <w:rsid w:val="007C1872"/>
    <w:rsid w:val="007C22FA"/>
    <w:rsid w:val="007C2757"/>
    <w:rsid w:val="007C3084"/>
    <w:rsid w:val="007C394E"/>
    <w:rsid w:val="007C3ACA"/>
    <w:rsid w:val="007C4015"/>
    <w:rsid w:val="007C4AA7"/>
    <w:rsid w:val="007C4E5C"/>
    <w:rsid w:val="007C6178"/>
    <w:rsid w:val="007C68E0"/>
    <w:rsid w:val="007C6AA4"/>
    <w:rsid w:val="007C7298"/>
    <w:rsid w:val="007C7383"/>
    <w:rsid w:val="007C7B52"/>
    <w:rsid w:val="007D0602"/>
    <w:rsid w:val="007D08DE"/>
    <w:rsid w:val="007D0B6F"/>
    <w:rsid w:val="007D0BD2"/>
    <w:rsid w:val="007D0F02"/>
    <w:rsid w:val="007D1890"/>
    <w:rsid w:val="007D20DD"/>
    <w:rsid w:val="007D25B9"/>
    <w:rsid w:val="007D2FA7"/>
    <w:rsid w:val="007D34BD"/>
    <w:rsid w:val="007D4C0D"/>
    <w:rsid w:val="007D5E6D"/>
    <w:rsid w:val="007D6307"/>
    <w:rsid w:val="007D64C7"/>
    <w:rsid w:val="007D677D"/>
    <w:rsid w:val="007D69F1"/>
    <w:rsid w:val="007D7083"/>
    <w:rsid w:val="007D7DD1"/>
    <w:rsid w:val="007E033A"/>
    <w:rsid w:val="007E03D6"/>
    <w:rsid w:val="007E048A"/>
    <w:rsid w:val="007E07B3"/>
    <w:rsid w:val="007E09AA"/>
    <w:rsid w:val="007E09C2"/>
    <w:rsid w:val="007E0D2E"/>
    <w:rsid w:val="007E0E45"/>
    <w:rsid w:val="007E16ED"/>
    <w:rsid w:val="007E1B16"/>
    <w:rsid w:val="007E24C6"/>
    <w:rsid w:val="007E2518"/>
    <w:rsid w:val="007E30A5"/>
    <w:rsid w:val="007E313C"/>
    <w:rsid w:val="007E341E"/>
    <w:rsid w:val="007E3441"/>
    <w:rsid w:val="007E3575"/>
    <w:rsid w:val="007E35F4"/>
    <w:rsid w:val="007E39BC"/>
    <w:rsid w:val="007E411E"/>
    <w:rsid w:val="007E41C7"/>
    <w:rsid w:val="007E4757"/>
    <w:rsid w:val="007E5704"/>
    <w:rsid w:val="007E639F"/>
    <w:rsid w:val="007E6664"/>
    <w:rsid w:val="007E684F"/>
    <w:rsid w:val="007E687A"/>
    <w:rsid w:val="007E7311"/>
    <w:rsid w:val="007E7517"/>
    <w:rsid w:val="007E751E"/>
    <w:rsid w:val="007E7740"/>
    <w:rsid w:val="007E7ECB"/>
    <w:rsid w:val="007F042D"/>
    <w:rsid w:val="007F05DB"/>
    <w:rsid w:val="007F09DD"/>
    <w:rsid w:val="007F0BC6"/>
    <w:rsid w:val="007F10E9"/>
    <w:rsid w:val="007F13D5"/>
    <w:rsid w:val="007F169E"/>
    <w:rsid w:val="007F1DC3"/>
    <w:rsid w:val="007F29E1"/>
    <w:rsid w:val="007F2BAD"/>
    <w:rsid w:val="007F3616"/>
    <w:rsid w:val="007F3899"/>
    <w:rsid w:val="007F3DD3"/>
    <w:rsid w:val="007F3F68"/>
    <w:rsid w:val="007F441B"/>
    <w:rsid w:val="007F5A78"/>
    <w:rsid w:val="007F6C0A"/>
    <w:rsid w:val="007F6F66"/>
    <w:rsid w:val="007F736C"/>
    <w:rsid w:val="007F7538"/>
    <w:rsid w:val="007F7A26"/>
    <w:rsid w:val="00800206"/>
    <w:rsid w:val="00800487"/>
    <w:rsid w:val="0080057D"/>
    <w:rsid w:val="00800C2C"/>
    <w:rsid w:val="00801153"/>
    <w:rsid w:val="0080138D"/>
    <w:rsid w:val="00801BA3"/>
    <w:rsid w:val="00801CCC"/>
    <w:rsid w:val="00801D83"/>
    <w:rsid w:val="0080241F"/>
    <w:rsid w:val="00802C61"/>
    <w:rsid w:val="008032EA"/>
    <w:rsid w:val="0080348D"/>
    <w:rsid w:val="0080465F"/>
    <w:rsid w:val="00804BA4"/>
    <w:rsid w:val="0080515F"/>
    <w:rsid w:val="00805710"/>
    <w:rsid w:val="00805A1C"/>
    <w:rsid w:val="00805AB9"/>
    <w:rsid w:val="00806678"/>
    <w:rsid w:val="008068E5"/>
    <w:rsid w:val="008072AC"/>
    <w:rsid w:val="00807C25"/>
    <w:rsid w:val="00810544"/>
    <w:rsid w:val="008107EB"/>
    <w:rsid w:val="00810F9C"/>
    <w:rsid w:val="00812B99"/>
    <w:rsid w:val="00813D3B"/>
    <w:rsid w:val="00815170"/>
    <w:rsid w:val="0081671E"/>
    <w:rsid w:val="0081674F"/>
    <w:rsid w:val="00817152"/>
    <w:rsid w:val="00817E2E"/>
    <w:rsid w:val="00817FCB"/>
    <w:rsid w:val="00820295"/>
    <w:rsid w:val="008204C9"/>
    <w:rsid w:val="008209D8"/>
    <w:rsid w:val="00822B14"/>
    <w:rsid w:val="0082368B"/>
    <w:rsid w:val="00823A7E"/>
    <w:rsid w:val="00823CD4"/>
    <w:rsid w:val="00824450"/>
    <w:rsid w:val="008244D7"/>
    <w:rsid w:val="00824592"/>
    <w:rsid w:val="0082486A"/>
    <w:rsid w:val="00825706"/>
    <w:rsid w:val="00825C78"/>
    <w:rsid w:val="00825F33"/>
    <w:rsid w:val="00825F75"/>
    <w:rsid w:val="0082698D"/>
    <w:rsid w:val="0082738B"/>
    <w:rsid w:val="008273A8"/>
    <w:rsid w:val="00827467"/>
    <w:rsid w:val="00827F0B"/>
    <w:rsid w:val="00830DB5"/>
    <w:rsid w:val="00830E34"/>
    <w:rsid w:val="008312CC"/>
    <w:rsid w:val="00831CB6"/>
    <w:rsid w:val="00831DA8"/>
    <w:rsid w:val="0083229D"/>
    <w:rsid w:val="00832541"/>
    <w:rsid w:val="00832743"/>
    <w:rsid w:val="00832A18"/>
    <w:rsid w:val="00832EF0"/>
    <w:rsid w:val="00832F0E"/>
    <w:rsid w:val="00832FB0"/>
    <w:rsid w:val="0083330B"/>
    <w:rsid w:val="00833841"/>
    <w:rsid w:val="00833E1E"/>
    <w:rsid w:val="00833EAD"/>
    <w:rsid w:val="00834315"/>
    <w:rsid w:val="0083444F"/>
    <w:rsid w:val="0083486B"/>
    <w:rsid w:val="00834988"/>
    <w:rsid w:val="00834C53"/>
    <w:rsid w:val="0083619A"/>
    <w:rsid w:val="0083665E"/>
    <w:rsid w:val="0083671F"/>
    <w:rsid w:val="008377BC"/>
    <w:rsid w:val="00840B1F"/>
    <w:rsid w:val="008414F7"/>
    <w:rsid w:val="00841CE5"/>
    <w:rsid w:val="00841F55"/>
    <w:rsid w:val="008421B0"/>
    <w:rsid w:val="008432A9"/>
    <w:rsid w:val="0084365E"/>
    <w:rsid w:val="00843A6C"/>
    <w:rsid w:val="00843D08"/>
    <w:rsid w:val="0084421A"/>
    <w:rsid w:val="00844CFE"/>
    <w:rsid w:val="00844E65"/>
    <w:rsid w:val="00845145"/>
    <w:rsid w:val="0084524A"/>
    <w:rsid w:val="008453FB"/>
    <w:rsid w:val="008454E7"/>
    <w:rsid w:val="00845FF4"/>
    <w:rsid w:val="00846213"/>
    <w:rsid w:val="008464AA"/>
    <w:rsid w:val="00846741"/>
    <w:rsid w:val="00846B32"/>
    <w:rsid w:val="008502F7"/>
    <w:rsid w:val="00850727"/>
    <w:rsid w:val="00850B34"/>
    <w:rsid w:val="00850D79"/>
    <w:rsid w:val="00851301"/>
    <w:rsid w:val="008516F5"/>
    <w:rsid w:val="0085187E"/>
    <w:rsid w:val="00851F1F"/>
    <w:rsid w:val="00852131"/>
    <w:rsid w:val="00852226"/>
    <w:rsid w:val="008537E7"/>
    <w:rsid w:val="008537F9"/>
    <w:rsid w:val="00853901"/>
    <w:rsid w:val="00853F8A"/>
    <w:rsid w:val="0085458E"/>
    <w:rsid w:val="00854D18"/>
    <w:rsid w:val="00855D3E"/>
    <w:rsid w:val="00855F21"/>
    <w:rsid w:val="00855F9E"/>
    <w:rsid w:val="008562E2"/>
    <w:rsid w:val="00856957"/>
    <w:rsid w:val="00856978"/>
    <w:rsid w:val="008572E5"/>
    <w:rsid w:val="00857474"/>
    <w:rsid w:val="008575A4"/>
    <w:rsid w:val="00857AF0"/>
    <w:rsid w:val="00860967"/>
    <w:rsid w:val="00860E83"/>
    <w:rsid w:val="008611FD"/>
    <w:rsid w:val="00861329"/>
    <w:rsid w:val="0086178C"/>
    <w:rsid w:val="00861971"/>
    <w:rsid w:val="00862327"/>
    <w:rsid w:val="00862DC7"/>
    <w:rsid w:val="00862ECD"/>
    <w:rsid w:val="008639BC"/>
    <w:rsid w:val="00863B3D"/>
    <w:rsid w:val="00864183"/>
    <w:rsid w:val="008647A6"/>
    <w:rsid w:val="0086481D"/>
    <w:rsid w:val="00864A72"/>
    <w:rsid w:val="00864A77"/>
    <w:rsid w:val="00864E8B"/>
    <w:rsid w:val="00865434"/>
    <w:rsid w:val="00865D48"/>
    <w:rsid w:val="00865E8F"/>
    <w:rsid w:val="00866020"/>
    <w:rsid w:val="008666C2"/>
    <w:rsid w:val="00866E9D"/>
    <w:rsid w:val="00867487"/>
    <w:rsid w:val="00867F02"/>
    <w:rsid w:val="0087019F"/>
    <w:rsid w:val="0087034D"/>
    <w:rsid w:val="00870469"/>
    <w:rsid w:val="00870D74"/>
    <w:rsid w:val="00870E8A"/>
    <w:rsid w:val="008712A5"/>
    <w:rsid w:val="0087219A"/>
    <w:rsid w:val="00872669"/>
    <w:rsid w:val="00872BA7"/>
    <w:rsid w:val="00872BFD"/>
    <w:rsid w:val="00872F91"/>
    <w:rsid w:val="0087304F"/>
    <w:rsid w:val="00873208"/>
    <w:rsid w:val="00873AF8"/>
    <w:rsid w:val="00873C8E"/>
    <w:rsid w:val="0087451F"/>
    <w:rsid w:val="008746B1"/>
    <w:rsid w:val="008748A1"/>
    <w:rsid w:val="00874A82"/>
    <w:rsid w:val="00874B1B"/>
    <w:rsid w:val="008750C9"/>
    <w:rsid w:val="00875271"/>
    <w:rsid w:val="008757C8"/>
    <w:rsid w:val="008758FF"/>
    <w:rsid w:val="00875FA1"/>
    <w:rsid w:val="00876B1C"/>
    <w:rsid w:val="00876B69"/>
    <w:rsid w:val="00876C7E"/>
    <w:rsid w:val="00876D08"/>
    <w:rsid w:val="00877792"/>
    <w:rsid w:val="00877F60"/>
    <w:rsid w:val="008803D3"/>
    <w:rsid w:val="00880574"/>
    <w:rsid w:val="00880AD8"/>
    <w:rsid w:val="008815D5"/>
    <w:rsid w:val="00881704"/>
    <w:rsid w:val="00881C79"/>
    <w:rsid w:val="00882DDB"/>
    <w:rsid w:val="0088369E"/>
    <w:rsid w:val="00883894"/>
    <w:rsid w:val="00883897"/>
    <w:rsid w:val="00884A47"/>
    <w:rsid w:val="00884B45"/>
    <w:rsid w:val="00885736"/>
    <w:rsid w:val="0088583C"/>
    <w:rsid w:val="00885E57"/>
    <w:rsid w:val="00886103"/>
    <w:rsid w:val="008867C2"/>
    <w:rsid w:val="008874FA"/>
    <w:rsid w:val="0088765A"/>
    <w:rsid w:val="0088765B"/>
    <w:rsid w:val="00887C09"/>
    <w:rsid w:val="00887F30"/>
    <w:rsid w:val="00890105"/>
    <w:rsid w:val="008907EC"/>
    <w:rsid w:val="008910A6"/>
    <w:rsid w:val="0089116A"/>
    <w:rsid w:val="00891339"/>
    <w:rsid w:val="008916B9"/>
    <w:rsid w:val="00891D13"/>
    <w:rsid w:val="00891DC4"/>
    <w:rsid w:val="00892658"/>
    <w:rsid w:val="0089267A"/>
    <w:rsid w:val="008927B0"/>
    <w:rsid w:val="00892A51"/>
    <w:rsid w:val="008938C4"/>
    <w:rsid w:val="008957D7"/>
    <w:rsid w:val="00895D7B"/>
    <w:rsid w:val="00896C3C"/>
    <w:rsid w:val="0089755A"/>
    <w:rsid w:val="00897CE9"/>
    <w:rsid w:val="008A0D86"/>
    <w:rsid w:val="008A0E8B"/>
    <w:rsid w:val="008A147F"/>
    <w:rsid w:val="008A1656"/>
    <w:rsid w:val="008A1F03"/>
    <w:rsid w:val="008A2678"/>
    <w:rsid w:val="008A3720"/>
    <w:rsid w:val="008A3727"/>
    <w:rsid w:val="008A3CDE"/>
    <w:rsid w:val="008A45B2"/>
    <w:rsid w:val="008A4910"/>
    <w:rsid w:val="008A535C"/>
    <w:rsid w:val="008A55BB"/>
    <w:rsid w:val="008A59EF"/>
    <w:rsid w:val="008A5B4B"/>
    <w:rsid w:val="008A5F99"/>
    <w:rsid w:val="008A60C4"/>
    <w:rsid w:val="008A6712"/>
    <w:rsid w:val="008A69A0"/>
    <w:rsid w:val="008A6A1B"/>
    <w:rsid w:val="008A6AB3"/>
    <w:rsid w:val="008A6B7F"/>
    <w:rsid w:val="008A6F94"/>
    <w:rsid w:val="008A70C8"/>
    <w:rsid w:val="008A72D1"/>
    <w:rsid w:val="008A7468"/>
    <w:rsid w:val="008A769A"/>
    <w:rsid w:val="008A7FE1"/>
    <w:rsid w:val="008B1DA2"/>
    <w:rsid w:val="008B202B"/>
    <w:rsid w:val="008B2216"/>
    <w:rsid w:val="008B285A"/>
    <w:rsid w:val="008B28D2"/>
    <w:rsid w:val="008B2E5A"/>
    <w:rsid w:val="008B3579"/>
    <w:rsid w:val="008B3ED4"/>
    <w:rsid w:val="008B451C"/>
    <w:rsid w:val="008B478D"/>
    <w:rsid w:val="008B4904"/>
    <w:rsid w:val="008B51F2"/>
    <w:rsid w:val="008B5A3B"/>
    <w:rsid w:val="008B5A73"/>
    <w:rsid w:val="008B5C68"/>
    <w:rsid w:val="008B5EE3"/>
    <w:rsid w:val="008B62F6"/>
    <w:rsid w:val="008B6DC2"/>
    <w:rsid w:val="008B6E12"/>
    <w:rsid w:val="008B7299"/>
    <w:rsid w:val="008B7839"/>
    <w:rsid w:val="008B78E0"/>
    <w:rsid w:val="008C065C"/>
    <w:rsid w:val="008C106A"/>
    <w:rsid w:val="008C10B5"/>
    <w:rsid w:val="008C142D"/>
    <w:rsid w:val="008C1713"/>
    <w:rsid w:val="008C182B"/>
    <w:rsid w:val="008C190A"/>
    <w:rsid w:val="008C2140"/>
    <w:rsid w:val="008C2173"/>
    <w:rsid w:val="008C272D"/>
    <w:rsid w:val="008C2AEB"/>
    <w:rsid w:val="008C2FAE"/>
    <w:rsid w:val="008C34CF"/>
    <w:rsid w:val="008C37C5"/>
    <w:rsid w:val="008C3870"/>
    <w:rsid w:val="008C3B74"/>
    <w:rsid w:val="008C3FD0"/>
    <w:rsid w:val="008C5A4B"/>
    <w:rsid w:val="008C61BC"/>
    <w:rsid w:val="008C62A1"/>
    <w:rsid w:val="008C6884"/>
    <w:rsid w:val="008C766F"/>
    <w:rsid w:val="008C7C8E"/>
    <w:rsid w:val="008C7DD5"/>
    <w:rsid w:val="008D0450"/>
    <w:rsid w:val="008D059B"/>
    <w:rsid w:val="008D0670"/>
    <w:rsid w:val="008D0954"/>
    <w:rsid w:val="008D0E1B"/>
    <w:rsid w:val="008D0F56"/>
    <w:rsid w:val="008D1374"/>
    <w:rsid w:val="008D1933"/>
    <w:rsid w:val="008D2320"/>
    <w:rsid w:val="008D293D"/>
    <w:rsid w:val="008D2DE2"/>
    <w:rsid w:val="008D38BB"/>
    <w:rsid w:val="008D4E27"/>
    <w:rsid w:val="008D5183"/>
    <w:rsid w:val="008D52CC"/>
    <w:rsid w:val="008D59EB"/>
    <w:rsid w:val="008D5C08"/>
    <w:rsid w:val="008D5E9F"/>
    <w:rsid w:val="008D5ECC"/>
    <w:rsid w:val="008D6257"/>
    <w:rsid w:val="008D64EE"/>
    <w:rsid w:val="008D66DE"/>
    <w:rsid w:val="008D6B91"/>
    <w:rsid w:val="008D7049"/>
    <w:rsid w:val="008D77AB"/>
    <w:rsid w:val="008D7C89"/>
    <w:rsid w:val="008E09A7"/>
    <w:rsid w:val="008E0ECD"/>
    <w:rsid w:val="008E1881"/>
    <w:rsid w:val="008E19D5"/>
    <w:rsid w:val="008E1CAD"/>
    <w:rsid w:val="008E1F69"/>
    <w:rsid w:val="008E26A6"/>
    <w:rsid w:val="008E39C1"/>
    <w:rsid w:val="008E42B6"/>
    <w:rsid w:val="008E4DD6"/>
    <w:rsid w:val="008E4DF0"/>
    <w:rsid w:val="008E4F45"/>
    <w:rsid w:val="008E5551"/>
    <w:rsid w:val="008E5A5B"/>
    <w:rsid w:val="008E645A"/>
    <w:rsid w:val="008E66AD"/>
    <w:rsid w:val="008E66C9"/>
    <w:rsid w:val="008E6BF8"/>
    <w:rsid w:val="008E6D7E"/>
    <w:rsid w:val="008E6FE4"/>
    <w:rsid w:val="008E7A0B"/>
    <w:rsid w:val="008E7B9E"/>
    <w:rsid w:val="008E7E8F"/>
    <w:rsid w:val="008F05D5"/>
    <w:rsid w:val="008F069D"/>
    <w:rsid w:val="008F080D"/>
    <w:rsid w:val="008F08AA"/>
    <w:rsid w:val="008F0C21"/>
    <w:rsid w:val="008F15C2"/>
    <w:rsid w:val="008F22FC"/>
    <w:rsid w:val="008F2744"/>
    <w:rsid w:val="008F29FA"/>
    <w:rsid w:val="008F2CDC"/>
    <w:rsid w:val="008F2D59"/>
    <w:rsid w:val="008F3BD1"/>
    <w:rsid w:val="008F405E"/>
    <w:rsid w:val="008F4715"/>
    <w:rsid w:val="008F4DB6"/>
    <w:rsid w:val="008F4EC8"/>
    <w:rsid w:val="008F5098"/>
    <w:rsid w:val="008F53EA"/>
    <w:rsid w:val="008F5963"/>
    <w:rsid w:val="008F63D9"/>
    <w:rsid w:val="008F6406"/>
    <w:rsid w:val="008F69E1"/>
    <w:rsid w:val="008F711F"/>
    <w:rsid w:val="008F724F"/>
    <w:rsid w:val="008F748E"/>
    <w:rsid w:val="008F7A2F"/>
    <w:rsid w:val="009000C0"/>
    <w:rsid w:val="00900187"/>
    <w:rsid w:val="00900504"/>
    <w:rsid w:val="00900625"/>
    <w:rsid w:val="00901847"/>
    <w:rsid w:val="00901B3E"/>
    <w:rsid w:val="00901E47"/>
    <w:rsid w:val="00902BC5"/>
    <w:rsid w:val="00902CB8"/>
    <w:rsid w:val="00902D90"/>
    <w:rsid w:val="009030E0"/>
    <w:rsid w:val="00903706"/>
    <w:rsid w:val="009037AE"/>
    <w:rsid w:val="009039D3"/>
    <w:rsid w:val="00903CDD"/>
    <w:rsid w:val="009043F5"/>
    <w:rsid w:val="009045DB"/>
    <w:rsid w:val="00904692"/>
    <w:rsid w:val="0090567B"/>
    <w:rsid w:val="00905FD6"/>
    <w:rsid w:val="00906921"/>
    <w:rsid w:val="009071AE"/>
    <w:rsid w:val="00910061"/>
    <w:rsid w:val="00910261"/>
    <w:rsid w:val="00910511"/>
    <w:rsid w:val="00910878"/>
    <w:rsid w:val="009108AD"/>
    <w:rsid w:val="00911448"/>
    <w:rsid w:val="009118D7"/>
    <w:rsid w:val="00912C1C"/>
    <w:rsid w:val="00912C25"/>
    <w:rsid w:val="009130AD"/>
    <w:rsid w:val="00913944"/>
    <w:rsid w:val="00913F42"/>
    <w:rsid w:val="00913F88"/>
    <w:rsid w:val="00914243"/>
    <w:rsid w:val="00914927"/>
    <w:rsid w:val="009151B4"/>
    <w:rsid w:val="00915582"/>
    <w:rsid w:val="009164DC"/>
    <w:rsid w:val="009170B1"/>
    <w:rsid w:val="00917633"/>
    <w:rsid w:val="009178F7"/>
    <w:rsid w:val="00920161"/>
    <w:rsid w:val="00920507"/>
    <w:rsid w:val="0092069D"/>
    <w:rsid w:val="00920BCF"/>
    <w:rsid w:val="00922005"/>
    <w:rsid w:val="009221F4"/>
    <w:rsid w:val="009225D7"/>
    <w:rsid w:val="0092276C"/>
    <w:rsid w:val="0092281B"/>
    <w:rsid w:val="009230E9"/>
    <w:rsid w:val="00923376"/>
    <w:rsid w:val="00923AA0"/>
    <w:rsid w:val="00923F2E"/>
    <w:rsid w:val="00925048"/>
    <w:rsid w:val="00925746"/>
    <w:rsid w:val="00925C60"/>
    <w:rsid w:val="00925D28"/>
    <w:rsid w:val="00925DF0"/>
    <w:rsid w:val="00926C88"/>
    <w:rsid w:val="0092750E"/>
    <w:rsid w:val="0092758E"/>
    <w:rsid w:val="00927DC2"/>
    <w:rsid w:val="00927EED"/>
    <w:rsid w:val="00930537"/>
    <w:rsid w:val="0093145E"/>
    <w:rsid w:val="00931552"/>
    <w:rsid w:val="00931761"/>
    <w:rsid w:val="009318EF"/>
    <w:rsid w:val="00931E87"/>
    <w:rsid w:val="00932381"/>
    <w:rsid w:val="00932968"/>
    <w:rsid w:val="00932B9B"/>
    <w:rsid w:val="00932C97"/>
    <w:rsid w:val="00932EB5"/>
    <w:rsid w:val="009332BB"/>
    <w:rsid w:val="00933441"/>
    <w:rsid w:val="00933CB8"/>
    <w:rsid w:val="009340E5"/>
    <w:rsid w:val="009344FE"/>
    <w:rsid w:val="0093451C"/>
    <w:rsid w:val="00934723"/>
    <w:rsid w:val="00934BF5"/>
    <w:rsid w:val="00934DD8"/>
    <w:rsid w:val="0093593F"/>
    <w:rsid w:val="00936324"/>
    <w:rsid w:val="009366C5"/>
    <w:rsid w:val="00936827"/>
    <w:rsid w:val="00936A68"/>
    <w:rsid w:val="00936FFA"/>
    <w:rsid w:val="009379A8"/>
    <w:rsid w:val="00937ED7"/>
    <w:rsid w:val="00940346"/>
    <w:rsid w:val="0094066A"/>
    <w:rsid w:val="00941057"/>
    <w:rsid w:val="00941922"/>
    <w:rsid w:val="009420DF"/>
    <w:rsid w:val="00942766"/>
    <w:rsid w:val="00942B28"/>
    <w:rsid w:val="009443AB"/>
    <w:rsid w:val="00944DA6"/>
    <w:rsid w:val="0094533D"/>
    <w:rsid w:val="00946028"/>
    <w:rsid w:val="009461BB"/>
    <w:rsid w:val="00946471"/>
    <w:rsid w:val="00946C31"/>
    <w:rsid w:val="00947AF2"/>
    <w:rsid w:val="00947B8E"/>
    <w:rsid w:val="00947DBB"/>
    <w:rsid w:val="00950207"/>
    <w:rsid w:val="0095047F"/>
    <w:rsid w:val="00950607"/>
    <w:rsid w:val="009510B2"/>
    <w:rsid w:val="00951351"/>
    <w:rsid w:val="00951C13"/>
    <w:rsid w:val="00951EE3"/>
    <w:rsid w:val="00952268"/>
    <w:rsid w:val="00952337"/>
    <w:rsid w:val="00952644"/>
    <w:rsid w:val="00952872"/>
    <w:rsid w:val="00953708"/>
    <w:rsid w:val="00953A84"/>
    <w:rsid w:val="00953B8F"/>
    <w:rsid w:val="00953BDF"/>
    <w:rsid w:val="00953CFE"/>
    <w:rsid w:val="0095419C"/>
    <w:rsid w:val="00955D97"/>
    <w:rsid w:val="00955DD4"/>
    <w:rsid w:val="00955EDE"/>
    <w:rsid w:val="00957004"/>
    <w:rsid w:val="00957710"/>
    <w:rsid w:val="00957817"/>
    <w:rsid w:val="00957917"/>
    <w:rsid w:val="00957DB9"/>
    <w:rsid w:val="00957F10"/>
    <w:rsid w:val="0096055A"/>
    <w:rsid w:val="0096204A"/>
    <w:rsid w:val="009628CA"/>
    <w:rsid w:val="00963047"/>
    <w:rsid w:val="00963DBD"/>
    <w:rsid w:val="00964288"/>
    <w:rsid w:val="009642C1"/>
    <w:rsid w:val="00964960"/>
    <w:rsid w:val="00964FE9"/>
    <w:rsid w:val="0096503C"/>
    <w:rsid w:val="0096507B"/>
    <w:rsid w:val="00965327"/>
    <w:rsid w:val="0096535B"/>
    <w:rsid w:val="00965AB7"/>
    <w:rsid w:val="00965CF6"/>
    <w:rsid w:val="009660B0"/>
    <w:rsid w:val="009661CD"/>
    <w:rsid w:val="0096641D"/>
    <w:rsid w:val="00967AA9"/>
    <w:rsid w:val="00967BBE"/>
    <w:rsid w:val="00967E2B"/>
    <w:rsid w:val="00970AA3"/>
    <w:rsid w:val="00970FA8"/>
    <w:rsid w:val="00971156"/>
    <w:rsid w:val="00972051"/>
    <w:rsid w:val="009722E7"/>
    <w:rsid w:val="00972F15"/>
    <w:rsid w:val="00973B61"/>
    <w:rsid w:val="00973F85"/>
    <w:rsid w:val="00974872"/>
    <w:rsid w:val="0097492E"/>
    <w:rsid w:val="00975A81"/>
    <w:rsid w:val="009763D3"/>
    <w:rsid w:val="009764F6"/>
    <w:rsid w:val="00976827"/>
    <w:rsid w:val="00976B6C"/>
    <w:rsid w:val="00976C39"/>
    <w:rsid w:val="00976E47"/>
    <w:rsid w:val="00977102"/>
    <w:rsid w:val="00977364"/>
    <w:rsid w:val="00980489"/>
    <w:rsid w:val="00980629"/>
    <w:rsid w:val="009809B7"/>
    <w:rsid w:val="00981B3B"/>
    <w:rsid w:val="00981B41"/>
    <w:rsid w:val="00981EA8"/>
    <w:rsid w:val="0098221E"/>
    <w:rsid w:val="00982251"/>
    <w:rsid w:val="009824CD"/>
    <w:rsid w:val="00983218"/>
    <w:rsid w:val="00983975"/>
    <w:rsid w:val="00983A14"/>
    <w:rsid w:val="009844F3"/>
    <w:rsid w:val="0098454F"/>
    <w:rsid w:val="009847C0"/>
    <w:rsid w:val="00984840"/>
    <w:rsid w:val="00984D44"/>
    <w:rsid w:val="009852D8"/>
    <w:rsid w:val="009854FB"/>
    <w:rsid w:val="00985566"/>
    <w:rsid w:val="00986514"/>
    <w:rsid w:val="0098652B"/>
    <w:rsid w:val="00987633"/>
    <w:rsid w:val="00987D9D"/>
    <w:rsid w:val="009901E9"/>
    <w:rsid w:val="00990683"/>
    <w:rsid w:val="00990A77"/>
    <w:rsid w:val="00990C70"/>
    <w:rsid w:val="0099125C"/>
    <w:rsid w:val="00991CB6"/>
    <w:rsid w:val="00991DDD"/>
    <w:rsid w:val="0099270E"/>
    <w:rsid w:val="00992836"/>
    <w:rsid w:val="00992FCC"/>
    <w:rsid w:val="009930C5"/>
    <w:rsid w:val="0099328F"/>
    <w:rsid w:val="009932B4"/>
    <w:rsid w:val="009935B7"/>
    <w:rsid w:val="00993739"/>
    <w:rsid w:val="009938FA"/>
    <w:rsid w:val="00993A99"/>
    <w:rsid w:val="00993C0A"/>
    <w:rsid w:val="00994339"/>
    <w:rsid w:val="00994AFB"/>
    <w:rsid w:val="00994E9C"/>
    <w:rsid w:val="0099573F"/>
    <w:rsid w:val="009965FE"/>
    <w:rsid w:val="00996774"/>
    <w:rsid w:val="00996C81"/>
    <w:rsid w:val="00996EC7"/>
    <w:rsid w:val="00996ED6"/>
    <w:rsid w:val="00996F6D"/>
    <w:rsid w:val="00996F84"/>
    <w:rsid w:val="0099708D"/>
    <w:rsid w:val="00997AB6"/>
    <w:rsid w:val="009A05EB"/>
    <w:rsid w:val="009A060E"/>
    <w:rsid w:val="009A0F4F"/>
    <w:rsid w:val="009A17B6"/>
    <w:rsid w:val="009A1A09"/>
    <w:rsid w:val="009A1A53"/>
    <w:rsid w:val="009A1B1F"/>
    <w:rsid w:val="009A1C83"/>
    <w:rsid w:val="009A1E95"/>
    <w:rsid w:val="009A24B3"/>
    <w:rsid w:val="009A27F8"/>
    <w:rsid w:val="009A35CB"/>
    <w:rsid w:val="009A375A"/>
    <w:rsid w:val="009A4966"/>
    <w:rsid w:val="009A6115"/>
    <w:rsid w:val="009A6863"/>
    <w:rsid w:val="009A713A"/>
    <w:rsid w:val="009A7300"/>
    <w:rsid w:val="009A74C9"/>
    <w:rsid w:val="009A7732"/>
    <w:rsid w:val="009A7AF1"/>
    <w:rsid w:val="009B007F"/>
    <w:rsid w:val="009B0427"/>
    <w:rsid w:val="009B059C"/>
    <w:rsid w:val="009B05A4"/>
    <w:rsid w:val="009B06C2"/>
    <w:rsid w:val="009B084B"/>
    <w:rsid w:val="009B0ACF"/>
    <w:rsid w:val="009B19F9"/>
    <w:rsid w:val="009B1DF9"/>
    <w:rsid w:val="009B2ABD"/>
    <w:rsid w:val="009B2CD2"/>
    <w:rsid w:val="009B36AF"/>
    <w:rsid w:val="009B36EC"/>
    <w:rsid w:val="009B3E76"/>
    <w:rsid w:val="009B4281"/>
    <w:rsid w:val="009B47D7"/>
    <w:rsid w:val="009B4A87"/>
    <w:rsid w:val="009B5250"/>
    <w:rsid w:val="009B5514"/>
    <w:rsid w:val="009B5AFB"/>
    <w:rsid w:val="009B644C"/>
    <w:rsid w:val="009B64C3"/>
    <w:rsid w:val="009B68E0"/>
    <w:rsid w:val="009B696E"/>
    <w:rsid w:val="009B7085"/>
    <w:rsid w:val="009B7092"/>
    <w:rsid w:val="009B70B6"/>
    <w:rsid w:val="009B7D05"/>
    <w:rsid w:val="009C04EF"/>
    <w:rsid w:val="009C0917"/>
    <w:rsid w:val="009C0D20"/>
    <w:rsid w:val="009C16C4"/>
    <w:rsid w:val="009C1A7F"/>
    <w:rsid w:val="009C1FA9"/>
    <w:rsid w:val="009C243F"/>
    <w:rsid w:val="009C249C"/>
    <w:rsid w:val="009C24FF"/>
    <w:rsid w:val="009C2D94"/>
    <w:rsid w:val="009C31F5"/>
    <w:rsid w:val="009C3949"/>
    <w:rsid w:val="009C3B06"/>
    <w:rsid w:val="009C3B5E"/>
    <w:rsid w:val="009C42E6"/>
    <w:rsid w:val="009C443D"/>
    <w:rsid w:val="009C4741"/>
    <w:rsid w:val="009C4AF5"/>
    <w:rsid w:val="009C4F26"/>
    <w:rsid w:val="009C4F9D"/>
    <w:rsid w:val="009C598C"/>
    <w:rsid w:val="009C5B93"/>
    <w:rsid w:val="009C7698"/>
    <w:rsid w:val="009C7D12"/>
    <w:rsid w:val="009D0E62"/>
    <w:rsid w:val="009D187B"/>
    <w:rsid w:val="009D1B8B"/>
    <w:rsid w:val="009D26C3"/>
    <w:rsid w:val="009D2AC8"/>
    <w:rsid w:val="009D3294"/>
    <w:rsid w:val="009D343A"/>
    <w:rsid w:val="009D3A8E"/>
    <w:rsid w:val="009D40B9"/>
    <w:rsid w:val="009D44AD"/>
    <w:rsid w:val="009D4ABB"/>
    <w:rsid w:val="009D5262"/>
    <w:rsid w:val="009D5367"/>
    <w:rsid w:val="009D59C6"/>
    <w:rsid w:val="009D5AFD"/>
    <w:rsid w:val="009D6882"/>
    <w:rsid w:val="009D6E7A"/>
    <w:rsid w:val="009D753D"/>
    <w:rsid w:val="009D7657"/>
    <w:rsid w:val="009D76F6"/>
    <w:rsid w:val="009D770F"/>
    <w:rsid w:val="009D7C1B"/>
    <w:rsid w:val="009D7EDF"/>
    <w:rsid w:val="009E010E"/>
    <w:rsid w:val="009E0CE4"/>
    <w:rsid w:val="009E0DF5"/>
    <w:rsid w:val="009E174F"/>
    <w:rsid w:val="009E2EE7"/>
    <w:rsid w:val="009E3632"/>
    <w:rsid w:val="009E4264"/>
    <w:rsid w:val="009E4547"/>
    <w:rsid w:val="009E4654"/>
    <w:rsid w:val="009E4D2E"/>
    <w:rsid w:val="009E5427"/>
    <w:rsid w:val="009E5733"/>
    <w:rsid w:val="009E5875"/>
    <w:rsid w:val="009E6597"/>
    <w:rsid w:val="009E6A93"/>
    <w:rsid w:val="009E74A1"/>
    <w:rsid w:val="009E7610"/>
    <w:rsid w:val="009E7737"/>
    <w:rsid w:val="009E78D6"/>
    <w:rsid w:val="009F05E3"/>
    <w:rsid w:val="009F065B"/>
    <w:rsid w:val="009F1C32"/>
    <w:rsid w:val="009F1EC9"/>
    <w:rsid w:val="009F290A"/>
    <w:rsid w:val="009F375D"/>
    <w:rsid w:val="009F3A15"/>
    <w:rsid w:val="009F4C82"/>
    <w:rsid w:val="009F4DFC"/>
    <w:rsid w:val="009F5C34"/>
    <w:rsid w:val="009F5D76"/>
    <w:rsid w:val="009F5E3A"/>
    <w:rsid w:val="009F5FE2"/>
    <w:rsid w:val="009F6154"/>
    <w:rsid w:val="009F65EA"/>
    <w:rsid w:val="009F6B45"/>
    <w:rsid w:val="009F6F09"/>
    <w:rsid w:val="009F72BE"/>
    <w:rsid w:val="009F73E7"/>
    <w:rsid w:val="009F7F11"/>
    <w:rsid w:val="00A002F1"/>
    <w:rsid w:val="00A012ED"/>
    <w:rsid w:val="00A02377"/>
    <w:rsid w:val="00A03049"/>
    <w:rsid w:val="00A03112"/>
    <w:rsid w:val="00A038EA"/>
    <w:rsid w:val="00A03A0D"/>
    <w:rsid w:val="00A03A4B"/>
    <w:rsid w:val="00A03AC6"/>
    <w:rsid w:val="00A04BB9"/>
    <w:rsid w:val="00A04EA6"/>
    <w:rsid w:val="00A05A76"/>
    <w:rsid w:val="00A05FDB"/>
    <w:rsid w:val="00A061A0"/>
    <w:rsid w:val="00A0635F"/>
    <w:rsid w:val="00A0650B"/>
    <w:rsid w:val="00A06716"/>
    <w:rsid w:val="00A071A2"/>
    <w:rsid w:val="00A0723A"/>
    <w:rsid w:val="00A10223"/>
    <w:rsid w:val="00A103C5"/>
    <w:rsid w:val="00A104FA"/>
    <w:rsid w:val="00A10B7D"/>
    <w:rsid w:val="00A10F24"/>
    <w:rsid w:val="00A11E4F"/>
    <w:rsid w:val="00A120BC"/>
    <w:rsid w:val="00A120EB"/>
    <w:rsid w:val="00A123D0"/>
    <w:rsid w:val="00A12D77"/>
    <w:rsid w:val="00A12EC4"/>
    <w:rsid w:val="00A12F2F"/>
    <w:rsid w:val="00A132D4"/>
    <w:rsid w:val="00A13E15"/>
    <w:rsid w:val="00A1407E"/>
    <w:rsid w:val="00A14CDF"/>
    <w:rsid w:val="00A15158"/>
    <w:rsid w:val="00A153C3"/>
    <w:rsid w:val="00A159BB"/>
    <w:rsid w:val="00A15ADD"/>
    <w:rsid w:val="00A15F5A"/>
    <w:rsid w:val="00A164CB"/>
    <w:rsid w:val="00A177CA"/>
    <w:rsid w:val="00A17D61"/>
    <w:rsid w:val="00A20317"/>
    <w:rsid w:val="00A20A36"/>
    <w:rsid w:val="00A21CA1"/>
    <w:rsid w:val="00A2211A"/>
    <w:rsid w:val="00A227BB"/>
    <w:rsid w:val="00A2291E"/>
    <w:rsid w:val="00A22A2E"/>
    <w:rsid w:val="00A233BB"/>
    <w:rsid w:val="00A23527"/>
    <w:rsid w:val="00A23756"/>
    <w:rsid w:val="00A23D7A"/>
    <w:rsid w:val="00A24CA9"/>
    <w:rsid w:val="00A25022"/>
    <w:rsid w:val="00A255D0"/>
    <w:rsid w:val="00A263B6"/>
    <w:rsid w:val="00A26516"/>
    <w:rsid w:val="00A2708F"/>
    <w:rsid w:val="00A3097C"/>
    <w:rsid w:val="00A30A70"/>
    <w:rsid w:val="00A3128A"/>
    <w:rsid w:val="00A32488"/>
    <w:rsid w:val="00A32DA4"/>
    <w:rsid w:val="00A32E35"/>
    <w:rsid w:val="00A33B9E"/>
    <w:rsid w:val="00A34C2A"/>
    <w:rsid w:val="00A350DC"/>
    <w:rsid w:val="00A35563"/>
    <w:rsid w:val="00A355F6"/>
    <w:rsid w:val="00A36B5D"/>
    <w:rsid w:val="00A37321"/>
    <w:rsid w:val="00A377B2"/>
    <w:rsid w:val="00A37B36"/>
    <w:rsid w:val="00A37EBE"/>
    <w:rsid w:val="00A40225"/>
    <w:rsid w:val="00A402D1"/>
    <w:rsid w:val="00A410BA"/>
    <w:rsid w:val="00A41D3D"/>
    <w:rsid w:val="00A4217A"/>
    <w:rsid w:val="00A42310"/>
    <w:rsid w:val="00A424FE"/>
    <w:rsid w:val="00A42DED"/>
    <w:rsid w:val="00A430AC"/>
    <w:rsid w:val="00A431D6"/>
    <w:rsid w:val="00A43329"/>
    <w:rsid w:val="00A435B7"/>
    <w:rsid w:val="00A43636"/>
    <w:rsid w:val="00A43976"/>
    <w:rsid w:val="00A43F52"/>
    <w:rsid w:val="00A44468"/>
    <w:rsid w:val="00A44693"/>
    <w:rsid w:val="00A446AB"/>
    <w:rsid w:val="00A45519"/>
    <w:rsid w:val="00A4608B"/>
    <w:rsid w:val="00A46E8C"/>
    <w:rsid w:val="00A4750E"/>
    <w:rsid w:val="00A5004D"/>
    <w:rsid w:val="00A5007A"/>
    <w:rsid w:val="00A51622"/>
    <w:rsid w:val="00A5167A"/>
    <w:rsid w:val="00A51A0B"/>
    <w:rsid w:val="00A525D8"/>
    <w:rsid w:val="00A528AA"/>
    <w:rsid w:val="00A52CDC"/>
    <w:rsid w:val="00A53395"/>
    <w:rsid w:val="00A545B2"/>
    <w:rsid w:val="00A553D1"/>
    <w:rsid w:val="00A554D9"/>
    <w:rsid w:val="00A55AEA"/>
    <w:rsid w:val="00A55E09"/>
    <w:rsid w:val="00A560AB"/>
    <w:rsid w:val="00A5683F"/>
    <w:rsid w:val="00A57097"/>
    <w:rsid w:val="00A577A1"/>
    <w:rsid w:val="00A57E93"/>
    <w:rsid w:val="00A57EA6"/>
    <w:rsid w:val="00A6071F"/>
    <w:rsid w:val="00A60CE8"/>
    <w:rsid w:val="00A60F86"/>
    <w:rsid w:val="00A610C2"/>
    <w:rsid w:val="00A6173B"/>
    <w:rsid w:val="00A617AF"/>
    <w:rsid w:val="00A630DD"/>
    <w:rsid w:val="00A631AA"/>
    <w:rsid w:val="00A63D18"/>
    <w:rsid w:val="00A64ABE"/>
    <w:rsid w:val="00A64F35"/>
    <w:rsid w:val="00A650D3"/>
    <w:rsid w:val="00A652BD"/>
    <w:rsid w:val="00A65D13"/>
    <w:rsid w:val="00A665B6"/>
    <w:rsid w:val="00A66756"/>
    <w:rsid w:val="00A66F8F"/>
    <w:rsid w:val="00A6725E"/>
    <w:rsid w:val="00A70873"/>
    <w:rsid w:val="00A71036"/>
    <w:rsid w:val="00A718B1"/>
    <w:rsid w:val="00A71E1D"/>
    <w:rsid w:val="00A720B9"/>
    <w:rsid w:val="00A7213B"/>
    <w:rsid w:val="00A72235"/>
    <w:rsid w:val="00A72271"/>
    <w:rsid w:val="00A725C4"/>
    <w:rsid w:val="00A730C3"/>
    <w:rsid w:val="00A73274"/>
    <w:rsid w:val="00A733ED"/>
    <w:rsid w:val="00A736EC"/>
    <w:rsid w:val="00A741A1"/>
    <w:rsid w:val="00A74C00"/>
    <w:rsid w:val="00A75E04"/>
    <w:rsid w:val="00A763A6"/>
    <w:rsid w:val="00A763FE"/>
    <w:rsid w:val="00A77769"/>
    <w:rsid w:val="00A77CB4"/>
    <w:rsid w:val="00A77ED8"/>
    <w:rsid w:val="00A80DC2"/>
    <w:rsid w:val="00A80F67"/>
    <w:rsid w:val="00A811C6"/>
    <w:rsid w:val="00A8142E"/>
    <w:rsid w:val="00A81974"/>
    <w:rsid w:val="00A82323"/>
    <w:rsid w:val="00A8408D"/>
    <w:rsid w:val="00A84A35"/>
    <w:rsid w:val="00A84F45"/>
    <w:rsid w:val="00A85031"/>
    <w:rsid w:val="00A85040"/>
    <w:rsid w:val="00A850B4"/>
    <w:rsid w:val="00A85235"/>
    <w:rsid w:val="00A855F8"/>
    <w:rsid w:val="00A85808"/>
    <w:rsid w:val="00A86894"/>
    <w:rsid w:val="00A86BF0"/>
    <w:rsid w:val="00A87888"/>
    <w:rsid w:val="00A90072"/>
    <w:rsid w:val="00A90D84"/>
    <w:rsid w:val="00A911A6"/>
    <w:rsid w:val="00A91475"/>
    <w:rsid w:val="00A91B0B"/>
    <w:rsid w:val="00A92B52"/>
    <w:rsid w:val="00A92B64"/>
    <w:rsid w:val="00A92BCC"/>
    <w:rsid w:val="00A93B75"/>
    <w:rsid w:val="00A94C75"/>
    <w:rsid w:val="00A95724"/>
    <w:rsid w:val="00A9572C"/>
    <w:rsid w:val="00A957E2"/>
    <w:rsid w:val="00A95AFA"/>
    <w:rsid w:val="00A96E53"/>
    <w:rsid w:val="00A96EBA"/>
    <w:rsid w:val="00A96FBF"/>
    <w:rsid w:val="00A9762B"/>
    <w:rsid w:val="00A976BC"/>
    <w:rsid w:val="00A9792A"/>
    <w:rsid w:val="00A97BAA"/>
    <w:rsid w:val="00AA0C51"/>
    <w:rsid w:val="00AA0E58"/>
    <w:rsid w:val="00AA11E5"/>
    <w:rsid w:val="00AA1C6E"/>
    <w:rsid w:val="00AA1F38"/>
    <w:rsid w:val="00AA215B"/>
    <w:rsid w:val="00AA25F8"/>
    <w:rsid w:val="00AA2C67"/>
    <w:rsid w:val="00AA38C8"/>
    <w:rsid w:val="00AA3966"/>
    <w:rsid w:val="00AA3E11"/>
    <w:rsid w:val="00AA4045"/>
    <w:rsid w:val="00AA44E6"/>
    <w:rsid w:val="00AA4940"/>
    <w:rsid w:val="00AA5128"/>
    <w:rsid w:val="00AA5557"/>
    <w:rsid w:val="00AA5B1E"/>
    <w:rsid w:val="00AA5F85"/>
    <w:rsid w:val="00AA62A9"/>
    <w:rsid w:val="00AA62CB"/>
    <w:rsid w:val="00AA6798"/>
    <w:rsid w:val="00AA6A1E"/>
    <w:rsid w:val="00AA76C8"/>
    <w:rsid w:val="00AA7856"/>
    <w:rsid w:val="00AA7A02"/>
    <w:rsid w:val="00AA7ADA"/>
    <w:rsid w:val="00AB0AF3"/>
    <w:rsid w:val="00AB1674"/>
    <w:rsid w:val="00AB1C42"/>
    <w:rsid w:val="00AB2F80"/>
    <w:rsid w:val="00AB3A65"/>
    <w:rsid w:val="00AB478D"/>
    <w:rsid w:val="00AB5135"/>
    <w:rsid w:val="00AB515F"/>
    <w:rsid w:val="00AB52B5"/>
    <w:rsid w:val="00AB573F"/>
    <w:rsid w:val="00AB59B7"/>
    <w:rsid w:val="00AB5C85"/>
    <w:rsid w:val="00AB5EC2"/>
    <w:rsid w:val="00AB63CC"/>
    <w:rsid w:val="00AB7A6A"/>
    <w:rsid w:val="00AB7D4D"/>
    <w:rsid w:val="00AC04D8"/>
    <w:rsid w:val="00AC115E"/>
    <w:rsid w:val="00AC2B6B"/>
    <w:rsid w:val="00AC2E48"/>
    <w:rsid w:val="00AC31A3"/>
    <w:rsid w:val="00AC43AF"/>
    <w:rsid w:val="00AC4CE5"/>
    <w:rsid w:val="00AC5EA6"/>
    <w:rsid w:val="00AC6657"/>
    <w:rsid w:val="00AC686D"/>
    <w:rsid w:val="00AC768A"/>
    <w:rsid w:val="00AC7D0D"/>
    <w:rsid w:val="00AC7E03"/>
    <w:rsid w:val="00AD05AC"/>
    <w:rsid w:val="00AD14AF"/>
    <w:rsid w:val="00AD157D"/>
    <w:rsid w:val="00AD1A93"/>
    <w:rsid w:val="00AD21C4"/>
    <w:rsid w:val="00AD266F"/>
    <w:rsid w:val="00AD2874"/>
    <w:rsid w:val="00AD318A"/>
    <w:rsid w:val="00AD362A"/>
    <w:rsid w:val="00AD436B"/>
    <w:rsid w:val="00AD4D0C"/>
    <w:rsid w:val="00AD5452"/>
    <w:rsid w:val="00AD6DC5"/>
    <w:rsid w:val="00AD71B2"/>
    <w:rsid w:val="00AD72F1"/>
    <w:rsid w:val="00AD7CE4"/>
    <w:rsid w:val="00AE079B"/>
    <w:rsid w:val="00AE08F6"/>
    <w:rsid w:val="00AE0AAF"/>
    <w:rsid w:val="00AE0D22"/>
    <w:rsid w:val="00AE0F36"/>
    <w:rsid w:val="00AE15B3"/>
    <w:rsid w:val="00AE16A7"/>
    <w:rsid w:val="00AE227C"/>
    <w:rsid w:val="00AE240E"/>
    <w:rsid w:val="00AE260B"/>
    <w:rsid w:val="00AE32AE"/>
    <w:rsid w:val="00AE3553"/>
    <w:rsid w:val="00AE3703"/>
    <w:rsid w:val="00AE3BA7"/>
    <w:rsid w:val="00AE5E07"/>
    <w:rsid w:val="00AE7768"/>
    <w:rsid w:val="00AE7A3E"/>
    <w:rsid w:val="00AF08CE"/>
    <w:rsid w:val="00AF0B27"/>
    <w:rsid w:val="00AF1054"/>
    <w:rsid w:val="00AF1940"/>
    <w:rsid w:val="00AF1AA3"/>
    <w:rsid w:val="00AF1B7E"/>
    <w:rsid w:val="00AF1B91"/>
    <w:rsid w:val="00AF1BF3"/>
    <w:rsid w:val="00AF21CF"/>
    <w:rsid w:val="00AF2317"/>
    <w:rsid w:val="00AF245E"/>
    <w:rsid w:val="00AF297D"/>
    <w:rsid w:val="00AF315D"/>
    <w:rsid w:val="00AF3E57"/>
    <w:rsid w:val="00AF428D"/>
    <w:rsid w:val="00AF45A5"/>
    <w:rsid w:val="00AF45B1"/>
    <w:rsid w:val="00AF487F"/>
    <w:rsid w:val="00AF4A5D"/>
    <w:rsid w:val="00AF543D"/>
    <w:rsid w:val="00AF5883"/>
    <w:rsid w:val="00AF5CD0"/>
    <w:rsid w:val="00AF5F25"/>
    <w:rsid w:val="00AF616A"/>
    <w:rsid w:val="00AF62CE"/>
    <w:rsid w:val="00AF6544"/>
    <w:rsid w:val="00AF65A3"/>
    <w:rsid w:val="00AF69E6"/>
    <w:rsid w:val="00AF6ED3"/>
    <w:rsid w:val="00AF71B2"/>
    <w:rsid w:val="00AF72DB"/>
    <w:rsid w:val="00B00151"/>
    <w:rsid w:val="00B004B6"/>
    <w:rsid w:val="00B0054C"/>
    <w:rsid w:val="00B00901"/>
    <w:rsid w:val="00B00EFE"/>
    <w:rsid w:val="00B0116C"/>
    <w:rsid w:val="00B018BF"/>
    <w:rsid w:val="00B01CAA"/>
    <w:rsid w:val="00B027BD"/>
    <w:rsid w:val="00B02CC2"/>
    <w:rsid w:val="00B02DB3"/>
    <w:rsid w:val="00B03228"/>
    <w:rsid w:val="00B03E69"/>
    <w:rsid w:val="00B03E91"/>
    <w:rsid w:val="00B0449D"/>
    <w:rsid w:val="00B04536"/>
    <w:rsid w:val="00B04935"/>
    <w:rsid w:val="00B04D9A"/>
    <w:rsid w:val="00B05A25"/>
    <w:rsid w:val="00B067FC"/>
    <w:rsid w:val="00B06ABA"/>
    <w:rsid w:val="00B06EFB"/>
    <w:rsid w:val="00B07094"/>
    <w:rsid w:val="00B078F9"/>
    <w:rsid w:val="00B106CD"/>
    <w:rsid w:val="00B108CA"/>
    <w:rsid w:val="00B1099F"/>
    <w:rsid w:val="00B10C52"/>
    <w:rsid w:val="00B1101C"/>
    <w:rsid w:val="00B124D2"/>
    <w:rsid w:val="00B1279E"/>
    <w:rsid w:val="00B127A1"/>
    <w:rsid w:val="00B1280D"/>
    <w:rsid w:val="00B12AB0"/>
    <w:rsid w:val="00B12B1E"/>
    <w:rsid w:val="00B13115"/>
    <w:rsid w:val="00B1311C"/>
    <w:rsid w:val="00B1321A"/>
    <w:rsid w:val="00B13A4B"/>
    <w:rsid w:val="00B13B7F"/>
    <w:rsid w:val="00B13CBC"/>
    <w:rsid w:val="00B14421"/>
    <w:rsid w:val="00B1457A"/>
    <w:rsid w:val="00B14860"/>
    <w:rsid w:val="00B1526C"/>
    <w:rsid w:val="00B152FC"/>
    <w:rsid w:val="00B1609F"/>
    <w:rsid w:val="00B1783A"/>
    <w:rsid w:val="00B17D5D"/>
    <w:rsid w:val="00B17E35"/>
    <w:rsid w:val="00B2056A"/>
    <w:rsid w:val="00B20720"/>
    <w:rsid w:val="00B207FF"/>
    <w:rsid w:val="00B20952"/>
    <w:rsid w:val="00B20BFF"/>
    <w:rsid w:val="00B213F8"/>
    <w:rsid w:val="00B21674"/>
    <w:rsid w:val="00B21E08"/>
    <w:rsid w:val="00B2205C"/>
    <w:rsid w:val="00B22134"/>
    <w:rsid w:val="00B2288F"/>
    <w:rsid w:val="00B22BA7"/>
    <w:rsid w:val="00B233E1"/>
    <w:rsid w:val="00B237E2"/>
    <w:rsid w:val="00B239E4"/>
    <w:rsid w:val="00B23B28"/>
    <w:rsid w:val="00B24C94"/>
    <w:rsid w:val="00B25318"/>
    <w:rsid w:val="00B25F86"/>
    <w:rsid w:val="00B2735B"/>
    <w:rsid w:val="00B2759A"/>
    <w:rsid w:val="00B27DD2"/>
    <w:rsid w:val="00B27F98"/>
    <w:rsid w:val="00B300C2"/>
    <w:rsid w:val="00B302CF"/>
    <w:rsid w:val="00B303E7"/>
    <w:rsid w:val="00B30536"/>
    <w:rsid w:val="00B3072E"/>
    <w:rsid w:val="00B30AE5"/>
    <w:rsid w:val="00B30C89"/>
    <w:rsid w:val="00B30F52"/>
    <w:rsid w:val="00B31156"/>
    <w:rsid w:val="00B31384"/>
    <w:rsid w:val="00B317B6"/>
    <w:rsid w:val="00B325EE"/>
    <w:rsid w:val="00B339CC"/>
    <w:rsid w:val="00B34106"/>
    <w:rsid w:val="00B3482E"/>
    <w:rsid w:val="00B353E8"/>
    <w:rsid w:val="00B35579"/>
    <w:rsid w:val="00B35B83"/>
    <w:rsid w:val="00B35CC1"/>
    <w:rsid w:val="00B36C86"/>
    <w:rsid w:val="00B36EB8"/>
    <w:rsid w:val="00B36FDC"/>
    <w:rsid w:val="00B3735B"/>
    <w:rsid w:val="00B37398"/>
    <w:rsid w:val="00B40743"/>
    <w:rsid w:val="00B408F6"/>
    <w:rsid w:val="00B40C6E"/>
    <w:rsid w:val="00B40E22"/>
    <w:rsid w:val="00B40FA0"/>
    <w:rsid w:val="00B4151C"/>
    <w:rsid w:val="00B419BA"/>
    <w:rsid w:val="00B41A4D"/>
    <w:rsid w:val="00B41C48"/>
    <w:rsid w:val="00B42070"/>
    <w:rsid w:val="00B425E1"/>
    <w:rsid w:val="00B42944"/>
    <w:rsid w:val="00B42C41"/>
    <w:rsid w:val="00B42F9F"/>
    <w:rsid w:val="00B4309A"/>
    <w:rsid w:val="00B438E0"/>
    <w:rsid w:val="00B43956"/>
    <w:rsid w:val="00B442BB"/>
    <w:rsid w:val="00B443BB"/>
    <w:rsid w:val="00B458F0"/>
    <w:rsid w:val="00B4625F"/>
    <w:rsid w:val="00B46516"/>
    <w:rsid w:val="00B46AEC"/>
    <w:rsid w:val="00B46B98"/>
    <w:rsid w:val="00B46CB8"/>
    <w:rsid w:val="00B47431"/>
    <w:rsid w:val="00B47821"/>
    <w:rsid w:val="00B47D12"/>
    <w:rsid w:val="00B47EEF"/>
    <w:rsid w:val="00B5021E"/>
    <w:rsid w:val="00B50A5C"/>
    <w:rsid w:val="00B50AD6"/>
    <w:rsid w:val="00B513AF"/>
    <w:rsid w:val="00B513CB"/>
    <w:rsid w:val="00B517F9"/>
    <w:rsid w:val="00B5187F"/>
    <w:rsid w:val="00B51B50"/>
    <w:rsid w:val="00B51B94"/>
    <w:rsid w:val="00B51D8D"/>
    <w:rsid w:val="00B52733"/>
    <w:rsid w:val="00B52A94"/>
    <w:rsid w:val="00B530D9"/>
    <w:rsid w:val="00B53712"/>
    <w:rsid w:val="00B53C2D"/>
    <w:rsid w:val="00B53ECA"/>
    <w:rsid w:val="00B541A1"/>
    <w:rsid w:val="00B54ABF"/>
    <w:rsid w:val="00B55111"/>
    <w:rsid w:val="00B557EB"/>
    <w:rsid w:val="00B55AED"/>
    <w:rsid w:val="00B55D81"/>
    <w:rsid w:val="00B562D1"/>
    <w:rsid w:val="00B57202"/>
    <w:rsid w:val="00B57E74"/>
    <w:rsid w:val="00B6055E"/>
    <w:rsid w:val="00B605F7"/>
    <w:rsid w:val="00B60A3C"/>
    <w:rsid w:val="00B611A5"/>
    <w:rsid w:val="00B61A9D"/>
    <w:rsid w:val="00B61D6C"/>
    <w:rsid w:val="00B62483"/>
    <w:rsid w:val="00B62745"/>
    <w:rsid w:val="00B62EB8"/>
    <w:rsid w:val="00B6412B"/>
    <w:rsid w:val="00B6638A"/>
    <w:rsid w:val="00B664D1"/>
    <w:rsid w:val="00B666D5"/>
    <w:rsid w:val="00B669ED"/>
    <w:rsid w:val="00B70753"/>
    <w:rsid w:val="00B70895"/>
    <w:rsid w:val="00B711E4"/>
    <w:rsid w:val="00B71437"/>
    <w:rsid w:val="00B71D74"/>
    <w:rsid w:val="00B72804"/>
    <w:rsid w:val="00B728BD"/>
    <w:rsid w:val="00B72F9A"/>
    <w:rsid w:val="00B74123"/>
    <w:rsid w:val="00B74597"/>
    <w:rsid w:val="00B748C1"/>
    <w:rsid w:val="00B74C6F"/>
    <w:rsid w:val="00B75AF4"/>
    <w:rsid w:val="00B75F14"/>
    <w:rsid w:val="00B764E1"/>
    <w:rsid w:val="00B76866"/>
    <w:rsid w:val="00B768EE"/>
    <w:rsid w:val="00B77062"/>
    <w:rsid w:val="00B77188"/>
    <w:rsid w:val="00B77EBD"/>
    <w:rsid w:val="00B77F28"/>
    <w:rsid w:val="00B77FAD"/>
    <w:rsid w:val="00B80459"/>
    <w:rsid w:val="00B804E2"/>
    <w:rsid w:val="00B8053B"/>
    <w:rsid w:val="00B806D9"/>
    <w:rsid w:val="00B8098F"/>
    <w:rsid w:val="00B80A82"/>
    <w:rsid w:val="00B812F2"/>
    <w:rsid w:val="00B821C0"/>
    <w:rsid w:val="00B8278E"/>
    <w:rsid w:val="00B82795"/>
    <w:rsid w:val="00B8292B"/>
    <w:rsid w:val="00B83009"/>
    <w:rsid w:val="00B8373C"/>
    <w:rsid w:val="00B83742"/>
    <w:rsid w:val="00B83C8D"/>
    <w:rsid w:val="00B83F80"/>
    <w:rsid w:val="00B8406C"/>
    <w:rsid w:val="00B84184"/>
    <w:rsid w:val="00B84501"/>
    <w:rsid w:val="00B85267"/>
    <w:rsid w:val="00B854E3"/>
    <w:rsid w:val="00B85967"/>
    <w:rsid w:val="00B86346"/>
    <w:rsid w:val="00B86784"/>
    <w:rsid w:val="00B869E2"/>
    <w:rsid w:val="00B86E1C"/>
    <w:rsid w:val="00B872F0"/>
    <w:rsid w:val="00B8744B"/>
    <w:rsid w:val="00B87776"/>
    <w:rsid w:val="00B87925"/>
    <w:rsid w:val="00B87B8B"/>
    <w:rsid w:val="00B87C32"/>
    <w:rsid w:val="00B87D2D"/>
    <w:rsid w:val="00B90142"/>
    <w:rsid w:val="00B9032C"/>
    <w:rsid w:val="00B906D1"/>
    <w:rsid w:val="00B907EC"/>
    <w:rsid w:val="00B909C9"/>
    <w:rsid w:val="00B91062"/>
    <w:rsid w:val="00B910DA"/>
    <w:rsid w:val="00B91140"/>
    <w:rsid w:val="00B91CAF"/>
    <w:rsid w:val="00B91F8D"/>
    <w:rsid w:val="00B9233A"/>
    <w:rsid w:val="00B92402"/>
    <w:rsid w:val="00B926CE"/>
    <w:rsid w:val="00B92880"/>
    <w:rsid w:val="00B929EC"/>
    <w:rsid w:val="00B92A7D"/>
    <w:rsid w:val="00B92ABB"/>
    <w:rsid w:val="00B92D17"/>
    <w:rsid w:val="00B93CA3"/>
    <w:rsid w:val="00B93EC2"/>
    <w:rsid w:val="00B941F8"/>
    <w:rsid w:val="00B950E8"/>
    <w:rsid w:val="00B954C3"/>
    <w:rsid w:val="00B954E2"/>
    <w:rsid w:val="00B95AB5"/>
    <w:rsid w:val="00B962FE"/>
    <w:rsid w:val="00B966CB"/>
    <w:rsid w:val="00B96796"/>
    <w:rsid w:val="00B96F64"/>
    <w:rsid w:val="00B970DD"/>
    <w:rsid w:val="00B97758"/>
    <w:rsid w:val="00B9779D"/>
    <w:rsid w:val="00B977DC"/>
    <w:rsid w:val="00B97FFB"/>
    <w:rsid w:val="00BA020A"/>
    <w:rsid w:val="00BA0FF6"/>
    <w:rsid w:val="00BA193B"/>
    <w:rsid w:val="00BA193D"/>
    <w:rsid w:val="00BA2125"/>
    <w:rsid w:val="00BA2200"/>
    <w:rsid w:val="00BA24C5"/>
    <w:rsid w:val="00BA2B3C"/>
    <w:rsid w:val="00BA2FF1"/>
    <w:rsid w:val="00BA322F"/>
    <w:rsid w:val="00BA390D"/>
    <w:rsid w:val="00BA39AB"/>
    <w:rsid w:val="00BA3A8E"/>
    <w:rsid w:val="00BA3D0E"/>
    <w:rsid w:val="00BA40E7"/>
    <w:rsid w:val="00BA43B5"/>
    <w:rsid w:val="00BA4EFA"/>
    <w:rsid w:val="00BA521E"/>
    <w:rsid w:val="00BA54F7"/>
    <w:rsid w:val="00BA5F08"/>
    <w:rsid w:val="00BA66A0"/>
    <w:rsid w:val="00BA70F6"/>
    <w:rsid w:val="00BA77BF"/>
    <w:rsid w:val="00BB0191"/>
    <w:rsid w:val="00BB04ED"/>
    <w:rsid w:val="00BB05FA"/>
    <w:rsid w:val="00BB1269"/>
    <w:rsid w:val="00BB1A4F"/>
    <w:rsid w:val="00BB2539"/>
    <w:rsid w:val="00BB29E6"/>
    <w:rsid w:val="00BB2B70"/>
    <w:rsid w:val="00BB2ECD"/>
    <w:rsid w:val="00BB303F"/>
    <w:rsid w:val="00BB34D9"/>
    <w:rsid w:val="00BB359D"/>
    <w:rsid w:val="00BB3CF8"/>
    <w:rsid w:val="00BB4128"/>
    <w:rsid w:val="00BB4563"/>
    <w:rsid w:val="00BB4767"/>
    <w:rsid w:val="00BB4A4E"/>
    <w:rsid w:val="00BB4D8E"/>
    <w:rsid w:val="00BB4FD8"/>
    <w:rsid w:val="00BB690A"/>
    <w:rsid w:val="00BB6AFE"/>
    <w:rsid w:val="00BB6E17"/>
    <w:rsid w:val="00BB6F1B"/>
    <w:rsid w:val="00BC02C8"/>
    <w:rsid w:val="00BC035E"/>
    <w:rsid w:val="00BC08FD"/>
    <w:rsid w:val="00BC0D34"/>
    <w:rsid w:val="00BC0D62"/>
    <w:rsid w:val="00BC0F65"/>
    <w:rsid w:val="00BC10B4"/>
    <w:rsid w:val="00BC11F8"/>
    <w:rsid w:val="00BC14D5"/>
    <w:rsid w:val="00BC1C6B"/>
    <w:rsid w:val="00BC1D37"/>
    <w:rsid w:val="00BC20C2"/>
    <w:rsid w:val="00BC2447"/>
    <w:rsid w:val="00BC3093"/>
    <w:rsid w:val="00BC3E00"/>
    <w:rsid w:val="00BC3F52"/>
    <w:rsid w:val="00BC4159"/>
    <w:rsid w:val="00BC4AE3"/>
    <w:rsid w:val="00BC4CEA"/>
    <w:rsid w:val="00BC4CFE"/>
    <w:rsid w:val="00BC539A"/>
    <w:rsid w:val="00BC560F"/>
    <w:rsid w:val="00BC583B"/>
    <w:rsid w:val="00BC5E06"/>
    <w:rsid w:val="00BC6700"/>
    <w:rsid w:val="00BC697E"/>
    <w:rsid w:val="00BC7598"/>
    <w:rsid w:val="00BC7D63"/>
    <w:rsid w:val="00BC7EB9"/>
    <w:rsid w:val="00BD0CD3"/>
    <w:rsid w:val="00BD1165"/>
    <w:rsid w:val="00BD11CD"/>
    <w:rsid w:val="00BD1223"/>
    <w:rsid w:val="00BD1B99"/>
    <w:rsid w:val="00BD1FCF"/>
    <w:rsid w:val="00BD225B"/>
    <w:rsid w:val="00BD22F8"/>
    <w:rsid w:val="00BD275B"/>
    <w:rsid w:val="00BD33CF"/>
    <w:rsid w:val="00BD3997"/>
    <w:rsid w:val="00BD4570"/>
    <w:rsid w:val="00BD4C17"/>
    <w:rsid w:val="00BD51E3"/>
    <w:rsid w:val="00BD5293"/>
    <w:rsid w:val="00BD572C"/>
    <w:rsid w:val="00BD64D2"/>
    <w:rsid w:val="00BD68C4"/>
    <w:rsid w:val="00BD6FCB"/>
    <w:rsid w:val="00BD7170"/>
    <w:rsid w:val="00BD7440"/>
    <w:rsid w:val="00BD7A7E"/>
    <w:rsid w:val="00BD7DAC"/>
    <w:rsid w:val="00BE0CF1"/>
    <w:rsid w:val="00BE10DA"/>
    <w:rsid w:val="00BE1272"/>
    <w:rsid w:val="00BE1899"/>
    <w:rsid w:val="00BE19EB"/>
    <w:rsid w:val="00BE1A66"/>
    <w:rsid w:val="00BE1A89"/>
    <w:rsid w:val="00BE1D38"/>
    <w:rsid w:val="00BE21B2"/>
    <w:rsid w:val="00BE26EA"/>
    <w:rsid w:val="00BE387C"/>
    <w:rsid w:val="00BE3961"/>
    <w:rsid w:val="00BE3E0D"/>
    <w:rsid w:val="00BE4687"/>
    <w:rsid w:val="00BE4DBE"/>
    <w:rsid w:val="00BE5490"/>
    <w:rsid w:val="00BE55A9"/>
    <w:rsid w:val="00BE5853"/>
    <w:rsid w:val="00BE5C02"/>
    <w:rsid w:val="00BE5F44"/>
    <w:rsid w:val="00BE770C"/>
    <w:rsid w:val="00BE7719"/>
    <w:rsid w:val="00BE77B8"/>
    <w:rsid w:val="00BE7A35"/>
    <w:rsid w:val="00BF0311"/>
    <w:rsid w:val="00BF0477"/>
    <w:rsid w:val="00BF053A"/>
    <w:rsid w:val="00BF08C5"/>
    <w:rsid w:val="00BF08F5"/>
    <w:rsid w:val="00BF0953"/>
    <w:rsid w:val="00BF0A45"/>
    <w:rsid w:val="00BF0D23"/>
    <w:rsid w:val="00BF0DE0"/>
    <w:rsid w:val="00BF1016"/>
    <w:rsid w:val="00BF11FC"/>
    <w:rsid w:val="00BF1682"/>
    <w:rsid w:val="00BF1A06"/>
    <w:rsid w:val="00BF1BB5"/>
    <w:rsid w:val="00BF2021"/>
    <w:rsid w:val="00BF2494"/>
    <w:rsid w:val="00BF3064"/>
    <w:rsid w:val="00BF30EE"/>
    <w:rsid w:val="00BF37DF"/>
    <w:rsid w:val="00BF3F59"/>
    <w:rsid w:val="00BF3FC4"/>
    <w:rsid w:val="00BF44E9"/>
    <w:rsid w:val="00BF4E69"/>
    <w:rsid w:val="00BF4FC9"/>
    <w:rsid w:val="00BF5227"/>
    <w:rsid w:val="00BF5E46"/>
    <w:rsid w:val="00BF5FF5"/>
    <w:rsid w:val="00BF6F25"/>
    <w:rsid w:val="00BF7221"/>
    <w:rsid w:val="00BF74C8"/>
    <w:rsid w:val="00BF781A"/>
    <w:rsid w:val="00C00230"/>
    <w:rsid w:val="00C00BD3"/>
    <w:rsid w:val="00C00CDC"/>
    <w:rsid w:val="00C00ED3"/>
    <w:rsid w:val="00C01123"/>
    <w:rsid w:val="00C0126B"/>
    <w:rsid w:val="00C019BD"/>
    <w:rsid w:val="00C01C99"/>
    <w:rsid w:val="00C0273B"/>
    <w:rsid w:val="00C03632"/>
    <w:rsid w:val="00C041C8"/>
    <w:rsid w:val="00C04E06"/>
    <w:rsid w:val="00C04F62"/>
    <w:rsid w:val="00C04F72"/>
    <w:rsid w:val="00C05160"/>
    <w:rsid w:val="00C0569A"/>
    <w:rsid w:val="00C05F24"/>
    <w:rsid w:val="00C06032"/>
    <w:rsid w:val="00C0690D"/>
    <w:rsid w:val="00C07631"/>
    <w:rsid w:val="00C07832"/>
    <w:rsid w:val="00C103C1"/>
    <w:rsid w:val="00C10976"/>
    <w:rsid w:val="00C10B95"/>
    <w:rsid w:val="00C1187B"/>
    <w:rsid w:val="00C11EF6"/>
    <w:rsid w:val="00C12718"/>
    <w:rsid w:val="00C12C09"/>
    <w:rsid w:val="00C14210"/>
    <w:rsid w:val="00C16204"/>
    <w:rsid w:val="00C16672"/>
    <w:rsid w:val="00C16A7A"/>
    <w:rsid w:val="00C16CFA"/>
    <w:rsid w:val="00C16E2E"/>
    <w:rsid w:val="00C1709E"/>
    <w:rsid w:val="00C17196"/>
    <w:rsid w:val="00C17432"/>
    <w:rsid w:val="00C1763B"/>
    <w:rsid w:val="00C17A81"/>
    <w:rsid w:val="00C17EF9"/>
    <w:rsid w:val="00C20E40"/>
    <w:rsid w:val="00C211CB"/>
    <w:rsid w:val="00C21B62"/>
    <w:rsid w:val="00C21BE0"/>
    <w:rsid w:val="00C21C0D"/>
    <w:rsid w:val="00C22164"/>
    <w:rsid w:val="00C2310C"/>
    <w:rsid w:val="00C236EC"/>
    <w:rsid w:val="00C23892"/>
    <w:rsid w:val="00C23ECA"/>
    <w:rsid w:val="00C2422C"/>
    <w:rsid w:val="00C2521A"/>
    <w:rsid w:val="00C26D90"/>
    <w:rsid w:val="00C274F3"/>
    <w:rsid w:val="00C275B0"/>
    <w:rsid w:val="00C30183"/>
    <w:rsid w:val="00C3056D"/>
    <w:rsid w:val="00C30D60"/>
    <w:rsid w:val="00C31761"/>
    <w:rsid w:val="00C321D7"/>
    <w:rsid w:val="00C323ED"/>
    <w:rsid w:val="00C325D7"/>
    <w:rsid w:val="00C32D5F"/>
    <w:rsid w:val="00C32E6B"/>
    <w:rsid w:val="00C332FB"/>
    <w:rsid w:val="00C3330E"/>
    <w:rsid w:val="00C33372"/>
    <w:rsid w:val="00C33414"/>
    <w:rsid w:val="00C33535"/>
    <w:rsid w:val="00C344FA"/>
    <w:rsid w:val="00C3459E"/>
    <w:rsid w:val="00C34759"/>
    <w:rsid w:val="00C34A40"/>
    <w:rsid w:val="00C34AAF"/>
    <w:rsid w:val="00C352D9"/>
    <w:rsid w:val="00C3613A"/>
    <w:rsid w:val="00C36370"/>
    <w:rsid w:val="00C37853"/>
    <w:rsid w:val="00C379D6"/>
    <w:rsid w:val="00C37B53"/>
    <w:rsid w:val="00C37CA1"/>
    <w:rsid w:val="00C37FBF"/>
    <w:rsid w:val="00C40403"/>
    <w:rsid w:val="00C40E81"/>
    <w:rsid w:val="00C41927"/>
    <w:rsid w:val="00C419A5"/>
    <w:rsid w:val="00C42084"/>
    <w:rsid w:val="00C42857"/>
    <w:rsid w:val="00C435D0"/>
    <w:rsid w:val="00C441D9"/>
    <w:rsid w:val="00C445D6"/>
    <w:rsid w:val="00C44C0F"/>
    <w:rsid w:val="00C44D9C"/>
    <w:rsid w:val="00C45C2D"/>
    <w:rsid w:val="00C46055"/>
    <w:rsid w:val="00C47C1C"/>
    <w:rsid w:val="00C47D20"/>
    <w:rsid w:val="00C5080D"/>
    <w:rsid w:val="00C50DBB"/>
    <w:rsid w:val="00C51333"/>
    <w:rsid w:val="00C5151F"/>
    <w:rsid w:val="00C51634"/>
    <w:rsid w:val="00C51666"/>
    <w:rsid w:val="00C51959"/>
    <w:rsid w:val="00C52224"/>
    <w:rsid w:val="00C52834"/>
    <w:rsid w:val="00C536A9"/>
    <w:rsid w:val="00C53812"/>
    <w:rsid w:val="00C53CE8"/>
    <w:rsid w:val="00C54017"/>
    <w:rsid w:val="00C543B9"/>
    <w:rsid w:val="00C54880"/>
    <w:rsid w:val="00C54EC5"/>
    <w:rsid w:val="00C557B9"/>
    <w:rsid w:val="00C568ED"/>
    <w:rsid w:val="00C56B78"/>
    <w:rsid w:val="00C57B13"/>
    <w:rsid w:val="00C613E3"/>
    <w:rsid w:val="00C616FB"/>
    <w:rsid w:val="00C61AE5"/>
    <w:rsid w:val="00C6203F"/>
    <w:rsid w:val="00C62230"/>
    <w:rsid w:val="00C62596"/>
    <w:rsid w:val="00C6275F"/>
    <w:rsid w:val="00C62919"/>
    <w:rsid w:val="00C629B4"/>
    <w:rsid w:val="00C62FC0"/>
    <w:rsid w:val="00C631FF"/>
    <w:rsid w:val="00C632B0"/>
    <w:rsid w:val="00C63453"/>
    <w:rsid w:val="00C63FD9"/>
    <w:rsid w:val="00C64488"/>
    <w:rsid w:val="00C64A4D"/>
    <w:rsid w:val="00C65C24"/>
    <w:rsid w:val="00C65DF2"/>
    <w:rsid w:val="00C6600F"/>
    <w:rsid w:val="00C66065"/>
    <w:rsid w:val="00C663DB"/>
    <w:rsid w:val="00C66565"/>
    <w:rsid w:val="00C66922"/>
    <w:rsid w:val="00C66A3F"/>
    <w:rsid w:val="00C66E48"/>
    <w:rsid w:val="00C674FD"/>
    <w:rsid w:val="00C67854"/>
    <w:rsid w:val="00C67883"/>
    <w:rsid w:val="00C70662"/>
    <w:rsid w:val="00C70900"/>
    <w:rsid w:val="00C7214D"/>
    <w:rsid w:val="00C7283A"/>
    <w:rsid w:val="00C72A5E"/>
    <w:rsid w:val="00C72B52"/>
    <w:rsid w:val="00C737D6"/>
    <w:rsid w:val="00C738B9"/>
    <w:rsid w:val="00C73E20"/>
    <w:rsid w:val="00C740BD"/>
    <w:rsid w:val="00C7414D"/>
    <w:rsid w:val="00C742F5"/>
    <w:rsid w:val="00C75123"/>
    <w:rsid w:val="00C7552F"/>
    <w:rsid w:val="00C755AD"/>
    <w:rsid w:val="00C75B19"/>
    <w:rsid w:val="00C76141"/>
    <w:rsid w:val="00C76476"/>
    <w:rsid w:val="00C76504"/>
    <w:rsid w:val="00C76E4E"/>
    <w:rsid w:val="00C7703F"/>
    <w:rsid w:val="00C776A0"/>
    <w:rsid w:val="00C77B74"/>
    <w:rsid w:val="00C8041C"/>
    <w:rsid w:val="00C804FC"/>
    <w:rsid w:val="00C80540"/>
    <w:rsid w:val="00C80C97"/>
    <w:rsid w:val="00C81258"/>
    <w:rsid w:val="00C81341"/>
    <w:rsid w:val="00C8144C"/>
    <w:rsid w:val="00C817DF"/>
    <w:rsid w:val="00C81CF9"/>
    <w:rsid w:val="00C81D01"/>
    <w:rsid w:val="00C81EE4"/>
    <w:rsid w:val="00C8239C"/>
    <w:rsid w:val="00C82673"/>
    <w:rsid w:val="00C83DA0"/>
    <w:rsid w:val="00C846CF"/>
    <w:rsid w:val="00C84725"/>
    <w:rsid w:val="00C85A42"/>
    <w:rsid w:val="00C85B52"/>
    <w:rsid w:val="00C85D1D"/>
    <w:rsid w:val="00C85FEB"/>
    <w:rsid w:val="00C86224"/>
    <w:rsid w:val="00C8624A"/>
    <w:rsid w:val="00C866DD"/>
    <w:rsid w:val="00C872F3"/>
    <w:rsid w:val="00C875C4"/>
    <w:rsid w:val="00C876A3"/>
    <w:rsid w:val="00C87F4E"/>
    <w:rsid w:val="00C90FF3"/>
    <w:rsid w:val="00C914E2"/>
    <w:rsid w:val="00C91C29"/>
    <w:rsid w:val="00C92001"/>
    <w:rsid w:val="00C924FD"/>
    <w:rsid w:val="00C92A5C"/>
    <w:rsid w:val="00C92EA3"/>
    <w:rsid w:val="00C93200"/>
    <w:rsid w:val="00C938EB"/>
    <w:rsid w:val="00C93CEE"/>
    <w:rsid w:val="00C947BD"/>
    <w:rsid w:val="00C95041"/>
    <w:rsid w:val="00C95F42"/>
    <w:rsid w:val="00C963B4"/>
    <w:rsid w:val="00C966B2"/>
    <w:rsid w:val="00C96906"/>
    <w:rsid w:val="00C970FD"/>
    <w:rsid w:val="00C9722C"/>
    <w:rsid w:val="00C97C7A"/>
    <w:rsid w:val="00CA0176"/>
    <w:rsid w:val="00CA07CF"/>
    <w:rsid w:val="00CA086E"/>
    <w:rsid w:val="00CA1332"/>
    <w:rsid w:val="00CA1A07"/>
    <w:rsid w:val="00CA1A8E"/>
    <w:rsid w:val="00CA1E12"/>
    <w:rsid w:val="00CA2FA1"/>
    <w:rsid w:val="00CA2FD3"/>
    <w:rsid w:val="00CA303E"/>
    <w:rsid w:val="00CA3D3B"/>
    <w:rsid w:val="00CA42CF"/>
    <w:rsid w:val="00CA5358"/>
    <w:rsid w:val="00CA6230"/>
    <w:rsid w:val="00CA7210"/>
    <w:rsid w:val="00CA72EC"/>
    <w:rsid w:val="00CA7358"/>
    <w:rsid w:val="00CA79A1"/>
    <w:rsid w:val="00CB0435"/>
    <w:rsid w:val="00CB05D5"/>
    <w:rsid w:val="00CB0983"/>
    <w:rsid w:val="00CB162A"/>
    <w:rsid w:val="00CB24FC"/>
    <w:rsid w:val="00CB258C"/>
    <w:rsid w:val="00CB2E00"/>
    <w:rsid w:val="00CB4B71"/>
    <w:rsid w:val="00CB4C4E"/>
    <w:rsid w:val="00CB4CE4"/>
    <w:rsid w:val="00CB54DA"/>
    <w:rsid w:val="00CB577F"/>
    <w:rsid w:val="00CB5A37"/>
    <w:rsid w:val="00CB5B12"/>
    <w:rsid w:val="00CB5D7C"/>
    <w:rsid w:val="00CB6061"/>
    <w:rsid w:val="00CB66D2"/>
    <w:rsid w:val="00CB68C6"/>
    <w:rsid w:val="00CB6B2E"/>
    <w:rsid w:val="00CB7375"/>
    <w:rsid w:val="00CB7404"/>
    <w:rsid w:val="00CB740A"/>
    <w:rsid w:val="00CB74C3"/>
    <w:rsid w:val="00CB756B"/>
    <w:rsid w:val="00CB7A26"/>
    <w:rsid w:val="00CB7B4D"/>
    <w:rsid w:val="00CB7EF8"/>
    <w:rsid w:val="00CC08DD"/>
    <w:rsid w:val="00CC094D"/>
    <w:rsid w:val="00CC135A"/>
    <w:rsid w:val="00CC198D"/>
    <w:rsid w:val="00CC1E97"/>
    <w:rsid w:val="00CC247D"/>
    <w:rsid w:val="00CC2863"/>
    <w:rsid w:val="00CC3171"/>
    <w:rsid w:val="00CC3851"/>
    <w:rsid w:val="00CC388D"/>
    <w:rsid w:val="00CC41D3"/>
    <w:rsid w:val="00CC4EDF"/>
    <w:rsid w:val="00CC4F73"/>
    <w:rsid w:val="00CC6233"/>
    <w:rsid w:val="00CC64F8"/>
    <w:rsid w:val="00CC66E7"/>
    <w:rsid w:val="00CC6B61"/>
    <w:rsid w:val="00CC724E"/>
    <w:rsid w:val="00CC78E2"/>
    <w:rsid w:val="00CC7FB7"/>
    <w:rsid w:val="00CD0E03"/>
    <w:rsid w:val="00CD0EC1"/>
    <w:rsid w:val="00CD0F37"/>
    <w:rsid w:val="00CD1D2A"/>
    <w:rsid w:val="00CD238A"/>
    <w:rsid w:val="00CD252F"/>
    <w:rsid w:val="00CD2936"/>
    <w:rsid w:val="00CD2E47"/>
    <w:rsid w:val="00CD32E4"/>
    <w:rsid w:val="00CD3883"/>
    <w:rsid w:val="00CD3D94"/>
    <w:rsid w:val="00CD4969"/>
    <w:rsid w:val="00CD4B41"/>
    <w:rsid w:val="00CD4FF5"/>
    <w:rsid w:val="00CD590A"/>
    <w:rsid w:val="00CD61DC"/>
    <w:rsid w:val="00CD7D69"/>
    <w:rsid w:val="00CE005B"/>
    <w:rsid w:val="00CE035A"/>
    <w:rsid w:val="00CE0382"/>
    <w:rsid w:val="00CE0B64"/>
    <w:rsid w:val="00CE0BDB"/>
    <w:rsid w:val="00CE0CF0"/>
    <w:rsid w:val="00CE0EC1"/>
    <w:rsid w:val="00CE1220"/>
    <w:rsid w:val="00CE2131"/>
    <w:rsid w:val="00CE2A5A"/>
    <w:rsid w:val="00CE2C2C"/>
    <w:rsid w:val="00CE2FB5"/>
    <w:rsid w:val="00CE36E5"/>
    <w:rsid w:val="00CE4023"/>
    <w:rsid w:val="00CE4C76"/>
    <w:rsid w:val="00CE521E"/>
    <w:rsid w:val="00CE580C"/>
    <w:rsid w:val="00CE5940"/>
    <w:rsid w:val="00CE5A84"/>
    <w:rsid w:val="00CE5B6B"/>
    <w:rsid w:val="00CE6A30"/>
    <w:rsid w:val="00CE7390"/>
    <w:rsid w:val="00CF075C"/>
    <w:rsid w:val="00CF0801"/>
    <w:rsid w:val="00CF1247"/>
    <w:rsid w:val="00CF139D"/>
    <w:rsid w:val="00CF1580"/>
    <w:rsid w:val="00CF1719"/>
    <w:rsid w:val="00CF1A23"/>
    <w:rsid w:val="00CF2297"/>
    <w:rsid w:val="00CF248A"/>
    <w:rsid w:val="00CF2B64"/>
    <w:rsid w:val="00CF4318"/>
    <w:rsid w:val="00CF4975"/>
    <w:rsid w:val="00CF4CA3"/>
    <w:rsid w:val="00CF5056"/>
    <w:rsid w:val="00CF55B7"/>
    <w:rsid w:val="00CF59A1"/>
    <w:rsid w:val="00CF61DD"/>
    <w:rsid w:val="00CF7293"/>
    <w:rsid w:val="00CF7372"/>
    <w:rsid w:val="00CF7491"/>
    <w:rsid w:val="00CF7820"/>
    <w:rsid w:val="00CF7DC9"/>
    <w:rsid w:val="00D005EE"/>
    <w:rsid w:val="00D00A03"/>
    <w:rsid w:val="00D00B19"/>
    <w:rsid w:val="00D00B4D"/>
    <w:rsid w:val="00D01358"/>
    <w:rsid w:val="00D015BD"/>
    <w:rsid w:val="00D016ED"/>
    <w:rsid w:val="00D01CDF"/>
    <w:rsid w:val="00D0256A"/>
    <w:rsid w:val="00D02AB3"/>
    <w:rsid w:val="00D02BD6"/>
    <w:rsid w:val="00D02C1F"/>
    <w:rsid w:val="00D04089"/>
    <w:rsid w:val="00D040F3"/>
    <w:rsid w:val="00D04553"/>
    <w:rsid w:val="00D05FEB"/>
    <w:rsid w:val="00D065EB"/>
    <w:rsid w:val="00D06B20"/>
    <w:rsid w:val="00D06C2A"/>
    <w:rsid w:val="00D06E7D"/>
    <w:rsid w:val="00D07F55"/>
    <w:rsid w:val="00D104EB"/>
    <w:rsid w:val="00D10A1A"/>
    <w:rsid w:val="00D10D16"/>
    <w:rsid w:val="00D1128B"/>
    <w:rsid w:val="00D118E8"/>
    <w:rsid w:val="00D11A53"/>
    <w:rsid w:val="00D11CCF"/>
    <w:rsid w:val="00D121D7"/>
    <w:rsid w:val="00D1231C"/>
    <w:rsid w:val="00D12873"/>
    <w:rsid w:val="00D12D55"/>
    <w:rsid w:val="00D12F49"/>
    <w:rsid w:val="00D13947"/>
    <w:rsid w:val="00D13C10"/>
    <w:rsid w:val="00D150FF"/>
    <w:rsid w:val="00D15E83"/>
    <w:rsid w:val="00D164AB"/>
    <w:rsid w:val="00D165B6"/>
    <w:rsid w:val="00D17332"/>
    <w:rsid w:val="00D17954"/>
    <w:rsid w:val="00D17B6A"/>
    <w:rsid w:val="00D17ED7"/>
    <w:rsid w:val="00D2094F"/>
    <w:rsid w:val="00D21149"/>
    <w:rsid w:val="00D214FA"/>
    <w:rsid w:val="00D21B89"/>
    <w:rsid w:val="00D21C7A"/>
    <w:rsid w:val="00D21F61"/>
    <w:rsid w:val="00D22317"/>
    <w:rsid w:val="00D2277B"/>
    <w:rsid w:val="00D22C81"/>
    <w:rsid w:val="00D230E1"/>
    <w:rsid w:val="00D231F2"/>
    <w:rsid w:val="00D23A9B"/>
    <w:rsid w:val="00D23B7C"/>
    <w:rsid w:val="00D23D11"/>
    <w:rsid w:val="00D23EB2"/>
    <w:rsid w:val="00D248B6"/>
    <w:rsid w:val="00D2500D"/>
    <w:rsid w:val="00D251FD"/>
    <w:rsid w:val="00D25A6E"/>
    <w:rsid w:val="00D25D63"/>
    <w:rsid w:val="00D265AC"/>
    <w:rsid w:val="00D26723"/>
    <w:rsid w:val="00D26B15"/>
    <w:rsid w:val="00D270FD"/>
    <w:rsid w:val="00D27536"/>
    <w:rsid w:val="00D2775A"/>
    <w:rsid w:val="00D300BB"/>
    <w:rsid w:val="00D30113"/>
    <w:rsid w:val="00D3199E"/>
    <w:rsid w:val="00D3205F"/>
    <w:rsid w:val="00D32C11"/>
    <w:rsid w:val="00D331CF"/>
    <w:rsid w:val="00D33856"/>
    <w:rsid w:val="00D33D61"/>
    <w:rsid w:val="00D348DD"/>
    <w:rsid w:val="00D36808"/>
    <w:rsid w:val="00D36C08"/>
    <w:rsid w:val="00D36DA1"/>
    <w:rsid w:val="00D370B2"/>
    <w:rsid w:val="00D37D70"/>
    <w:rsid w:val="00D405D4"/>
    <w:rsid w:val="00D40855"/>
    <w:rsid w:val="00D40AF3"/>
    <w:rsid w:val="00D421B2"/>
    <w:rsid w:val="00D4245A"/>
    <w:rsid w:val="00D4284D"/>
    <w:rsid w:val="00D43A04"/>
    <w:rsid w:val="00D445C5"/>
    <w:rsid w:val="00D4484A"/>
    <w:rsid w:val="00D44D74"/>
    <w:rsid w:val="00D44EA9"/>
    <w:rsid w:val="00D45224"/>
    <w:rsid w:val="00D4542F"/>
    <w:rsid w:val="00D45611"/>
    <w:rsid w:val="00D475BF"/>
    <w:rsid w:val="00D47CB6"/>
    <w:rsid w:val="00D5056B"/>
    <w:rsid w:val="00D50AF0"/>
    <w:rsid w:val="00D50FE8"/>
    <w:rsid w:val="00D51272"/>
    <w:rsid w:val="00D514AB"/>
    <w:rsid w:val="00D51700"/>
    <w:rsid w:val="00D51C12"/>
    <w:rsid w:val="00D52452"/>
    <w:rsid w:val="00D53658"/>
    <w:rsid w:val="00D536CE"/>
    <w:rsid w:val="00D5390D"/>
    <w:rsid w:val="00D53F1D"/>
    <w:rsid w:val="00D53F7C"/>
    <w:rsid w:val="00D54753"/>
    <w:rsid w:val="00D54C2C"/>
    <w:rsid w:val="00D550DC"/>
    <w:rsid w:val="00D5619E"/>
    <w:rsid w:val="00D5702B"/>
    <w:rsid w:val="00D5727B"/>
    <w:rsid w:val="00D574A5"/>
    <w:rsid w:val="00D5773D"/>
    <w:rsid w:val="00D579B3"/>
    <w:rsid w:val="00D57CE8"/>
    <w:rsid w:val="00D60B91"/>
    <w:rsid w:val="00D60DDD"/>
    <w:rsid w:val="00D615CB"/>
    <w:rsid w:val="00D61EE5"/>
    <w:rsid w:val="00D629FD"/>
    <w:rsid w:val="00D62DFD"/>
    <w:rsid w:val="00D63053"/>
    <w:rsid w:val="00D6392F"/>
    <w:rsid w:val="00D64994"/>
    <w:rsid w:val="00D64B20"/>
    <w:rsid w:val="00D65190"/>
    <w:rsid w:val="00D651F1"/>
    <w:rsid w:val="00D65671"/>
    <w:rsid w:val="00D65E2E"/>
    <w:rsid w:val="00D661E6"/>
    <w:rsid w:val="00D663B4"/>
    <w:rsid w:val="00D664F9"/>
    <w:rsid w:val="00D66F53"/>
    <w:rsid w:val="00D6707D"/>
    <w:rsid w:val="00D676CC"/>
    <w:rsid w:val="00D70F2D"/>
    <w:rsid w:val="00D710F6"/>
    <w:rsid w:val="00D712BA"/>
    <w:rsid w:val="00D7233A"/>
    <w:rsid w:val="00D724AD"/>
    <w:rsid w:val="00D7259E"/>
    <w:rsid w:val="00D726DB"/>
    <w:rsid w:val="00D7350B"/>
    <w:rsid w:val="00D73722"/>
    <w:rsid w:val="00D73B8C"/>
    <w:rsid w:val="00D742C3"/>
    <w:rsid w:val="00D754AE"/>
    <w:rsid w:val="00D75592"/>
    <w:rsid w:val="00D7567C"/>
    <w:rsid w:val="00D75ABD"/>
    <w:rsid w:val="00D75C55"/>
    <w:rsid w:val="00D764F4"/>
    <w:rsid w:val="00D76593"/>
    <w:rsid w:val="00D76DE8"/>
    <w:rsid w:val="00D772FD"/>
    <w:rsid w:val="00D77306"/>
    <w:rsid w:val="00D77479"/>
    <w:rsid w:val="00D77D9D"/>
    <w:rsid w:val="00D80409"/>
    <w:rsid w:val="00D80453"/>
    <w:rsid w:val="00D80500"/>
    <w:rsid w:val="00D80702"/>
    <w:rsid w:val="00D8104B"/>
    <w:rsid w:val="00D817E1"/>
    <w:rsid w:val="00D81968"/>
    <w:rsid w:val="00D81AB3"/>
    <w:rsid w:val="00D821D9"/>
    <w:rsid w:val="00D825DA"/>
    <w:rsid w:val="00D8403C"/>
    <w:rsid w:val="00D844F0"/>
    <w:rsid w:val="00D84645"/>
    <w:rsid w:val="00D8487E"/>
    <w:rsid w:val="00D84D04"/>
    <w:rsid w:val="00D84F63"/>
    <w:rsid w:val="00D85DA4"/>
    <w:rsid w:val="00D86FDC"/>
    <w:rsid w:val="00D87C94"/>
    <w:rsid w:val="00D9013A"/>
    <w:rsid w:val="00D90210"/>
    <w:rsid w:val="00D904F5"/>
    <w:rsid w:val="00D92443"/>
    <w:rsid w:val="00D929A1"/>
    <w:rsid w:val="00D92AF1"/>
    <w:rsid w:val="00D9338F"/>
    <w:rsid w:val="00D94460"/>
    <w:rsid w:val="00D947C0"/>
    <w:rsid w:val="00D94916"/>
    <w:rsid w:val="00D9535E"/>
    <w:rsid w:val="00D9560E"/>
    <w:rsid w:val="00D962F8"/>
    <w:rsid w:val="00D963BF"/>
    <w:rsid w:val="00D96A3C"/>
    <w:rsid w:val="00D9752D"/>
    <w:rsid w:val="00D9753E"/>
    <w:rsid w:val="00DA051F"/>
    <w:rsid w:val="00DA0755"/>
    <w:rsid w:val="00DA10B0"/>
    <w:rsid w:val="00DA15CE"/>
    <w:rsid w:val="00DA1B1C"/>
    <w:rsid w:val="00DA1BB1"/>
    <w:rsid w:val="00DA1E99"/>
    <w:rsid w:val="00DA253F"/>
    <w:rsid w:val="00DA2A0A"/>
    <w:rsid w:val="00DA2F8F"/>
    <w:rsid w:val="00DA2FA0"/>
    <w:rsid w:val="00DA317B"/>
    <w:rsid w:val="00DA3711"/>
    <w:rsid w:val="00DA3A5C"/>
    <w:rsid w:val="00DA497F"/>
    <w:rsid w:val="00DA501C"/>
    <w:rsid w:val="00DA56EB"/>
    <w:rsid w:val="00DA5AA6"/>
    <w:rsid w:val="00DA5CA6"/>
    <w:rsid w:val="00DA603C"/>
    <w:rsid w:val="00DA6641"/>
    <w:rsid w:val="00DA674C"/>
    <w:rsid w:val="00DA6981"/>
    <w:rsid w:val="00DA6B76"/>
    <w:rsid w:val="00DA7000"/>
    <w:rsid w:val="00DA7170"/>
    <w:rsid w:val="00DA7EF4"/>
    <w:rsid w:val="00DB0087"/>
    <w:rsid w:val="00DB03EC"/>
    <w:rsid w:val="00DB064D"/>
    <w:rsid w:val="00DB12A7"/>
    <w:rsid w:val="00DB21EA"/>
    <w:rsid w:val="00DB29A2"/>
    <w:rsid w:val="00DB2A4B"/>
    <w:rsid w:val="00DB2AF5"/>
    <w:rsid w:val="00DB2FB1"/>
    <w:rsid w:val="00DB3208"/>
    <w:rsid w:val="00DB3247"/>
    <w:rsid w:val="00DB36B6"/>
    <w:rsid w:val="00DB3D15"/>
    <w:rsid w:val="00DB3DC4"/>
    <w:rsid w:val="00DB4070"/>
    <w:rsid w:val="00DB4313"/>
    <w:rsid w:val="00DB46F7"/>
    <w:rsid w:val="00DB4B5E"/>
    <w:rsid w:val="00DB5269"/>
    <w:rsid w:val="00DB5A0A"/>
    <w:rsid w:val="00DB63F5"/>
    <w:rsid w:val="00DB6FA4"/>
    <w:rsid w:val="00DC0053"/>
    <w:rsid w:val="00DC0E0B"/>
    <w:rsid w:val="00DC1BA5"/>
    <w:rsid w:val="00DC24D1"/>
    <w:rsid w:val="00DC25FF"/>
    <w:rsid w:val="00DC2734"/>
    <w:rsid w:val="00DC2DF7"/>
    <w:rsid w:val="00DC37BD"/>
    <w:rsid w:val="00DC3AC7"/>
    <w:rsid w:val="00DC3C59"/>
    <w:rsid w:val="00DC3CFC"/>
    <w:rsid w:val="00DC475C"/>
    <w:rsid w:val="00DC4DD2"/>
    <w:rsid w:val="00DC4DEA"/>
    <w:rsid w:val="00DC538A"/>
    <w:rsid w:val="00DC5B5A"/>
    <w:rsid w:val="00DC6393"/>
    <w:rsid w:val="00DC6758"/>
    <w:rsid w:val="00DC6826"/>
    <w:rsid w:val="00DC6916"/>
    <w:rsid w:val="00DC70E3"/>
    <w:rsid w:val="00DC71F3"/>
    <w:rsid w:val="00DC7280"/>
    <w:rsid w:val="00DC7BF1"/>
    <w:rsid w:val="00DD00FE"/>
    <w:rsid w:val="00DD04ED"/>
    <w:rsid w:val="00DD084F"/>
    <w:rsid w:val="00DD17F0"/>
    <w:rsid w:val="00DD258E"/>
    <w:rsid w:val="00DD2705"/>
    <w:rsid w:val="00DD288D"/>
    <w:rsid w:val="00DD2EAE"/>
    <w:rsid w:val="00DD33FB"/>
    <w:rsid w:val="00DD3926"/>
    <w:rsid w:val="00DD446E"/>
    <w:rsid w:val="00DD58F2"/>
    <w:rsid w:val="00DD6009"/>
    <w:rsid w:val="00DD61A6"/>
    <w:rsid w:val="00DD6D8B"/>
    <w:rsid w:val="00DD7C7E"/>
    <w:rsid w:val="00DD7FB0"/>
    <w:rsid w:val="00DE00D5"/>
    <w:rsid w:val="00DE0435"/>
    <w:rsid w:val="00DE0AFE"/>
    <w:rsid w:val="00DE1A6B"/>
    <w:rsid w:val="00DE2629"/>
    <w:rsid w:val="00DE3A48"/>
    <w:rsid w:val="00DE4147"/>
    <w:rsid w:val="00DE4D08"/>
    <w:rsid w:val="00DE579C"/>
    <w:rsid w:val="00DE63A1"/>
    <w:rsid w:val="00DE6548"/>
    <w:rsid w:val="00DE6B18"/>
    <w:rsid w:val="00DE7092"/>
    <w:rsid w:val="00DE7147"/>
    <w:rsid w:val="00DE755E"/>
    <w:rsid w:val="00DE77B4"/>
    <w:rsid w:val="00DF0221"/>
    <w:rsid w:val="00DF075E"/>
    <w:rsid w:val="00DF07D3"/>
    <w:rsid w:val="00DF0EB9"/>
    <w:rsid w:val="00DF1615"/>
    <w:rsid w:val="00DF2FAE"/>
    <w:rsid w:val="00DF3021"/>
    <w:rsid w:val="00DF314A"/>
    <w:rsid w:val="00DF35B3"/>
    <w:rsid w:val="00DF3625"/>
    <w:rsid w:val="00DF373C"/>
    <w:rsid w:val="00DF3975"/>
    <w:rsid w:val="00DF3A74"/>
    <w:rsid w:val="00DF3BCD"/>
    <w:rsid w:val="00DF3DE1"/>
    <w:rsid w:val="00DF4A1C"/>
    <w:rsid w:val="00DF5748"/>
    <w:rsid w:val="00DF6300"/>
    <w:rsid w:val="00DF6CB0"/>
    <w:rsid w:val="00DF7794"/>
    <w:rsid w:val="00DF7A36"/>
    <w:rsid w:val="00E002D3"/>
    <w:rsid w:val="00E009EC"/>
    <w:rsid w:val="00E00F78"/>
    <w:rsid w:val="00E011AF"/>
    <w:rsid w:val="00E018F1"/>
    <w:rsid w:val="00E01D85"/>
    <w:rsid w:val="00E01DBD"/>
    <w:rsid w:val="00E01FA7"/>
    <w:rsid w:val="00E022B5"/>
    <w:rsid w:val="00E02ED8"/>
    <w:rsid w:val="00E030E9"/>
    <w:rsid w:val="00E0331E"/>
    <w:rsid w:val="00E0384F"/>
    <w:rsid w:val="00E042B1"/>
    <w:rsid w:val="00E0589A"/>
    <w:rsid w:val="00E05908"/>
    <w:rsid w:val="00E059E8"/>
    <w:rsid w:val="00E06102"/>
    <w:rsid w:val="00E061E4"/>
    <w:rsid w:val="00E06BFC"/>
    <w:rsid w:val="00E072F5"/>
    <w:rsid w:val="00E0783E"/>
    <w:rsid w:val="00E10299"/>
    <w:rsid w:val="00E10E6B"/>
    <w:rsid w:val="00E11C60"/>
    <w:rsid w:val="00E13367"/>
    <w:rsid w:val="00E133D7"/>
    <w:rsid w:val="00E1382B"/>
    <w:rsid w:val="00E143F8"/>
    <w:rsid w:val="00E14621"/>
    <w:rsid w:val="00E147A4"/>
    <w:rsid w:val="00E14FF4"/>
    <w:rsid w:val="00E15471"/>
    <w:rsid w:val="00E15A6A"/>
    <w:rsid w:val="00E16EE0"/>
    <w:rsid w:val="00E17150"/>
    <w:rsid w:val="00E1793C"/>
    <w:rsid w:val="00E17A52"/>
    <w:rsid w:val="00E20201"/>
    <w:rsid w:val="00E20A33"/>
    <w:rsid w:val="00E20FC1"/>
    <w:rsid w:val="00E20FE0"/>
    <w:rsid w:val="00E22027"/>
    <w:rsid w:val="00E22194"/>
    <w:rsid w:val="00E22319"/>
    <w:rsid w:val="00E22D7D"/>
    <w:rsid w:val="00E239A8"/>
    <w:rsid w:val="00E23E6C"/>
    <w:rsid w:val="00E23EF9"/>
    <w:rsid w:val="00E248A0"/>
    <w:rsid w:val="00E25C27"/>
    <w:rsid w:val="00E25FE8"/>
    <w:rsid w:val="00E26143"/>
    <w:rsid w:val="00E26369"/>
    <w:rsid w:val="00E26B40"/>
    <w:rsid w:val="00E2762A"/>
    <w:rsid w:val="00E30239"/>
    <w:rsid w:val="00E30EBB"/>
    <w:rsid w:val="00E313E8"/>
    <w:rsid w:val="00E32D07"/>
    <w:rsid w:val="00E33248"/>
    <w:rsid w:val="00E33A47"/>
    <w:rsid w:val="00E33DF7"/>
    <w:rsid w:val="00E33E32"/>
    <w:rsid w:val="00E33F4A"/>
    <w:rsid w:val="00E345E7"/>
    <w:rsid w:val="00E34D6B"/>
    <w:rsid w:val="00E36DDB"/>
    <w:rsid w:val="00E37874"/>
    <w:rsid w:val="00E37A7B"/>
    <w:rsid w:val="00E37AA8"/>
    <w:rsid w:val="00E37DCF"/>
    <w:rsid w:val="00E40561"/>
    <w:rsid w:val="00E409BD"/>
    <w:rsid w:val="00E41441"/>
    <w:rsid w:val="00E418E3"/>
    <w:rsid w:val="00E419FD"/>
    <w:rsid w:val="00E41BEC"/>
    <w:rsid w:val="00E4307B"/>
    <w:rsid w:val="00E43148"/>
    <w:rsid w:val="00E4367C"/>
    <w:rsid w:val="00E43ECF"/>
    <w:rsid w:val="00E44642"/>
    <w:rsid w:val="00E44737"/>
    <w:rsid w:val="00E45C98"/>
    <w:rsid w:val="00E468AE"/>
    <w:rsid w:val="00E46C61"/>
    <w:rsid w:val="00E47607"/>
    <w:rsid w:val="00E47DDB"/>
    <w:rsid w:val="00E500F2"/>
    <w:rsid w:val="00E50EEA"/>
    <w:rsid w:val="00E50F77"/>
    <w:rsid w:val="00E52761"/>
    <w:rsid w:val="00E52954"/>
    <w:rsid w:val="00E52E54"/>
    <w:rsid w:val="00E53231"/>
    <w:rsid w:val="00E532F9"/>
    <w:rsid w:val="00E539D6"/>
    <w:rsid w:val="00E53C83"/>
    <w:rsid w:val="00E53CF9"/>
    <w:rsid w:val="00E54A3B"/>
    <w:rsid w:val="00E550BF"/>
    <w:rsid w:val="00E55113"/>
    <w:rsid w:val="00E55312"/>
    <w:rsid w:val="00E5533E"/>
    <w:rsid w:val="00E559B7"/>
    <w:rsid w:val="00E55C08"/>
    <w:rsid w:val="00E56EF6"/>
    <w:rsid w:val="00E57454"/>
    <w:rsid w:val="00E574FB"/>
    <w:rsid w:val="00E57E19"/>
    <w:rsid w:val="00E601AC"/>
    <w:rsid w:val="00E601FD"/>
    <w:rsid w:val="00E602F6"/>
    <w:rsid w:val="00E604E0"/>
    <w:rsid w:val="00E608C1"/>
    <w:rsid w:val="00E619C3"/>
    <w:rsid w:val="00E61E46"/>
    <w:rsid w:val="00E622C7"/>
    <w:rsid w:val="00E622F1"/>
    <w:rsid w:val="00E62385"/>
    <w:rsid w:val="00E6244C"/>
    <w:rsid w:val="00E625DA"/>
    <w:rsid w:val="00E62A01"/>
    <w:rsid w:val="00E63224"/>
    <w:rsid w:val="00E633BA"/>
    <w:rsid w:val="00E6382D"/>
    <w:rsid w:val="00E64318"/>
    <w:rsid w:val="00E64820"/>
    <w:rsid w:val="00E64CC0"/>
    <w:rsid w:val="00E65011"/>
    <w:rsid w:val="00E65375"/>
    <w:rsid w:val="00E65934"/>
    <w:rsid w:val="00E6650B"/>
    <w:rsid w:val="00E66B8E"/>
    <w:rsid w:val="00E673EA"/>
    <w:rsid w:val="00E6765B"/>
    <w:rsid w:val="00E67AD7"/>
    <w:rsid w:val="00E67C16"/>
    <w:rsid w:val="00E70EE8"/>
    <w:rsid w:val="00E71326"/>
    <w:rsid w:val="00E71B8E"/>
    <w:rsid w:val="00E71C7C"/>
    <w:rsid w:val="00E72166"/>
    <w:rsid w:val="00E738A3"/>
    <w:rsid w:val="00E74291"/>
    <w:rsid w:val="00E7439D"/>
    <w:rsid w:val="00E748CC"/>
    <w:rsid w:val="00E74CA9"/>
    <w:rsid w:val="00E74E03"/>
    <w:rsid w:val="00E75A81"/>
    <w:rsid w:val="00E76882"/>
    <w:rsid w:val="00E76EA6"/>
    <w:rsid w:val="00E76EBB"/>
    <w:rsid w:val="00E77AED"/>
    <w:rsid w:val="00E77E07"/>
    <w:rsid w:val="00E80461"/>
    <w:rsid w:val="00E80E9E"/>
    <w:rsid w:val="00E8144C"/>
    <w:rsid w:val="00E8155F"/>
    <w:rsid w:val="00E81808"/>
    <w:rsid w:val="00E830F0"/>
    <w:rsid w:val="00E834FF"/>
    <w:rsid w:val="00E83576"/>
    <w:rsid w:val="00E83AA9"/>
    <w:rsid w:val="00E83D37"/>
    <w:rsid w:val="00E85052"/>
    <w:rsid w:val="00E85BE2"/>
    <w:rsid w:val="00E85ECE"/>
    <w:rsid w:val="00E8606E"/>
    <w:rsid w:val="00E8692D"/>
    <w:rsid w:val="00E86DC4"/>
    <w:rsid w:val="00E870E2"/>
    <w:rsid w:val="00E8761E"/>
    <w:rsid w:val="00E87F6A"/>
    <w:rsid w:val="00E901F7"/>
    <w:rsid w:val="00E90E1B"/>
    <w:rsid w:val="00E91317"/>
    <w:rsid w:val="00E91D6F"/>
    <w:rsid w:val="00E92018"/>
    <w:rsid w:val="00E923A2"/>
    <w:rsid w:val="00E934EF"/>
    <w:rsid w:val="00E93BF3"/>
    <w:rsid w:val="00E94282"/>
    <w:rsid w:val="00E943A8"/>
    <w:rsid w:val="00E94865"/>
    <w:rsid w:val="00E949E5"/>
    <w:rsid w:val="00E9563F"/>
    <w:rsid w:val="00E957A8"/>
    <w:rsid w:val="00E959F4"/>
    <w:rsid w:val="00E95C13"/>
    <w:rsid w:val="00E96476"/>
    <w:rsid w:val="00E96E51"/>
    <w:rsid w:val="00E96F1E"/>
    <w:rsid w:val="00E970D5"/>
    <w:rsid w:val="00E972A2"/>
    <w:rsid w:val="00E97686"/>
    <w:rsid w:val="00E977A0"/>
    <w:rsid w:val="00E97982"/>
    <w:rsid w:val="00E97F2E"/>
    <w:rsid w:val="00EA0DF0"/>
    <w:rsid w:val="00EA116E"/>
    <w:rsid w:val="00EA1257"/>
    <w:rsid w:val="00EA1AF4"/>
    <w:rsid w:val="00EA1F79"/>
    <w:rsid w:val="00EA2D81"/>
    <w:rsid w:val="00EA2F4C"/>
    <w:rsid w:val="00EA303E"/>
    <w:rsid w:val="00EA3B4F"/>
    <w:rsid w:val="00EA3BB6"/>
    <w:rsid w:val="00EA465F"/>
    <w:rsid w:val="00EA4AE4"/>
    <w:rsid w:val="00EA51AD"/>
    <w:rsid w:val="00EA6497"/>
    <w:rsid w:val="00EA68AA"/>
    <w:rsid w:val="00EA6BE3"/>
    <w:rsid w:val="00EA7305"/>
    <w:rsid w:val="00EA747D"/>
    <w:rsid w:val="00EA776E"/>
    <w:rsid w:val="00EA7AF5"/>
    <w:rsid w:val="00EB0745"/>
    <w:rsid w:val="00EB0995"/>
    <w:rsid w:val="00EB0DE1"/>
    <w:rsid w:val="00EB0E69"/>
    <w:rsid w:val="00EB1111"/>
    <w:rsid w:val="00EB1807"/>
    <w:rsid w:val="00EB1BDD"/>
    <w:rsid w:val="00EB2A1F"/>
    <w:rsid w:val="00EB31E3"/>
    <w:rsid w:val="00EB3330"/>
    <w:rsid w:val="00EB390B"/>
    <w:rsid w:val="00EB4197"/>
    <w:rsid w:val="00EB44C0"/>
    <w:rsid w:val="00EB4A0F"/>
    <w:rsid w:val="00EB4A1C"/>
    <w:rsid w:val="00EB4AE3"/>
    <w:rsid w:val="00EB4D0E"/>
    <w:rsid w:val="00EB54A8"/>
    <w:rsid w:val="00EB5A28"/>
    <w:rsid w:val="00EB5DBB"/>
    <w:rsid w:val="00EB5E9D"/>
    <w:rsid w:val="00EB7161"/>
    <w:rsid w:val="00EB78B4"/>
    <w:rsid w:val="00EC04BB"/>
    <w:rsid w:val="00EC07A4"/>
    <w:rsid w:val="00EC14EC"/>
    <w:rsid w:val="00EC174C"/>
    <w:rsid w:val="00EC1A64"/>
    <w:rsid w:val="00EC1FBF"/>
    <w:rsid w:val="00EC22DC"/>
    <w:rsid w:val="00EC2470"/>
    <w:rsid w:val="00EC2494"/>
    <w:rsid w:val="00EC2922"/>
    <w:rsid w:val="00EC333C"/>
    <w:rsid w:val="00EC3C19"/>
    <w:rsid w:val="00EC3F6E"/>
    <w:rsid w:val="00EC44E7"/>
    <w:rsid w:val="00EC466E"/>
    <w:rsid w:val="00EC4A18"/>
    <w:rsid w:val="00EC4E5B"/>
    <w:rsid w:val="00EC4FFB"/>
    <w:rsid w:val="00EC5363"/>
    <w:rsid w:val="00EC5403"/>
    <w:rsid w:val="00EC5466"/>
    <w:rsid w:val="00EC5489"/>
    <w:rsid w:val="00EC57D8"/>
    <w:rsid w:val="00EC585F"/>
    <w:rsid w:val="00EC5DBC"/>
    <w:rsid w:val="00EC63D6"/>
    <w:rsid w:val="00EC682E"/>
    <w:rsid w:val="00EC6C08"/>
    <w:rsid w:val="00EC772D"/>
    <w:rsid w:val="00EC7C33"/>
    <w:rsid w:val="00EC7E98"/>
    <w:rsid w:val="00ED0E67"/>
    <w:rsid w:val="00ED0FAB"/>
    <w:rsid w:val="00ED13AA"/>
    <w:rsid w:val="00ED164C"/>
    <w:rsid w:val="00ED1F6F"/>
    <w:rsid w:val="00ED2097"/>
    <w:rsid w:val="00ED2692"/>
    <w:rsid w:val="00ED29C0"/>
    <w:rsid w:val="00ED326A"/>
    <w:rsid w:val="00ED3541"/>
    <w:rsid w:val="00ED3775"/>
    <w:rsid w:val="00ED3C16"/>
    <w:rsid w:val="00ED3DAF"/>
    <w:rsid w:val="00ED48B2"/>
    <w:rsid w:val="00ED4A81"/>
    <w:rsid w:val="00ED5307"/>
    <w:rsid w:val="00ED5929"/>
    <w:rsid w:val="00ED5BEB"/>
    <w:rsid w:val="00ED6220"/>
    <w:rsid w:val="00ED6DC9"/>
    <w:rsid w:val="00ED7A8C"/>
    <w:rsid w:val="00ED7B18"/>
    <w:rsid w:val="00ED7D82"/>
    <w:rsid w:val="00EE012C"/>
    <w:rsid w:val="00EE075F"/>
    <w:rsid w:val="00EE0CC7"/>
    <w:rsid w:val="00EE1F46"/>
    <w:rsid w:val="00EE261E"/>
    <w:rsid w:val="00EE27F8"/>
    <w:rsid w:val="00EE3644"/>
    <w:rsid w:val="00EE3FB3"/>
    <w:rsid w:val="00EE4684"/>
    <w:rsid w:val="00EE4985"/>
    <w:rsid w:val="00EE4CDC"/>
    <w:rsid w:val="00EE53B5"/>
    <w:rsid w:val="00EE574D"/>
    <w:rsid w:val="00EE57C3"/>
    <w:rsid w:val="00EE57E8"/>
    <w:rsid w:val="00EE625F"/>
    <w:rsid w:val="00EE66E9"/>
    <w:rsid w:val="00EE7694"/>
    <w:rsid w:val="00EE7933"/>
    <w:rsid w:val="00EE799D"/>
    <w:rsid w:val="00EE7B00"/>
    <w:rsid w:val="00EE7C9C"/>
    <w:rsid w:val="00EE7E29"/>
    <w:rsid w:val="00EF0399"/>
    <w:rsid w:val="00EF06A4"/>
    <w:rsid w:val="00EF0934"/>
    <w:rsid w:val="00EF0C79"/>
    <w:rsid w:val="00EF0E40"/>
    <w:rsid w:val="00EF1946"/>
    <w:rsid w:val="00EF1C87"/>
    <w:rsid w:val="00EF1FFD"/>
    <w:rsid w:val="00EF220A"/>
    <w:rsid w:val="00EF22DC"/>
    <w:rsid w:val="00EF27ED"/>
    <w:rsid w:val="00EF2D50"/>
    <w:rsid w:val="00EF31E4"/>
    <w:rsid w:val="00EF48D5"/>
    <w:rsid w:val="00EF511B"/>
    <w:rsid w:val="00EF547B"/>
    <w:rsid w:val="00EF55DC"/>
    <w:rsid w:val="00EF566E"/>
    <w:rsid w:val="00EF5876"/>
    <w:rsid w:val="00EF591C"/>
    <w:rsid w:val="00EF5A89"/>
    <w:rsid w:val="00EF5C3C"/>
    <w:rsid w:val="00EF7724"/>
    <w:rsid w:val="00EF7F87"/>
    <w:rsid w:val="00F005AC"/>
    <w:rsid w:val="00F0078F"/>
    <w:rsid w:val="00F0098A"/>
    <w:rsid w:val="00F010E1"/>
    <w:rsid w:val="00F013E1"/>
    <w:rsid w:val="00F0152B"/>
    <w:rsid w:val="00F01595"/>
    <w:rsid w:val="00F019FD"/>
    <w:rsid w:val="00F01C3B"/>
    <w:rsid w:val="00F025EB"/>
    <w:rsid w:val="00F02900"/>
    <w:rsid w:val="00F0294A"/>
    <w:rsid w:val="00F02A7E"/>
    <w:rsid w:val="00F02DC7"/>
    <w:rsid w:val="00F036B0"/>
    <w:rsid w:val="00F0448D"/>
    <w:rsid w:val="00F04BE7"/>
    <w:rsid w:val="00F052B2"/>
    <w:rsid w:val="00F0563B"/>
    <w:rsid w:val="00F05659"/>
    <w:rsid w:val="00F05691"/>
    <w:rsid w:val="00F05C0D"/>
    <w:rsid w:val="00F05F29"/>
    <w:rsid w:val="00F0612B"/>
    <w:rsid w:val="00F064C3"/>
    <w:rsid w:val="00F06B7B"/>
    <w:rsid w:val="00F06C31"/>
    <w:rsid w:val="00F06F76"/>
    <w:rsid w:val="00F0775F"/>
    <w:rsid w:val="00F101B1"/>
    <w:rsid w:val="00F106B3"/>
    <w:rsid w:val="00F109F6"/>
    <w:rsid w:val="00F11FF0"/>
    <w:rsid w:val="00F126EE"/>
    <w:rsid w:val="00F12985"/>
    <w:rsid w:val="00F12AA5"/>
    <w:rsid w:val="00F13733"/>
    <w:rsid w:val="00F140B9"/>
    <w:rsid w:val="00F14FCE"/>
    <w:rsid w:val="00F15DBD"/>
    <w:rsid w:val="00F15E06"/>
    <w:rsid w:val="00F16250"/>
    <w:rsid w:val="00F16D7E"/>
    <w:rsid w:val="00F1734F"/>
    <w:rsid w:val="00F179B9"/>
    <w:rsid w:val="00F17BB1"/>
    <w:rsid w:val="00F17C91"/>
    <w:rsid w:val="00F17E88"/>
    <w:rsid w:val="00F204D0"/>
    <w:rsid w:val="00F20F82"/>
    <w:rsid w:val="00F21295"/>
    <w:rsid w:val="00F2155E"/>
    <w:rsid w:val="00F21752"/>
    <w:rsid w:val="00F218F4"/>
    <w:rsid w:val="00F218FA"/>
    <w:rsid w:val="00F2221F"/>
    <w:rsid w:val="00F22CB3"/>
    <w:rsid w:val="00F23394"/>
    <w:rsid w:val="00F2387D"/>
    <w:rsid w:val="00F23E36"/>
    <w:rsid w:val="00F24AEA"/>
    <w:rsid w:val="00F24B43"/>
    <w:rsid w:val="00F25996"/>
    <w:rsid w:val="00F261AB"/>
    <w:rsid w:val="00F2643E"/>
    <w:rsid w:val="00F26B50"/>
    <w:rsid w:val="00F26C4E"/>
    <w:rsid w:val="00F26E35"/>
    <w:rsid w:val="00F26EDF"/>
    <w:rsid w:val="00F27E7C"/>
    <w:rsid w:val="00F27F6F"/>
    <w:rsid w:val="00F3061E"/>
    <w:rsid w:val="00F30677"/>
    <w:rsid w:val="00F306FD"/>
    <w:rsid w:val="00F3126D"/>
    <w:rsid w:val="00F315A2"/>
    <w:rsid w:val="00F3164D"/>
    <w:rsid w:val="00F3168A"/>
    <w:rsid w:val="00F318C7"/>
    <w:rsid w:val="00F31FE8"/>
    <w:rsid w:val="00F323F6"/>
    <w:rsid w:val="00F335AA"/>
    <w:rsid w:val="00F33711"/>
    <w:rsid w:val="00F33851"/>
    <w:rsid w:val="00F33C9C"/>
    <w:rsid w:val="00F33FE0"/>
    <w:rsid w:val="00F346E3"/>
    <w:rsid w:val="00F350EF"/>
    <w:rsid w:val="00F35232"/>
    <w:rsid w:val="00F3566C"/>
    <w:rsid w:val="00F358BE"/>
    <w:rsid w:val="00F3698C"/>
    <w:rsid w:val="00F4008B"/>
    <w:rsid w:val="00F404D3"/>
    <w:rsid w:val="00F40796"/>
    <w:rsid w:val="00F4114E"/>
    <w:rsid w:val="00F42642"/>
    <w:rsid w:val="00F42672"/>
    <w:rsid w:val="00F42A33"/>
    <w:rsid w:val="00F42AAA"/>
    <w:rsid w:val="00F42FBB"/>
    <w:rsid w:val="00F4335D"/>
    <w:rsid w:val="00F436C3"/>
    <w:rsid w:val="00F43F02"/>
    <w:rsid w:val="00F43F6A"/>
    <w:rsid w:val="00F44B24"/>
    <w:rsid w:val="00F44C2A"/>
    <w:rsid w:val="00F45167"/>
    <w:rsid w:val="00F453C0"/>
    <w:rsid w:val="00F45789"/>
    <w:rsid w:val="00F4585C"/>
    <w:rsid w:val="00F4626B"/>
    <w:rsid w:val="00F46CE2"/>
    <w:rsid w:val="00F46F69"/>
    <w:rsid w:val="00F4701C"/>
    <w:rsid w:val="00F47409"/>
    <w:rsid w:val="00F47E4E"/>
    <w:rsid w:val="00F47EAA"/>
    <w:rsid w:val="00F50186"/>
    <w:rsid w:val="00F50397"/>
    <w:rsid w:val="00F503FD"/>
    <w:rsid w:val="00F50863"/>
    <w:rsid w:val="00F50BFE"/>
    <w:rsid w:val="00F517BD"/>
    <w:rsid w:val="00F52C07"/>
    <w:rsid w:val="00F52E7A"/>
    <w:rsid w:val="00F530B1"/>
    <w:rsid w:val="00F53215"/>
    <w:rsid w:val="00F5383B"/>
    <w:rsid w:val="00F53F1F"/>
    <w:rsid w:val="00F543BD"/>
    <w:rsid w:val="00F544BD"/>
    <w:rsid w:val="00F545DC"/>
    <w:rsid w:val="00F54651"/>
    <w:rsid w:val="00F5473D"/>
    <w:rsid w:val="00F54D9A"/>
    <w:rsid w:val="00F54FA6"/>
    <w:rsid w:val="00F555B8"/>
    <w:rsid w:val="00F55EFD"/>
    <w:rsid w:val="00F560D1"/>
    <w:rsid w:val="00F56535"/>
    <w:rsid w:val="00F56617"/>
    <w:rsid w:val="00F56ADC"/>
    <w:rsid w:val="00F5739A"/>
    <w:rsid w:val="00F5754B"/>
    <w:rsid w:val="00F575FC"/>
    <w:rsid w:val="00F578D5"/>
    <w:rsid w:val="00F57AD5"/>
    <w:rsid w:val="00F57D7C"/>
    <w:rsid w:val="00F57E95"/>
    <w:rsid w:val="00F604E0"/>
    <w:rsid w:val="00F60991"/>
    <w:rsid w:val="00F617E1"/>
    <w:rsid w:val="00F6190F"/>
    <w:rsid w:val="00F622FE"/>
    <w:rsid w:val="00F624CB"/>
    <w:rsid w:val="00F62AF3"/>
    <w:rsid w:val="00F62D37"/>
    <w:rsid w:val="00F63132"/>
    <w:rsid w:val="00F63325"/>
    <w:rsid w:val="00F64F88"/>
    <w:rsid w:val="00F64FC8"/>
    <w:rsid w:val="00F65042"/>
    <w:rsid w:val="00F6538B"/>
    <w:rsid w:val="00F656C5"/>
    <w:rsid w:val="00F659CE"/>
    <w:rsid w:val="00F665B1"/>
    <w:rsid w:val="00F66D55"/>
    <w:rsid w:val="00F66E0F"/>
    <w:rsid w:val="00F67480"/>
    <w:rsid w:val="00F701A6"/>
    <w:rsid w:val="00F7069A"/>
    <w:rsid w:val="00F70BE6"/>
    <w:rsid w:val="00F70FD9"/>
    <w:rsid w:val="00F7124B"/>
    <w:rsid w:val="00F71625"/>
    <w:rsid w:val="00F71CD3"/>
    <w:rsid w:val="00F724E3"/>
    <w:rsid w:val="00F727A9"/>
    <w:rsid w:val="00F73053"/>
    <w:rsid w:val="00F73390"/>
    <w:rsid w:val="00F73A76"/>
    <w:rsid w:val="00F73BFF"/>
    <w:rsid w:val="00F744F5"/>
    <w:rsid w:val="00F74514"/>
    <w:rsid w:val="00F748BA"/>
    <w:rsid w:val="00F74B32"/>
    <w:rsid w:val="00F75233"/>
    <w:rsid w:val="00F75350"/>
    <w:rsid w:val="00F754A4"/>
    <w:rsid w:val="00F75A5A"/>
    <w:rsid w:val="00F761E8"/>
    <w:rsid w:val="00F761EE"/>
    <w:rsid w:val="00F7642A"/>
    <w:rsid w:val="00F766EB"/>
    <w:rsid w:val="00F76AEF"/>
    <w:rsid w:val="00F77136"/>
    <w:rsid w:val="00F771AB"/>
    <w:rsid w:val="00F775B1"/>
    <w:rsid w:val="00F779D3"/>
    <w:rsid w:val="00F77B8A"/>
    <w:rsid w:val="00F809A3"/>
    <w:rsid w:val="00F80CF7"/>
    <w:rsid w:val="00F812F8"/>
    <w:rsid w:val="00F8145E"/>
    <w:rsid w:val="00F81487"/>
    <w:rsid w:val="00F81625"/>
    <w:rsid w:val="00F817AA"/>
    <w:rsid w:val="00F81BA3"/>
    <w:rsid w:val="00F82272"/>
    <w:rsid w:val="00F82626"/>
    <w:rsid w:val="00F84401"/>
    <w:rsid w:val="00F84448"/>
    <w:rsid w:val="00F84BB3"/>
    <w:rsid w:val="00F852B3"/>
    <w:rsid w:val="00F85DE3"/>
    <w:rsid w:val="00F8763C"/>
    <w:rsid w:val="00F87E5F"/>
    <w:rsid w:val="00F90367"/>
    <w:rsid w:val="00F90AF4"/>
    <w:rsid w:val="00F90C77"/>
    <w:rsid w:val="00F91164"/>
    <w:rsid w:val="00F9193F"/>
    <w:rsid w:val="00F91B11"/>
    <w:rsid w:val="00F92212"/>
    <w:rsid w:val="00F92292"/>
    <w:rsid w:val="00F924B6"/>
    <w:rsid w:val="00F92869"/>
    <w:rsid w:val="00F93454"/>
    <w:rsid w:val="00F94AC7"/>
    <w:rsid w:val="00F94C58"/>
    <w:rsid w:val="00F94D53"/>
    <w:rsid w:val="00F9565C"/>
    <w:rsid w:val="00F957D0"/>
    <w:rsid w:val="00F95A66"/>
    <w:rsid w:val="00F95DFF"/>
    <w:rsid w:val="00F9601F"/>
    <w:rsid w:val="00F966EA"/>
    <w:rsid w:val="00F96793"/>
    <w:rsid w:val="00F968A1"/>
    <w:rsid w:val="00F97112"/>
    <w:rsid w:val="00F974AB"/>
    <w:rsid w:val="00F9756D"/>
    <w:rsid w:val="00F97671"/>
    <w:rsid w:val="00FA0CCF"/>
    <w:rsid w:val="00FA1254"/>
    <w:rsid w:val="00FA1391"/>
    <w:rsid w:val="00FA2137"/>
    <w:rsid w:val="00FA2520"/>
    <w:rsid w:val="00FA25AC"/>
    <w:rsid w:val="00FA2A0C"/>
    <w:rsid w:val="00FA2AC4"/>
    <w:rsid w:val="00FA2D56"/>
    <w:rsid w:val="00FA2F3D"/>
    <w:rsid w:val="00FA3181"/>
    <w:rsid w:val="00FA3216"/>
    <w:rsid w:val="00FA32E2"/>
    <w:rsid w:val="00FA3818"/>
    <w:rsid w:val="00FA3CAE"/>
    <w:rsid w:val="00FA4C73"/>
    <w:rsid w:val="00FA4C78"/>
    <w:rsid w:val="00FA4FF6"/>
    <w:rsid w:val="00FA50EB"/>
    <w:rsid w:val="00FA53A1"/>
    <w:rsid w:val="00FA5524"/>
    <w:rsid w:val="00FA6527"/>
    <w:rsid w:val="00FA717F"/>
    <w:rsid w:val="00FA7A96"/>
    <w:rsid w:val="00FA7EA9"/>
    <w:rsid w:val="00FA7F29"/>
    <w:rsid w:val="00FB07A7"/>
    <w:rsid w:val="00FB08CE"/>
    <w:rsid w:val="00FB0AA7"/>
    <w:rsid w:val="00FB0B32"/>
    <w:rsid w:val="00FB1122"/>
    <w:rsid w:val="00FB1774"/>
    <w:rsid w:val="00FB18B9"/>
    <w:rsid w:val="00FB18EE"/>
    <w:rsid w:val="00FB1CD6"/>
    <w:rsid w:val="00FB1CF8"/>
    <w:rsid w:val="00FB2EE4"/>
    <w:rsid w:val="00FB2F5C"/>
    <w:rsid w:val="00FB33E9"/>
    <w:rsid w:val="00FB36D3"/>
    <w:rsid w:val="00FB3A44"/>
    <w:rsid w:val="00FB4105"/>
    <w:rsid w:val="00FB42FF"/>
    <w:rsid w:val="00FB4328"/>
    <w:rsid w:val="00FB51EA"/>
    <w:rsid w:val="00FB5FE1"/>
    <w:rsid w:val="00FB61E9"/>
    <w:rsid w:val="00FB655E"/>
    <w:rsid w:val="00FB6DD3"/>
    <w:rsid w:val="00FB71B4"/>
    <w:rsid w:val="00FB73A6"/>
    <w:rsid w:val="00FB7599"/>
    <w:rsid w:val="00FB7939"/>
    <w:rsid w:val="00FB7960"/>
    <w:rsid w:val="00FB7A79"/>
    <w:rsid w:val="00FC06C5"/>
    <w:rsid w:val="00FC085B"/>
    <w:rsid w:val="00FC091E"/>
    <w:rsid w:val="00FC0C40"/>
    <w:rsid w:val="00FC1149"/>
    <w:rsid w:val="00FC11D0"/>
    <w:rsid w:val="00FC1E95"/>
    <w:rsid w:val="00FC2065"/>
    <w:rsid w:val="00FC274F"/>
    <w:rsid w:val="00FC3DF4"/>
    <w:rsid w:val="00FC3F49"/>
    <w:rsid w:val="00FC4052"/>
    <w:rsid w:val="00FC406C"/>
    <w:rsid w:val="00FC4507"/>
    <w:rsid w:val="00FC4B95"/>
    <w:rsid w:val="00FC4D89"/>
    <w:rsid w:val="00FC567B"/>
    <w:rsid w:val="00FC5770"/>
    <w:rsid w:val="00FC5B4F"/>
    <w:rsid w:val="00FC5C3F"/>
    <w:rsid w:val="00FC7319"/>
    <w:rsid w:val="00FC73C7"/>
    <w:rsid w:val="00FC7713"/>
    <w:rsid w:val="00FC78E3"/>
    <w:rsid w:val="00FD0C74"/>
    <w:rsid w:val="00FD0FF6"/>
    <w:rsid w:val="00FD10E6"/>
    <w:rsid w:val="00FD14A9"/>
    <w:rsid w:val="00FD1D21"/>
    <w:rsid w:val="00FD221D"/>
    <w:rsid w:val="00FD228E"/>
    <w:rsid w:val="00FD3106"/>
    <w:rsid w:val="00FD3D7A"/>
    <w:rsid w:val="00FD46AA"/>
    <w:rsid w:val="00FD4B24"/>
    <w:rsid w:val="00FD4C2A"/>
    <w:rsid w:val="00FD4C95"/>
    <w:rsid w:val="00FD55C6"/>
    <w:rsid w:val="00FD5C28"/>
    <w:rsid w:val="00FD5C76"/>
    <w:rsid w:val="00FD5C96"/>
    <w:rsid w:val="00FD6600"/>
    <w:rsid w:val="00FD6A74"/>
    <w:rsid w:val="00FD713D"/>
    <w:rsid w:val="00FD7E23"/>
    <w:rsid w:val="00FD7E4F"/>
    <w:rsid w:val="00FE0064"/>
    <w:rsid w:val="00FE026F"/>
    <w:rsid w:val="00FE0C1A"/>
    <w:rsid w:val="00FE0FB0"/>
    <w:rsid w:val="00FE18F6"/>
    <w:rsid w:val="00FE2A74"/>
    <w:rsid w:val="00FE2D82"/>
    <w:rsid w:val="00FE2EC5"/>
    <w:rsid w:val="00FE3400"/>
    <w:rsid w:val="00FE4393"/>
    <w:rsid w:val="00FE4BA6"/>
    <w:rsid w:val="00FE5008"/>
    <w:rsid w:val="00FE5942"/>
    <w:rsid w:val="00FE6221"/>
    <w:rsid w:val="00FE6280"/>
    <w:rsid w:val="00FE67F3"/>
    <w:rsid w:val="00FE696C"/>
    <w:rsid w:val="00FE6ADC"/>
    <w:rsid w:val="00FE7511"/>
    <w:rsid w:val="00FE7590"/>
    <w:rsid w:val="00FF0072"/>
    <w:rsid w:val="00FF06A2"/>
    <w:rsid w:val="00FF0E3E"/>
    <w:rsid w:val="00FF10AB"/>
    <w:rsid w:val="00FF1191"/>
    <w:rsid w:val="00FF12EE"/>
    <w:rsid w:val="00FF13CA"/>
    <w:rsid w:val="00FF18BE"/>
    <w:rsid w:val="00FF1AAA"/>
    <w:rsid w:val="00FF1F62"/>
    <w:rsid w:val="00FF3706"/>
    <w:rsid w:val="00FF40EE"/>
    <w:rsid w:val="00FF46DC"/>
    <w:rsid w:val="00FF47EF"/>
    <w:rsid w:val="00FF4C12"/>
    <w:rsid w:val="00FF4DD1"/>
    <w:rsid w:val="00FF5331"/>
    <w:rsid w:val="00FF541E"/>
    <w:rsid w:val="00FF570F"/>
    <w:rsid w:val="00FF64B6"/>
    <w:rsid w:val="00FF67DE"/>
    <w:rsid w:val="00FF6E81"/>
    <w:rsid w:val="00FF778A"/>
    <w:rsid w:val="00FF7F72"/>
    <w:rsid w:val="010660FE"/>
    <w:rsid w:val="0127430F"/>
    <w:rsid w:val="01414B8D"/>
    <w:rsid w:val="015471B9"/>
    <w:rsid w:val="01930B82"/>
    <w:rsid w:val="01B05470"/>
    <w:rsid w:val="01D87D08"/>
    <w:rsid w:val="022A0E0F"/>
    <w:rsid w:val="02FA6533"/>
    <w:rsid w:val="03183812"/>
    <w:rsid w:val="035C1DCC"/>
    <w:rsid w:val="039B6F18"/>
    <w:rsid w:val="03C114FD"/>
    <w:rsid w:val="0402225B"/>
    <w:rsid w:val="041B3E0D"/>
    <w:rsid w:val="04491DE5"/>
    <w:rsid w:val="046F4039"/>
    <w:rsid w:val="049B7466"/>
    <w:rsid w:val="05637240"/>
    <w:rsid w:val="05670991"/>
    <w:rsid w:val="05954565"/>
    <w:rsid w:val="05DA76B3"/>
    <w:rsid w:val="060B6ECC"/>
    <w:rsid w:val="06325EFA"/>
    <w:rsid w:val="066B5048"/>
    <w:rsid w:val="066C29B6"/>
    <w:rsid w:val="0675689D"/>
    <w:rsid w:val="078B49F1"/>
    <w:rsid w:val="07C619E2"/>
    <w:rsid w:val="07E23784"/>
    <w:rsid w:val="08197386"/>
    <w:rsid w:val="086A6FD7"/>
    <w:rsid w:val="08AC450F"/>
    <w:rsid w:val="08CE734F"/>
    <w:rsid w:val="09377594"/>
    <w:rsid w:val="0A4E47C5"/>
    <w:rsid w:val="0AD059EB"/>
    <w:rsid w:val="0ADB4397"/>
    <w:rsid w:val="0B357B6C"/>
    <w:rsid w:val="0B710D3B"/>
    <w:rsid w:val="0BCD6C57"/>
    <w:rsid w:val="0C4742F9"/>
    <w:rsid w:val="0C555110"/>
    <w:rsid w:val="0D2E20FB"/>
    <w:rsid w:val="0D805799"/>
    <w:rsid w:val="0DA44DCD"/>
    <w:rsid w:val="0DA74913"/>
    <w:rsid w:val="0DAB234E"/>
    <w:rsid w:val="0E076D73"/>
    <w:rsid w:val="0E66338F"/>
    <w:rsid w:val="0EDD29C5"/>
    <w:rsid w:val="0EE13B87"/>
    <w:rsid w:val="0F0361A3"/>
    <w:rsid w:val="0F604583"/>
    <w:rsid w:val="0F7C156F"/>
    <w:rsid w:val="0FC7136E"/>
    <w:rsid w:val="0FF81C42"/>
    <w:rsid w:val="10030DB5"/>
    <w:rsid w:val="101C27E1"/>
    <w:rsid w:val="10943C24"/>
    <w:rsid w:val="10A07684"/>
    <w:rsid w:val="10B43C6C"/>
    <w:rsid w:val="10D935FC"/>
    <w:rsid w:val="1121514F"/>
    <w:rsid w:val="113A009F"/>
    <w:rsid w:val="1162289A"/>
    <w:rsid w:val="11A17A95"/>
    <w:rsid w:val="12334DB9"/>
    <w:rsid w:val="1288021A"/>
    <w:rsid w:val="133E1EE5"/>
    <w:rsid w:val="13C80531"/>
    <w:rsid w:val="13FA5B55"/>
    <w:rsid w:val="147B51E7"/>
    <w:rsid w:val="147F5F86"/>
    <w:rsid w:val="149A5615"/>
    <w:rsid w:val="155F05F2"/>
    <w:rsid w:val="159F6487"/>
    <w:rsid w:val="15E149FC"/>
    <w:rsid w:val="161927AC"/>
    <w:rsid w:val="163E4543"/>
    <w:rsid w:val="1646749F"/>
    <w:rsid w:val="16AC21FC"/>
    <w:rsid w:val="16AD2C59"/>
    <w:rsid w:val="16D4074F"/>
    <w:rsid w:val="17167F99"/>
    <w:rsid w:val="175B5282"/>
    <w:rsid w:val="179A62B1"/>
    <w:rsid w:val="17DA2AC4"/>
    <w:rsid w:val="183107E9"/>
    <w:rsid w:val="186B551C"/>
    <w:rsid w:val="189A7071"/>
    <w:rsid w:val="18B17429"/>
    <w:rsid w:val="198A17DD"/>
    <w:rsid w:val="198B3865"/>
    <w:rsid w:val="19BB11AC"/>
    <w:rsid w:val="1A2B4FB0"/>
    <w:rsid w:val="1A6163F4"/>
    <w:rsid w:val="1A717FA1"/>
    <w:rsid w:val="1AEB236D"/>
    <w:rsid w:val="1AEE0606"/>
    <w:rsid w:val="1B0B4EBB"/>
    <w:rsid w:val="1CB20EB2"/>
    <w:rsid w:val="1D1237D7"/>
    <w:rsid w:val="1DA35CE2"/>
    <w:rsid w:val="1DAE2671"/>
    <w:rsid w:val="1DC3664B"/>
    <w:rsid w:val="1E255953"/>
    <w:rsid w:val="1E2B552D"/>
    <w:rsid w:val="1E490E2D"/>
    <w:rsid w:val="1F1033C6"/>
    <w:rsid w:val="1F176786"/>
    <w:rsid w:val="1F340475"/>
    <w:rsid w:val="1F542E56"/>
    <w:rsid w:val="1F765CFA"/>
    <w:rsid w:val="1F862EAD"/>
    <w:rsid w:val="1F8808B8"/>
    <w:rsid w:val="20B0686B"/>
    <w:rsid w:val="213D1786"/>
    <w:rsid w:val="215F31FD"/>
    <w:rsid w:val="21632D09"/>
    <w:rsid w:val="21A62027"/>
    <w:rsid w:val="21C73EDE"/>
    <w:rsid w:val="22516989"/>
    <w:rsid w:val="225C089F"/>
    <w:rsid w:val="2274454A"/>
    <w:rsid w:val="22975ED2"/>
    <w:rsid w:val="22B45B80"/>
    <w:rsid w:val="22F94BBC"/>
    <w:rsid w:val="232D0C52"/>
    <w:rsid w:val="232F4EF8"/>
    <w:rsid w:val="23510298"/>
    <w:rsid w:val="2359791A"/>
    <w:rsid w:val="23C103A5"/>
    <w:rsid w:val="23C4396E"/>
    <w:rsid w:val="241A7816"/>
    <w:rsid w:val="24A521A7"/>
    <w:rsid w:val="24C34DF9"/>
    <w:rsid w:val="24DA364E"/>
    <w:rsid w:val="24EB12C7"/>
    <w:rsid w:val="253D7DAB"/>
    <w:rsid w:val="25DA2278"/>
    <w:rsid w:val="26BE7041"/>
    <w:rsid w:val="26DB72D8"/>
    <w:rsid w:val="26E50DC4"/>
    <w:rsid w:val="2715054C"/>
    <w:rsid w:val="27E8334B"/>
    <w:rsid w:val="287B5C7B"/>
    <w:rsid w:val="294C74E8"/>
    <w:rsid w:val="29742AEB"/>
    <w:rsid w:val="297E4294"/>
    <w:rsid w:val="2A103B09"/>
    <w:rsid w:val="2AE90759"/>
    <w:rsid w:val="2AFA015D"/>
    <w:rsid w:val="2B13353D"/>
    <w:rsid w:val="2B4859B3"/>
    <w:rsid w:val="2BC918B1"/>
    <w:rsid w:val="2BEF7E65"/>
    <w:rsid w:val="2C6B40A8"/>
    <w:rsid w:val="2C830214"/>
    <w:rsid w:val="2C976FA2"/>
    <w:rsid w:val="2CD43B75"/>
    <w:rsid w:val="2D1C3A6E"/>
    <w:rsid w:val="2D1D23C5"/>
    <w:rsid w:val="2D725166"/>
    <w:rsid w:val="2DFD2B8C"/>
    <w:rsid w:val="2E02798F"/>
    <w:rsid w:val="2E191160"/>
    <w:rsid w:val="2E4A03C1"/>
    <w:rsid w:val="2F1348C9"/>
    <w:rsid w:val="2F5D5AEB"/>
    <w:rsid w:val="2FBA1FC1"/>
    <w:rsid w:val="30036646"/>
    <w:rsid w:val="300B0303"/>
    <w:rsid w:val="30336230"/>
    <w:rsid w:val="30362413"/>
    <w:rsid w:val="30D71567"/>
    <w:rsid w:val="316B68FF"/>
    <w:rsid w:val="31D52F04"/>
    <w:rsid w:val="320E2CDB"/>
    <w:rsid w:val="323F2EC1"/>
    <w:rsid w:val="324F2EFA"/>
    <w:rsid w:val="327040B1"/>
    <w:rsid w:val="338B0016"/>
    <w:rsid w:val="33D37AE0"/>
    <w:rsid w:val="33F70875"/>
    <w:rsid w:val="34055379"/>
    <w:rsid w:val="34106D9B"/>
    <w:rsid w:val="347833EE"/>
    <w:rsid w:val="350D49A6"/>
    <w:rsid w:val="356D0738"/>
    <w:rsid w:val="3586063F"/>
    <w:rsid w:val="35C14670"/>
    <w:rsid w:val="35FE1137"/>
    <w:rsid w:val="36090B97"/>
    <w:rsid w:val="366954EB"/>
    <w:rsid w:val="36C54347"/>
    <w:rsid w:val="37221DB3"/>
    <w:rsid w:val="372528C4"/>
    <w:rsid w:val="37377183"/>
    <w:rsid w:val="376B2B4F"/>
    <w:rsid w:val="37B6535B"/>
    <w:rsid w:val="37E653A1"/>
    <w:rsid w:val="37F74FC3"/>
    <w:rsid w:val="38150688"/>
    <w:rsid w:val="383D29DB"/>
    <w:rsid w:val="396D498D"/>
    <w:rsid w:val="39E008E5"/>
    <w:rsid w:val="39F12DF5"/>
    <w:rsid w:val="3A450AE9"/>
    <w:rsid w:val="3A500A54"/>
    <w:rsid w:val="3A6C1719"/>
    <w:rsid w:val="3B353ACA"/>
    <w:rsid w:val="3B417BFB"/>
    <w:rsid w:val="3BA43F40"/>
    <w:rsid w:val="3CEF12EF"/>
    <w:rsid w:val="3D073C3D"/>
    <w:rsid w:val="3D4166CF"/>
    <w:rsid w:val="3D495424"/>
    <w:rsid w:val="3E201BC9"/>
    <w:rsid w:val="3E26566F"/>
    <w:rsid w:val="3E9F38E3"/>
    <w:rsid w:val="3F55302F"/>
    <w:rsid w:val="3FA50EEA"/>
    <w:rsid w:val="3FD2723D"/>
    <w:rsid w:val="40B13F1D"/>
    <w:rsid w:val="40C156C5"/>
    <w:rsid w:val="417827E7"/>
    <w:rsid w:val="41BD051D"/>
    <w:rsid w:val="41FF1709"/>
    <w:rsid w:val="42144BF0"/>
    <w:rsid w:val="422D2DEA"/>
    <w:rsid w:val="425B7393"/>
    <w:rsid w:val="42663C5E"/>
    <w:rsid w:val="42A05826"/>
    <w:rsid w:val="42AA08C6"/>
    <w:rsid w:val="42F12C0A"/>
    <w:rsid w:val="431331FD"/>
    <w:rsid w:val="436638AD"/>
    <w:rsid w:val="437B04C2"/>
    <w:rsid w:val="44696166"/>
    <w:rsid w:val="4521112E"/>
    <w:rsid w:val="452C3BD6"/>
    <w:rsid w:val="458A1BD4"/>
    <w:rsid w:val="459F12F9"/>
    <w:rsid w:val="45B2392B"/>
    <w:rsid w:val="45E04387"/>
    <w:rsid w:val="464C0D9C"/>
    <w:rsid w:val="46A368FB"/>
    <w:rsid w:val="46AC59EC"/>
    <w:rsid w:val="46AF6153"/>
    <w:rsid w:val="46B042EE"/>
    <w:rsid w:val="46D01C75"/>
    <w:rsid w:val="471C15A0"/>
    <w:rsid w:val="472732D7"/>
    <w:rsid w:val="473D4D5C"/>
    <w:rsid w:val="47D92127"/>
    <w:rsid w:val="47F276D7"/>
    <w:rsid w:val="481D7016"/>
    <w:rsid w:val="482672AB"/>
    <w:rsid w:val="48AB142C"/>
    <w:rsid w:val="48F51C96"/>
    <w:rsid w:val="490061FD"/>
    <w:rsid w:val="496B0D1E"/>
    <w:rsid w:val="498302D7"/>
    <w:rsid w:val="498357A7"/>
    <w:rsid w:val="4A0C4A2F"/>
    <w:rsid w:val="4A61583F"/>
    <w:rsid w:val="4A7F4D22"/>
    <w:rsid w:val="4ACB6E3F"/>
    <w:rsid w:val="4B280ED7"/>
    <w:rsid w:val="4BDC08CD"/>
    <w:rsid w:val="4BF93533"/>
    <w:rsid w:val="4C0E16BE"/>
    <w:rsid w:val="4C600048"/>
    <w:rsid w:val="4CB141D1"/>
    <w:rsid w:val="4CB43771"/>
    <w:rsid w:val="4CE5390B"/>
    <w:rsid w:val="4CF30A59"/>
    <w:rsid w:val="4D0F7F9C"/>
    <w:rsid w:val="4D2A3CEC"/>
    <w:rsid w:val="4DEE2333"/>
    <w:rsid w:val="4E017723"/>
    <w:rsid w:val="4E7E2196"/>
    <w:rsid w:val="4EB538A1"/>
    <w:rsid w:val="4F476354"/>
    <w:rsid w:val="4F742DDA"/>
    <w:rsid w:val="4F8C0BEC"/>
    <w:rsid w:val="4FE713B8"/>
    <w:rsid w:val="50983AE5"/>
    <w:rsid w:val="511C0B21"/>
    <w:rsid w:val="51686774"/>
    <w:rsid w:val="519D4CB3"/>
    <w:rsid w:val="51B46D2D"/>
    <w:rsid w:val="51DE1FAF"/>
    <w:rsid w:val="52001E44"/>
    <w:rsid w:val="525B1C54"/>
    <w:rsid w:val="52764DE3"/>
    <w:rsid w:val="5351491D"/>
    <w:rsid w:val="53555A86"/>
    <w:rsid w:val="538A3411"/>
    <w:rsid w:val="53B735CD"/>
    <w:rsid w:val="53BE6AFE"/>
    <w:rsid w:val="53C4058D"/>
    <w:rsid w:val="53ED6458"/>
    <w:rsid w:val="54310677"/>
    <w:rsid w:val="545B0367"/>
    <w:rsid w:val="54B94AAC"/>
    <w:rsid w:val="54CE19C0"/>
    <w:rsid w:val="55121399"/>
    <w:rsid w:val="5575309C"/>
    <w:rsid w:val="55A1694E"/>
    <w:rsid w:val="569C5DF4"/>
    <w:rsid w:val="56CD086A"/>
    <w:rsid w:val="5700495E"/>
    <w:rsid w:val="572160F2"/>
    <w:rsid w:val="57241BD1"/>
    <w:rsid w:val="573279DA"/>
    <w:rsid w:val="57E71384"/>
    <w:rsid w:val="57EF283F"/>
    <w:rsid w:val="58085F93"/>
    <w:rsid w:val="583D3F2D"/>
    <w:rsid w:val="587547BA"/>
    <w:rsid w:val="5897324F"/>
    <w:rsid w:val="58B349E3"/>
    <w:rsid w:val="58C27C5F"/>
    <w:rsid w:val="58CC12F3"/>
    <w:rsid w:val="58D21562"/>
    <w:rsid w:val="58EB1D5A"/>
    <w:rsid w:val="595D18F2"/>
    <w:rsid w:val="596762AD"/>
    <w:rsid w:val="598A1126"/>
    <w:rsid w:val="59D7349E"/>
    <w:rsid w:val="59E7305D"/>
    <w:rsid w:val="5A12491D"/>
    <w:rsid w:val="5AA831BB"/>
    <w:rsid w:val="5AAB1439"/>
    <w:rsid w:val="5AAB69B5"/>
    <w:rsid w:val="5AFC5C37"/>
    <w:rsid w:val="5B024367"/>
    <w:rsid w:val="5B201B49"/>
    <w:rsid w:val="5B44604B"/>
    <w:rsid w:val="5B681D1E"/>
    <w:rsid w:val="5B69640B"/>
    <w:rsid w:val="5B946E93"/>
    <w:rsid w:val="5BE45AAE"/>
    <w:rsid w:val="5C5E039F"/>
    <w:rsid w:val="5CEB572E"/>
    <w:rsid w:val="5CEE2997"/>
    <w:rsid w:val="5CF71545"/>
    <w:rsid w:val="5CFF417F"/>
    <w:rsid w:val="5D3002BC"/>
    <w:rsid w:val="5D5C6886"/>
    <w:rsid w:val="5E367DBD"/>
    <w:rsid w:val="5E5B1AF1"/>
    <w:rsid w:val="5E9F4CFE"/>
    <w:rsid w:val="5F1D723A"/>
    <w:rsid w:val="5F7205AF"/>
    <w:rsid w:val="5F947DCF"/>
    <w:rsid w:val="5FB53ECD"/>
    <w:rsid w:val="600517A8"/>
    <w:rsid w:val="609C1225"/>
    <w:rsid w:val="60E20D43"/>
    <w:rsid w:val="60E71BB1"/>
    <w:rsid w:val="614C1743"/>
    <w:rsid w:val="616F3EAB"/>
    <w:rsid w:val="619B3F30"/>
    <w:rsid w:val="61AA3BA7"/>
    <w:rsid w:val="61DF08D6"/>
    <w:rsid w:val="61DF7731"/>
    <w:rsid w:val="623668BB"/>
    <w:rsid w:val="625131FD"/>
    <w:rsid w:val="629D5649"/>
    <w:rsid w:val="62C5415D"/>
    <w:rsid w:val="62F811C0"/>
    <w:rsid w:val="632241AC"/>
    <w:rsid w:val="632D3F7B"/>
    <w:rsid w:val="63A2399D"/>
    <w:rsid w:val="63F20F04"/>
    <w:rsid w:val="645603E3"/>
    <w:rsid w:val="649D7C67"/>
    <w:rsid w:val="652B519A"/>
    <w:rsid w:val="657F6293"/>
    <w:rsid w:val="65A90583"/>
    <w:rsid w:val="65BD503C"/>
    <w:rsid w:val="65E25FC0"/>
    <w:rsid w:val="66372FB4"/>
    <w:rsid w:val="664C49CF"/>
    <w:rsid w:val="66810474"/>
    <w:rsid w:val="66A11489"/>
    <w:rsid w:val="66A37ABF"/>
    <w:rsid w:val="66BD70F4"/>
    <w:rsid w:val="66BE0B91"/>
    <w:rsid w:val="66CB3FF9"/>
    <w:rsid w:val="66D63772"/>
    <w:rsid w:val="66FA6FA8"/>
    <w:rsid w:val="67805A45"/>
    <w:rsid w:val="67B77A50"/>
    <w:rsid w:val="67F7226D"/>
    <w:rsid w:val="68010301"/>
    <w:rsid w:val="683534B3"/>
    <w:rsid w:val="68562896"/>
    <w:rsid w:val="688D68EB"/>
    <w:rsid w:val="68B60D62"/>
    <w:rsid w:val="691E1D27"/>
    <w:rsid w:val="69880258"/>
    <w:rsid w:val="698952E5"/>
    <w:rsid w:val="6A371104"/>
    <w:rsid w:val="6A4031F8"/>
    <w:rsid w:val="6AF348F5"/>
    <w:rsid w:val="6BE86CC5"/>
    <w:rsid w:val="6BFA6F0E"/>
    <w:rsid w:val="6C4C57CF"/>
    <w:rsid w:val="6C521E40"/>
    <w:rsid w:val="6C7A45AC"/>
    <w:rsid w:val="6C8C0D5D"/>
    <w:rsid w:val="6CC221EE"/>
    <w:rsid w:val="6CCE1F11"/>
    <w:rsid w:val="6CD9293B"/>
    <w:rsid w:val="6CFF34D2"/>
    <w:rsid w:val="6D425127"/>
    <w:rsid w:val="6D453CE5"/>
    <w:rsid w:val="6D4C350E"/>
    <w:rsid w:val="6DB97D2B"/>
    <w:rsid w:val="6E3E6FBD"/>
    <w:rsid w:val="6EC0636E"/>
    <w:rsid w:val="6F6D62F2"/>
    <w:rsid w:val="6F9B44C4"/>
    <w:rsid w:val="6FB90D54"/>
    <w:rsid w:val="7005093C"/>
    <w:rsid w:val="70151C34"/>
    <w:rsid w:val="707B2272"/>
    <w:rsid w:val="71650DDE"/>
    <w:rsid w:val="7175248F"/>
    <w:rsid w:val="71A13915"/>
    <w:rsid w:val="71AA52B2"/>
    <w:rsid w:val="72225C3D"/>
    <w:rsid w:val="724E401C"/>
    <w:rsid w:val="73047CDF"/>
    <w:rsid w:val="73702752"/>
    <w:rsid w:val="739E2223"/>
    <w:rsid w:val="739F0BD7"/>
    <w:rsid w:val="739F2CC9"/>
    <w:rsid w:val="748B3366"/>
    <w:rsid w:val="74ED7B90"/>
    <w:rsid w:val="757B38A7"/>
    <w:rsid w:val="75FB0AF6"/>
    <w:rsid w:val="761F4EAF"/>
    <w:rsid w:val="76BF583B"/>
    <w:rsid w:val="76D1410C"/>
    <w:rsid w:val="76E36966"/>
    <w:rsid w:val="76FB5E40"/>
    <w:rsid w:val="77102111"/>
    <w:rsid w:val="77185C62"/>
    <w:rsid w:val="777E383C"/>
    <w:rsid w:val="77C73254"/>
    <w:rsid w:val="78394CA5"/>
    <w:rsid w:val="785D741D"/>
    <w:rsid w:val="79423EBC"/>
    <w:rsid w:val="794514BC"/>
    <w:rsid w:val="79650563"/>
    <w:rsid w:val="7A295E4B"/>
    <w:rsid w:val="7A485A3E"/>
    <w:rsid w:val="7A9B4779"/>
    <w:rsid w:val="7B11504E"/>
    <w:rsid w:val="7B6B0E78"/>
    <w:rsid w:val="7B9E32B9"/>
    <w:rsid w:val="7BAA76B7"/>
    <w:rsid w:val="7BDB7BB4"/>
    <w:rsid w:val="7C2B7273"/>
    <w:rsid w:val="7C3D2EA2"/>
    <w:rsid w:val="7D2702AC"/>
    <w:rsid w:val="7D4509B5"/>
    <w:rsid w:val="7DE72FBF"/>
    <w:rsid w:val="7E2D5617"/>
    <w:rsid w:val="7E5B4828"/>
    <w:rsid w:val="7EFE17DF"/>
    <w:rsid w:val="7F891CFE"/>
    <w:rsid w:val="7FF7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uiPriority="99" w:name="index 2" w:locked="1"/>
    <w:lsdException w:uiPriority="99" w:name="index 3" w:locked="1"/>
    <w:lsdException w:uiPriority="99" w:name="index 4" w:locked="1"/>
    <w:lsdException w:uiPriority="99" w:name="index 5" w:locked="1"/>
    <w:lsdException w:uiPriority="99" w:name="index 6" w:locked="1"/>
    <w:lsdException w:uiPriority="99" w:name="index 7" w:locked="1"/>
    <w:lsdException w:uiPriority="99" w:name="index 8" w:locked="1"/>
    <w:lsdException w:uiPriority="99" w:name="index 9" w:locked="1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iPriority="99" w:name="Normal Indent" w:locked="1"/>
    <w:lsdException w:qFormat="1" w:unhideWhenUsed="0" w:uiPriority="0" w:semiHidden="0" w:name="footnote text"/>
    <w:lsdException w:qFormat="1" w:unhideWhenUsed="0" w:uiPriority="99" w:name="annotation text"/>
    <w:lsdException w:qFormat="1" w:unhideWhenUsed="0" w:uiPriority="99" w:semiHidden="0" w:name="header"/>
    <w:lsdException w:qFormat="1" w:unhideWhenUsed="0" w:uiPriority="0" w:semiHidden="0" w:name="footer"/>
    <w:lsdException w:uiPriority="99" w:name="index heading" w:locked="1"/>
    <w:lsdException w:qFormat="1" w:unhideWhenUsed="0" w:uiPriority="0" w:semiHidden="0" w:name="caption"/>
    <w:lsdException w:qFormat="1" w:unhideWhenUsed="0" w:uiPriority="99" w:semiHidden="0" w:name="table of figures"/>
    <w:lsdException w:uiPriority="99" w:name="envelope address" w:locked="1"/>
    <w:lsdException w:uiPriority="99" w:name="envelope return" w:locked="1"/>
    <w:lsdException w:qFormat="1" w:unhideWhenUsed="0" w:uiPriority="0" w:semiHidden="0" w:name="footnote reference"/>
    <w:lsdException w:qFormat="1" w:unhideWhenUsed="0" w:uiPriority="99" w:name="annotation reference"/>
    <w:lsdException w:uiPriority="99" w:name="line number" w:locked="1"/>
    <w:lsdException w:qFormat="1" w:unhideWhenUsed="0" w:uiPriority="0" w:semiHidden="0" w:name="page number" w:locked="1"/>
    <w:lsdException w:uiPriority="99" w:name="endnote reference" w:locked="1"/>
    <w:lsdException w:uiPriority="99" w:name="endnote text" w:locked="1"/>
    <w:lsdException w:uiPriority="99" w:name="table of authorities" w:locked="1"/>
    <w:lsdException w:uiPriority="99" w:name="macro" w:locked="1"/>
    <w:lsdException w:uiPriority="99" w:name="toa heading" w:locked="1"/>
    <w:lsdException w:qFormat="1" w:unhideWhenUsed="0" w:uiPriority="0" w:semiHidden="0" w:name="List" w:locked="1"/>
    <w:lsdException w:qFormat="1" w:unhideWhenUsed="0" w:uiPriority="0" w:semiHidden="0" w:name="List Bullet" w:locked="1"/>
    <w:lsdException w:uiPriority="99" w:name="List Number" w:locked="1"/>
    <w:lsdException w:uiPriority="99" w:name="List 2" w:locked="1"/>
    <w:lsdException w:uiPriority="99" w:name="List 3" w:locked="1"/>
    <w:lsdException w:uiPriority="99" w:name="List 4" w:locked="1"/>
    <w:lsdException w:uiPriority="99" w:name="List 5" w:locked="1"/>
    <w:lsdException w:uiPriority="99" w:name="List Bullet 2" w:locked="1"/>
    <w:lsdException w:uiPriority="99" w:name="List Bullet 3" w:locked="1"/>
    <w:lsdException w:uiPriority="99" w:name="List Bullet 4" w:locked="1"/>
    <w:lsdException w:uiPriority="99" w:name="List Bullet 5" w:locked="1"/>
    <w:lsdException w:uiPriority="99" w:name="List Number 2" w:locked="1"/>
    <w:lsdException w:uiPriority="99" w:name="List Number 3" w:locked="1"/>
    <w:lsdException w:uiPriority="99" w:name="List Number 4" w:locked="1"/>
    <w:lsdException w:uiPriority="99" w:name="List Number 5" w:locked="1"/>
    <w:lsdException w:qFormat="1" w:unhideWhenUsed="0" w:uiPriority="0" w:semiHidden="0" w:name="Title"/>
    <w:lsdException w:uiPriority="99" w:name="Closing" w:locked="1"/>
    <w:lsdException w:uiPriority="99" w:name="Signature" w:locked="1"/>
    <w:lsdException w:qFormat="1" w:uiPriority="1" w:semiHidden="0" w:name="Default Paragraph Font"/>
    <w:lsdException w:qFormat="1" w:unhideWhenUsed="0" w:uiPriority="0" w:semiHidden="0" w:name="Body Text" w:locked="1"/>
    <w:lsdException w:uiPriority="99" w:name="Body Text Indent" w:locked="1"/>
    <w:lsdException w:uiPriority="99" w:name="List Continue" w:locked="1"/>
    <w:lsdException w:uiPriority="99" w:name="List Continue 2" w:locked="1"/>
    <w:lsdException w:uiPriority="99" w:name="List Continue 3" w:locked="1"/>
    <w:lsdException w:uiPriority="99" w:name="List Continue 4" w:locked="1"/>
    <w:lsdException w:uiPriority="99" w:name="List Continue 5" w:locked="1"/>
    <w:lsdException w:uiPriority="99" w:name="Message Header" w:locked="1"/>
    <w:lsdException w:qFormat="1" w:unhideWhenUsed="0" w:uiPriority="0" w:semiHidden="0" w:name="Subtitle"/>
    <w:lsdException w:uiPriority="99" w:name="Salutation" w:locked="1"/>
    <w:lsdException w:uiPriority="99" w:name="Date" w:locked="1"/>
    <w:lsdException w:uiPriority="99" w:name="Body Text First Indent" w:locked="1"/>
    <w:lsdException w:uiPriority="99" w:name="Body Text First Indent 2" w:locked="1"/>
    <w:lsdException w:uiPriority="99" w:name="Note Heading" w:locked="1"/>
    <w:lsdException w:uiPriority="99" w:name="Body Text 2" w:locked="1"/>
    <w:lsdException w:qFormat="1" w:unhideWhenUsed="0" w:uiPriority="0" w:semiHidden="0" w:name="Body Text 3" w:locked="1"/>
    <w:lsdException w:uiPriority="99" w:name="Body Text Indent 2" w:locked="1"/>
    <w:lsdException w:uiPriority="99" w:name="Body Text Indent 3" w:locked="1"/>
    <w:lsdException w:uiPriority="99" w:name="Block Text" w:locked="1"/>
    <w:lsdException w:qFormat="1" w:unhideWhenUsed="0" w:uiPriority="99" w:semiHidden="0" w:name="Hyperlink"/>
    <w:lsdException w:qFormat="1" w:unhideWhenUsed="0" w:uiPriority="0" w:semiHidden="0" w:name="FollowedHyperlink" w:locked="1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qFormat="1" w:uiPriority="99" w:semiHidden="0" w:name="Plain Text" w:locked="1"/>
    <w:lsdException w:uiPriority="99" w:name="E-mail Signature" w:locked="1"/>
    <w:lsdException w:qFormat="1" w:uiPriority="99" w:semiHidden="0" w:name="Normal (Web)" w:locked="1"/>
    <w:lsdException w:uiPriority="99" w:name="HTML Acronym" w:locked="1"/>
    <w:lsdException w:uiPriority="99" w:name="HTML Address" w:locked="1"/>
    <w:lsdException w:uiPriority="99" w:name="HTML Cite" w:locked="1"/>
    <w:lsdException w:qFormat="1" w:unhideWhenUsed="0" w:uiPriority="0" w:semiHidden="0" w:name="HTML Code" w:locked="1"/>
    <w:lsdException w:uiPriority="99" w:name="HTML Definition" w:locked="1"/>
    <w:lsdException w:uiPriority="99" w:name="HTML Keyboard" w:locked="1"/>
    <w:lsdException w:qFormat="1" w:uiPriority="99" w:semiHidden="0" w:name="HTML Preformatted" w:locked="1"/>
    <w:lsdException w:uiPriority="99" w:name="HTML Sample" w:locked="1"/>
    <w:lsdException w:uiPriority="99" w:name="HTML Typewriter" w:locked="1"/>
    <w:lsdException w:uiPriority="99" w:name="HTML Variable" w:locked="1"/>
    <w:lsdException w:qFormat="1" w:uiPriority="99" w:semiHidden="0" w:name="Normal Table"/>
    <w:lsdException w:qFormat="1" w:unhideWhenUsed="0" w:uiPriority="0" w:name="annotation subject"/>
    <w:lsdException w:uiPriority="99" w:name="Table Simple 1" w:locked="1"/>
    <w:lsdException w:uiPriority="99" w:name="Table Simple 2" w:locked="1"/>
    <w:lsdException w:uiPriority="99" w:name="Table Simple 3" w:locked="1"/>
    <w:lsdException w:uiPriority="99" w:name="Table Classic 1" w:locked="1"/>
    <w:lsdException w:uiPriority="99" w:name="Table Classic 2" w:locked="1"/>
    <w:lsdException w:uiPriority="99" w:name="Table Classic 3" w:locked="1"/>
    <w:lsdException w:uiPriority="99" w:name="Table Classic 4" w:locked="1"/>
    <w:lsdException w:uiPriority="99" w:name="Table Colorful 1" w:locked="1"/>
    <w:lsdException w:uiPriority="99" w:name="Table Colorful 2" w:locked="1"/>
    <w:lsdException w:uiPriority="99" w:name="Table Colorful 3" w:locked="1"/>
    <w:lsdException w:uiPriority="99" w:name="Table Columns 1" w:locked="1"/>
    <w:lsdException w:uiPriority="99" w:name="Table Columns 2" w:locked="1"/>
    <w:lsdException w:uiPriority="99" w:name="Table Columns 3" w:locked="1"/>
    <w:lsdException w:uiPriority="99" w:name="Table Columns 4" w:locked="1"/>
    <w:lsdException w:uiPriority="99" w:name="Table Columns 5" w:locked="1"/>
    <w:lsdException w:uiPriority="99" w:name="Table Grid 1" w:locked="1"/>
    <w:lsdException w:uiPriority="99" w:name="Table Grid 2" w:locked="1"/>
    <w:lsdException w:uiPriority="99" w:name="Table Grid 3" w:locked="1"/>
    <w:lsdException w:uiPriority="99" w:name="Table Grid 4" w:locked="1"/>
    <w:lsdException w:uiPriority="99" w:name="Table Grid 5" w:locked="1"/>
    <w:lsdException w:uiPriority="99" w:name="Table Grid 6" w:locked="1"/>
    <w:lsdException w:uiPriority="99" w:name="Table Grid 7" w:locked="1"/>
    <w:lsdException w:uiPriority="99" w:name="Table Grid 8" w:locked="1"/>
    <w:lsdException w:uiPriority="99" w:name="Table List 1" w:locked="1"/>
    <w:lsdException w:uiPriority="99" w:name="Table List 2" w:locked="1"/>
    <w:lsdException w:uiPriority="99" w:name="Table List 3" w:locked="1"/>
    <w:lsdException w:uiPriority="99" w:name="Table List 4" w:locked="1"/>
    <w:lsdException w:uiPriority="99" w:name="Table List 5" w:locked="1"/>
    <w:lsdException w:uiPriority="99" w:name="Table List 6" w:locked="1"/>
    <w:lsdException w:uiPriority="99" w:name="Table List 7" w:locked="1"/>
    <w:lsdException w:uiPriority="99" w:name="Table List 8" w:locked="1"/>
    <w:lsdException w:uiPriority="99" w:name="Table 3D effects 1" w:locked="1"/>
    <w:lsdException w:uiPriority="99" w:name="Table 3D effects 2" w:locked="1"/>
    <w:lsdException w:uiPriority="99" w:name="Table 3D effects 3" w:locked="1"/>
    <w:lsdException w:uiPriority="99" w:name="Table Contemporary" w:locked="1"/>
    <w:lsdException w:uiPriority="99" w:name="Table Elegant" w:locked="1"/>
    <w:lsdException w:uiPriority="99" w:name="Table Professional" w:locked="1"/>
    <w:lsdException w:uiPriority="99" w:name="Table Subtle 1" w:locked="1"/>
    <w:lsdException w:uiPriority="99" w:name="Table Subtle 2" w:locked="1"/>
    <w:lsdException w:uiPriority="99" w:name="Table Web 1" w:locked="1"/>
    <w:lsdException w:uiPriority="99" w:name="Table Web 2" w:locked="1"/>
    <w:lsdException w:uiPriority="99" w:name="Table Web 3" w:locked="1"/>
    <w:lsdException w:qFormat="1" w:unhideWhenUsed="0" w:uiPriority="0" w:name="Balloon Text"/>
    <w:lsdException w:qFormat="1" w:unhideWhenUsed="0" w:uiPriority="59" w:semiHidden="0" w:name="Table Grid"/>
    <w:lsdException w:uiPriority="99" w:name="Table Theme" w:locked="1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/>
    </w:pPr>
    <w:rPr>
      <w:rFonts w:ascii="Arial" w:hAnsi="Arial" w:cs="Arial" w:eastAsiaTheme="minorEastAsia"/>
      <w:lang w:val="de-DE" w:eastAsia="en-US" w:bidi="ar-SA"/>
    </w:rPr>
  </w:style>
  <w:style w:type="paragraph" w:styleId="2">
    <w:name w:val="heading 1"/>
    <w:basedOn w:val="1"/>
    <w:next w:val="3"/>
    <w:link w:val="51"/>
    <w:autoRedefine/>
    <w:qFormat/>
    <w:uiPriority w:val="0"/>
    <w:pPr>
      <w:keepNext/>
      <w:numPr>
        <w:ilvl w:val="0"/>
        <w:numId w:val="1"/>
      </w:numPr>
      <w:spacing w:before="240" w:after="240"/>
      <w:outlineLvl w:val="0"/>
    </w:pPr>
    <w:rPr>
      <w:b/>
      <w:bCs/>
      <w:kern w:val="28"/>
      <w:sz w:val="28"/>
      <w:szCs w:val="28"/>
    </w:rPr>
  </w:style>
  <w:style w:type="paragraph" w:styleId="4">
    <w:name w:val="heading 2"/>
    <w:basedOn w:val="1"/>
    <w:next w:val="3"/>
    <w:link w:val="52"/>
    <w:qFormat/>
    <w:uiPriority w:val="0"/>
    <w:pPr>
      <w:keepNext/>
      <w:numPr>
        <w:ilvl w:val="1"/>
        <w:numId w:val="1"/>
      </w:numPr>
      <w:spacing w:before="240" w:after="240"/>
      <w:outlineLvl w:val="1"/>
    </w:pPr>
    <w:rPr>
      <w:b/>
      <w:bCs/>
      <w:sz w:val="24"/>
      <w:szCs w:val="24"/>
    </w:rPr>
  </w:style>
  <w:style w:type="paragraph" w:styleId="5">
    <w:name w:val="heading 3"/>
    <w:basedOn w:val="1"/>
    <w:next w:val="3"/>
    <w:link w:val="53"/>
    <w:autoRedefine/>
    <w:qFormat/>
    <w:uiPriority w:val="0"/>
    <w:pPr>
      <w:keepNext/>
      <w:numPr>
        <w:ilvl w:val="2"/>
        <w:numId w:val="1"/>
      </w:numPr>
      <w:spacing w:before="120"/>
      <w:outlineLvl w:val="2"/>
    </w:pPr>
    <w:rPr>
      <w:sz w:val="22"/>
      <w:szCs w:val="22"/>
      <w:lang w:eastAsia="zh-CN"/>
    </w:rPr>
  </w:style>
  <w:style w:type="paragraph" w:styleId="6">
    <w:name w:val="heading 4"/>
    <w:basedOn w:val="1"/>
    <w:next w:val="3"/>
    <w:link w:val="54"/>
    <w:autoRedefine/>
    <w:qFormat/>
    <w:uiPriority w:val="0"/>
    <w:pPr>
      <w:keepNext/>
      <w:numPr>
        <w:ilvl w:val="3"/>
        <w:numId w:val="1"/>
      </w:numPr>
      <w:spacing w:before="60" w:after="60"/>
      <w:outlineLvl w:val="3"/>
    </w:pPr>
    <w:rPr>
      <w:sz w:val="22"/>
      <w:szCs w:val="22"/>
    </w:rPr>
  </w:style>
  <w:style w:type="paragraph" w:styleId="7">
    <w:name w:val="heading 5"/>
    <w:basedOn w:val="1"/>
    <w:next w:val="3"/>
    <w:link w:val="55"/>
    <w:autoRedefine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8">
    <w:name w:val="heading 6"/>
    <w:basedOn w:val="1"/>
    <w:next w:val="3"/>
    <w:link w:val="56"/>
    <w:autoRedefine/>
    <w:qFormat/>
    <w:uiPriority w:val="0"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i/>
      <w:iCs/>
      <w:sz w:val="22"/>
      <w:szCs w:val="22"/>
    </w:rPr>
  </w:style>
  <w:style w:type="paragraph" w:styleId="9">
    <w:name w:val="heading 7"/>
    <w:basedOn w:val="1"/>
    <w:next w:val="3"/>
    <w:link w:val="57"/>
    <w:autoRedefine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10">
    <w:name w:val="heading 8"/>
    <w:basedOn w:val="1"/>
    <w:next w:val="3"/>
    <w:link w:val="58"/>
    <w:autoRedefine/>
    <w:qFormat/>
    <w:uiPriority w:val="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11">
    <w:name w:val="heading 9"/>
    <w:basedOn w:val="1"/>
    <w:next w:val="3"/>
    <w:link w:val="59"/>
    <w:autoRedefine/>
    <w:qFormat/>
    <w:uiPriority w:val="0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42">
    <w:name w:val="Default Paragraph Font"/>
    <w:autoRedefine/>
    <w:unhideWhenUsed/>
    <w:qFormat/>
    <w:uiPriority w:val="1"/>
  </w:style>
  <w:style w:type="table" w:default="1" w:styleId="40">
    <w:name w:val="Normal Table"/>
    <w:autoRedefine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Text"/>
    <w:basedOn w:val="1"/>
    <w:autoRedefine/>
    <w:qFormat/>
    <w:uiPriority w:val="0"/>
    <w:pPr>
      <w:jc w:val="both"/>
    </w:pPr>
    <w:rPr>
      <w:lang w:val="en-US"/>
    </w:rPr>
  </w:style>
  <w:style w:type="paragraph" w:styleId="12">
    <w:name w:val="toc 7"/>
    <w:basedOn w:val="1"/>
    <w:next w:val="1"/>
    <w:autoRedefine/>
    <w:qFormat/>
    <w:uiPriority w:val="39"/>
    <w:pPr>
      <w:spacing w:after="0"/>
      <w:ind w:left="1200"/>
    </w:pPr>
    <w:rPr>
      <w:rFonts w:ascii="Times New Roman" w:hAnsi="Times New Roman" w:cs="Times New Roman"/>
      <w:sz w:val="18"/>
      <w:szCs w:val="18"/>
    </w:rPr>
  </w:style>
  <w:style w:type="paragraph" w:styleId="13">
    <w:name w:val="caption"/>
    <w:basedOn w:val="1"/>
    <w:next w:val="1"/>
    <w:autoRedefine/>
    <w:qFormat/>
    <w:uiPriority w:val="0"/>
    <w:pPr>
      <w:spacing w:before="120" w:line="288" w:lineRule="auto"/>
      <w:jc w:val="center"/>
    </w:pPr>
    <w:rPr>
      <w:b/>
      <w:bCs/>
    </w:rPr>
  </w:style>
  <w:style w:type="paragraph" w:styleId="14">
    <w:name w:val="List Bullet"/>
    <w:basedOn w:val="1"/>
    <w:link w:val="171"/>
    <w:autoRedefine/>
    <w:qFormat/>
    <w:locked/>
    <w:uiPriority w:val="0"/>
    <w:pPr>
      <w:tabs>
        <w:tab w:val="left" w:pos="360"/>
      </w:tabs>
      <w:suppressAutoHyphens/>
      <w:spacing w:before="120" w:after="0"/>
      <w:ind w:left="360" w:hanging="360"/>
      <w:jc w:val="both"/>
    </w:pPr>
    <w:rPr>
      <w:rFonts w:eastAsia="宋体" w:cs="Times New Roman"/>
      <w:szCs w:val="24"/>
      <w:lang w:val="en-US" w:eastAsia="ar-SA"/>
    </w:rPr>
  </w:style>
  <w:style w:type="paragraph" w:styleId="15">
    <w:name w:val="Document Map"/>
    <w:basedOn w:val="1"/>
    <w:link w:val="66"/>
    <w:autoRedefine/>
    <w:semiHidden/>
    <w:qFormat/>
    <w:uiPriority w:val="0"/>
    <w:pPr>
      <w:shd w:val="clear" w:color="auto" w:fill="000080"/>
    </w:pPr>
    <w:rPr>
      <w:rFonts w:ascii="Times New Roman" w:hAnsi="Times New Roman" w:cs="Times New Roman"/>
    </w:rPr>
  </w:style>
  <w:style w:type="paragraph" w:styleId="16">
    <w:name w:val="annotation text"/>
    <w:basedOn w:val="1"/>
    <w:link w:val="68"/>
    <w:autoRedefine/>
    <w:semiHidden/>
    <w:qFormat/>
    <w:uiPriority w:val="99"/>
  </w:style>
  <w:style w:type="paragraph" w:styleId="17">
    <w:name w:val="Body Text 3"/>
    <w:basedOn w:val="1"/>
    <w:link w:val="170"/>
    <w:autoRedefine/>
    <w:qFormat/>
    <w:locked/>
    <w:uiPriority w:val="0"/>
    <w:pPr>
      <w:overflowPunct w:val="0"/>
      <w:autoSpaceDE w:val="0"/>
      <w:autoSpaceDN w:val="0"/>
      <w:adjustRightInd w:val="0"/>
      <w:spacing w:after="0"/>
      <w:textAlignment w:val="baseline"/>
    </w:pPr>
    <w:rPr>
      <w:rFonts w:ascii="Abbey" w:hAnsi="Abbey" w:eastAsia="宋体"/>
      <w:lang w:val="en-US"/>
    </w:rPr>
  </w:style>
  <w:style w:type="paragraph" w:styleId="18">
    <w:name w:val="Body Text"/>
    <w:basedOn w:val="1"/>
    <w:link w:val="156"/>
    <w:autoRedefine/>
    <w:qFormat/>
    <w:locked/>
    <w:uiPriority w:val="0"/>
    <w:pPr>
      <w:suppressAutoHyphens/>
      <w:jc w:val="both"/>
    </w:pPr>
    <w:rPr>
      <w:rFonts w:eastAsia="宋体" w:cs="Times New Roman"/>
      <w:szCs w:val="24"/>
      <w:lang w:val="en-US" w:eastAsia="ar-SA"/>
    </w:rPr>
  </w:style>
  <w:style w:type="paragraph" w:styleId="19">
    <w:name w:val="toc 5"/>
    <w:basedOn w:val="1"/>
    <w:next w:val="1"/>
    <w:autoRedefine/>
    <w:qFormat/>
    <w:uiPriority w:val="39"/>
    <w:pPr>
      <w:spacing w:after="0"/>
      <w:ind w:left="800"/>
    </w:pPr>
    <w:rPr>
      <w:rFonts w:ascii="Times New Roman" w:hAnsi="Times New Roman" w:cs="Times New Roman"/>
      <w:sz w:val="18"/>
      <w:szCs w:val="18"/>
    </w:rPr>
  </w:style>
  <w:style w:type="paragraph" w:styleId="20">
    <w:name w:val="toc 3"/>
    <w:basedOn w:val="1"/>
    <w:next w:val="1"/>
    <w:autoRedefine/>
    <w:qFormat/>
    <w:uiPriority w:val="39"/>
    <w:pPr>
      <w:spacing w:after="0"/>
      <w:ind w:left="400"/>
    </w:pPr>
    <w:rPr>
      <w:rFonts w:ascii="Times New Roman" w:hAnsi="Times New Roman" w:cs="Times New Roman"/>
      <w:i/>
      <w:iCs/>
    </w:rPr>
  </w:style>
  <w:style w:type="paragraph" w:styleId="21">
    <w:name w:val="Plain Text"/>
    <w:basedOn w:val="1"/>
    <w:link w:val="182"/>
    <w:autoRedefine/>
    <w:unhideWhenUsed/>
    <w:qFormat/>
    <w:locked/>
    <w:uiPriority w:val="99"/>
    <w:pPr>
      <w:spacing w:after="0"/>
    </w:pPr>
    <w:rPr>
      <w:rFonts w:ascii="Courier New" w:hAnsi="Courier New" w:cs="Times New Roman"/>
      <w:sz w:val="18"/>
      <w:szCs w:val="21"/>
      <w:lang w:val="en-US"/>
    </w:rPr>
  </w:style>
  <w:style w:type="paragraph" w:styleId="22">
    <w:name w:val="toc 8"/>
    <w:basedOn w:val="1"/>
    <w:next w:val="1"/>
    <w:autoRedefine/>
    <w:qFormat/>
    <w:uiPriority w:val="39"/>
    <w:pPr>
      <w:spacing w:after="0"/>
      <w:ind w:left="1400"/>
    </w:pPr>
    <w:rPr>
      <w:rFonts w:ascii="Times New Roman" w:hAnsi="Times New Roman" w:cs="Times New Roman"/>
      <w:sz w:val="18"/>
      <w:szCs w:val="18"/>
    </w:rPr>
  </w:style>
  <w:style w:type="paragraph" w:styleId="23">
    <w:name w:val="Balloon Text"/>
    <w:basedOn w:val="1"/>
    <w:link w:val="70"/>
    <w:autoRedefine/>
    <w:semiHidden/>
    <w:qFormat/>
    <w:uiPriority w:val="0"/>
    <w:rPr>
      <w:rFonts w:ascii="Times New Roman" w:hAnsi="Times New Roman" w:cs="Times New Roman"/>
      <w:sz w:val="16"/>
      <w:szCs w:val="16"/>
    </w:rPr>
  </w:style>
  <w:style w:type="paragraph" w:styleId="24">
    <w:name w:val="footer"/>
    <w:basedOn w:val="1"/>
    <w:link w:val="67"/>
    <w:autoRedefine/>
    <w:qFormat/>
    <w:uiPriority w:val="0"/>
    <w:pPr>
      <w:tabs>
        <w:tab w:val="center" w:pos="4536"/>
        <w:tab w:val="right" w:pos="9072"/>
      </w:tabs>
    </w:pPr>
    <w:rPr>
      <w:sz w:val="16"/>
      <w:szCs w:val="16"/>
    </w:rPr>
  </w:style>
  <w:style w:type="paragraph" w:styleId="25">
    <w:name w:val="header"/>
    <w:basedOn w:val="1"/>
    <w:link w:val="65"/>
    <w:autoRedefine/>
    <w:qFormat/>
    <w:uiPriority w:val="99"/>
    <w:pPr>
      <w:tabs>
        <w:tab w:val="center" w:pos="4536"/>
        <w:tab w:val="right" w:pos="9072"/>
      </w:tabs>
      <w:spacing w:after="0"/>
      <w:jc w:val="center"/>
    </w:pPr>
    <w:rPr>
      <w:b/>
      <w:bCs/>
    </w:rPr>
  </w:style>
  <w:style w:type="paragraph" w:styleId="26">
    <w:name w:val="toc 1"/>
    <w:basedOn w:val="1"/>
    <w:next w:val="1"/>
    <w:autoRedefine/>
    <w:qFormat/>
    <w:uiPriority w:val="39"/>
    <w:pPr>
      <w:tabs>
        <w:tab w:val="left" w:pos="400"/>
        <w:tab w:val="right" w:leader="dot" w:pos="9073"/>
      </w:tabs>
      <w:spacing w:before="120"/>
    </w:pPr>
    <w:rPr>
      <w:b/>
      <w:bCs/>
      <w:sz w:val="22"/>
      <w:szCs w:val="22"/>
    </w:rPr>
  </w:style>
  <w:style w:type="paragraph" w:styleId="27">
    <w:name w:val="toc 4"/>
    <w:basedOn w:val="1"/>
    <w:next w:val="1"/>
    <w:autoRedefine/>
    <w:qFormat/>
    <w:uiPriority w:val="39"/>
    <w:pPr>
      <w:spacing w:after="0"/>
      <w:ind w:left="600"/>
    </w:pPr>
    <w:rPr>
      <w:rFonts w:ascii="Times New Roman" w:hAnsi="Times New Roman" w:cs="Times New Roman"/>
      <w:sz w:val="18"/>
      <w:szCs w:val="18"/>
    </w:rPr>
  </w:style>
  <w:style w:type="paragraph" w:styleId="28">
    <w:name w:val="Subtitle"/>
    <w:basedOn w:val="1"/>
    <w:next w:val="1"/>
    <w:link w:val="159"/>
    <w:autoRedefine/>
    <w:qFormat/>
    <w:uiPriority w:val="0"/>
    <w:pPr>
      <w:keepNext/>
      <w:keepLines/>
      <w:tabs>
        <w:tab w:val="left" w:pos="567"/>
      </w:tabs>
      <w:suppressAutoHyphens/>
      <w:spacing w:before="120" w:after="960" w:line="264" w:lineRule="auto"/>
      <w:jc w:val="right"/>
    </w:pPr>
    <w:rPr>
      <w:rFonts w:eastAsia="宋体" w:cs="Times New Roman"/>
      <w:sz w:val="32"/>
      <w:lang w:val="en-US" w:eastAsia="ar-SA"/>
    </w:rPr>
  </w:style>
  <w:style w:type="paragraph" w:styleId="29">
    <w:name w:val="List"/>
    <w:basedOn w:val="18"/>
    <w:autoRedefine/>
    <w:qFormat/>
    <w:locked/>
    <w:uiPriority w:val="0"/>
    <w:rPr>
      <w:rFonts w:cs="Tahoma"/>
    </w:rPr>
  </w:style>
  <w:style w:type="paragraph" w:styleId="30">
    <w:name w:val="footnote text"/>
    <w:basedOn w:val="1"/>
    <w:link w:val="89"/>
    <w:autoRedefine/>
    <w:qFormat/>
    <w:uiPriority w:val="0"/>
    <w:pPr>
      <w:spacing w:after="0"/>
    </w:pPr>
  </w:style>
  <w:style w:type="paragraph" w:styleId="31">
    <w:name w:val="toc 6"/>
    <w:basedOn w:val="1"/>
    <w:next w:val="1"/>
    <w:autoRedefine/>
    <w:qFormat/>
    <w:uiPriority w:val="39"/>
    <w:pPr>
      <w:spacing w:after="0"/>
      <w:ind w:left="1000"/>
    </w:pPr>
    <w:rPr>
      <w:rFonts w:ascii="Times New Roman" w:hAnsi="Times New Roman" w:cs="Times New Roman"/>
      <w:sz w:val="18"/>
      <w:szCs w:val="18"/>
    </w:rPr>
  </w:style>
  <w:style w:type="paragraph" w:styleId="32">
    <w:name w:val="table of figures"/>
    <w:basedOn w:val="1"/>
    <w:next w:val="1"/>
    <w:autoRedefine/>
    <w:qFormat/>
    <w:uiPriority w:val="99"/>
    <w:pPr>
      <w:spacing w:after="0"/>
    </w:pPr>
  </w:style>
  <w:style w:type="paragraph" w:styleId="33">
    <w:name w:val="toc 2"/>
    <w:basedOn w:val="1"/>
    <w:next w:val="1"/>
    <w:autoRedefine/>
    <w:qFormat/>
    <w:uiPriority w:val="39"/>
    <w:pPr>
      <w:spacing w:after="0"/>
      <w:ind w:left="200"/>
    </w:pPr>
  </w:style>
  <w:style w:type="paragraph" w:styleId="34">
    <w:name w:val="toc 9"/>
    <w:basedOn w:val="1"/>
    <w:next w:val="1"/>
    <w:autoRedefine/>
    <w:qFormat/>
    <w:uiPriority w:val="39"/>
    <w:pPr>
      <w:spacing w:after="0"/>
      <w:ind w:left="1600"/>
    </w:pPr>
    <w:rPr>
      <w:rFonts w:ascii="Times New Roman" w:hAnsi="Times New Roman" w:cs="Times New Roman"/>
      <w:sz w:val="18"/>
      <w:szCs w:val="18"/>
    </w:rPr>
  </w:style>
  <w:style w:type="paragraph" w:styleId="35">
    <w:name w:val="HTML Preformatted"/>
    <w:basedOn w:val="1"/>
    <w:link w:val="189"/>
    <w:autoRedefine/>
    <w:unhideWhenUsed/>
    <w:qFormat/>
    <w:lock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eastAsia="Times New Roman" w:cs="Courier New"/>
      <w:lang w:val="en-US" w:eastAsia="zh-CN"/>
    </w:rPr>
  </w:style>
  <w:style w:type="paragraph" w:styleId="36">
    <w:name w:val="Normal (Web)"/>
    <w:basedOn w:val="1"/>
    <w:autoRedefine/>
    <w:unhideWhenUsed/>
    <w:qFormat/>
    <w:locked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en-US" w:eastAsia="zh-CN"/>
    </w:rPr>
  </w:style>
  <w:style w:type="paragraph" w:styleId="37">
    <w:name w:val="index 1"/>
    <w:basedOn w:val="1"/>
    <w:next w:val="1"/>
    <w:autoRedefine/>
    <w:semiHidden/>
    <w:qFormat/>
    <w:uiPriority w:val="0"/>
    <w:pPr>
      <w:ind w:left="200" w:hanging="200"/>
    </w:pPr>
  </w:style>
  <w:style w:type="paragraph" w:styleId="38">
    <w:name w:val="Title"/>
    <w:basedOn w:val="1"/>
    <w:link w:val="60"/>
    <w:autoRedefine/>
    <w:qFormat/>
    <w:uiPriority w:val="0"/>
    <w:pPr>
      <w:spacing w:before="360" w:after="360"/>
      <w:jc w:val="center"/>
    </w:pPr>
    <w:rPr>
      <w:b/>
      <w:bCs/>
      <w:sz w:val="72"/>
      <w:szCs w:val="72"/>
    </w:rPr>
  </w:style>
  <w:style w:type="paragraph" w:styleId="39">
    <w:name w:val="annotation subject"/>
    <w:basedOn w:val="16"/>
    <w:next w:val="16"/>
    <w:link w:val="69"/>
    <w:autoRedefine/>
    <w:semiHidden/>
    <w:qFormat/>
    <w:uiPriority w:val="0"/>
    <w:rPr>
      <w:b/>
      <w:bCs/>
    </w:rPr>
  </w:style>
  <w:style w:type="table" w:styleId="41">
    <w:name w:val="Table Grid"/>
    <w:basedOn w:val="40"/>
    <w:autoRedefine/>
    <w:qFormat/>
    <w:uiPriority w:val="59"/>
    <w:pPr>
      <w:spacing w:after="12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43">
    <w:name w:val="Strong"/>
    <w:autoRedefine/>
    <w:qFormat/>
    <w:uiPriority w:val="22"/>
    <w:rPr>
      <w:b/>
      <w:bCs/>
    </w:rPr>
  </w:style>
  <w:style w:type="character" w:styleId="44">
    <w:name w:val="page number"/>
    <w:autoRedefine/>
    <w:qFormat/>
    <w:locked/>
    <w:uiPriority w:val="0"/>
  </w:style>
  <w:style w:type="character" w:styleId="45">
    <w:name w:val="FollowedHyperlink"/>
    <w:autoRedefine/>
    <w:qFormat/>
    <w:locked/>
    <w:uiPriority w:val="0"/>
    <w:rPr>
      <w:color w:val="800080"/>
      <w:u w:val="single"/>
    </w:rPr>
  </w:style>
  <w:style w:type="character" w:styleId="46">
    <w:name w:val="Emphasis"/>
    <w:basedOn w:val="42"/>
    <w:autoRedefine/>
    <w:qFormat/>
    <w:uiPriority w:val="20"/>
    <w:rPr>
      <w:i/>
      <w:iCs/>
    </w:rPr>
  </w:style>
  <w:style w:type="character" w:styleId="47">
    <w:name w:val="Hyperlink"/>
    <w:autoRedefine/>
    <w:qFormat/>
    <w:uiPriority w:val="99"/>
    <w:rPr>
      <w:rFonts w:cs="Times New Roman"/>
      <w:color w:val="0000FF"/>
      <w:u w:val="single"/>
    </w:rPr>
  </w:style>
  <w:style w:type="character" w:styleId="48">
    <w:name w:val="HTML Code"/>
    <w:autoRedefine/>
    <w:qFormat/>
    <w:locked/>
    <w:uiPriority w:val="0"/>
    <w:rPr>
      <w:rFonts w:ascii="Courier New" w:hAnsi="Courier New" w:eastAsia="Times New Roman" w:cs="Courier New"/>
      <w:sz w:val="18"/>
      <w:szCs w:val="18"/>
    </w:rPr>
  </w:style>
  <w:style w:type="character" w:styleId="49">
    <w:name w:val="annotation reference"/>
    <w:autoRedefine/>
    <w:semiHidden/>
    <w:qFormat/>
    <w:uiPriority w:val="99"/>
    <w:rPr>
      <w:rFonts w:cs="Times New Roman"/>
      <w:sz w:val="16"/>
      <w:szCs w:val="16"/>
    </w:rPr>
  </w:style>
  <w:style w:type="character" w:styleId="50">
    <w:name w:val="footnote reference"/>
    <w:autoRedefine/>
    <w:qFormat/>
    <w:uiPriority w:val="0"/>
    <w:rPr>
      <w:rFonts w:cs="Times New Roman"/>
      <w:vertAlign w:val="superscript"/>
    </w:rPr>
  </w:style>
  <w:style w:type="character" w:customStyle="1" w:styleId="51">
    <w:name w:val="标题 1 Char"/>
    <w:link w:val="2"/>
    <w:autoRedefine/>
    <w:qFormat/>
    <w:locked/>
    <w:uiPriority w:val="0"/>
    <w:rPr>
      <w:rFonts w:ascii="Arial" w:hAnsi="Arial" w:cs="Arial"/>
      <w:b/>
      <w:bCs/>
      <w:kern w:val="28"/>
      <w:sz w:val="28"/>
      <w:szCs w:val="28"/>
      <w:lang w:val="de-DE"/>
    </w:rPr>
  </w:style>
  <w:style w:type="character" w:customStyle="1" w:styleId="52">
    <w:name w:val="标题 2 Char"/>
    <w:link w:val="4"/>
    <w:autoRedefine/>
    <w:qFormat/>
    <w:locked/>
    <w:uiPriority w:val="0"/>
    <w:rPr>
      <w:rFonts w:ascii="Arial" w:hAnsi="Arial" w:cs="Arial"/>
      <w:b/>
      <w:bCs/>
      <w:sz w:val="24"/>
      <w:szCs w:val="24"/>
      <w:lang w:val="de-DE"/>
    </w:rPr>
  </w:style>
  <w:style w:type="character" w:customStyle="1" w:styleId="53">
    <w:name w:val="标题 3 Char"/>
    <w:link w:val="5"/>
    <w:autoRedefine/>
    <w:qFormat/>
    <w:locked/>
    <w:uiPriority w:val="0"/>
    <w:rPr>
      <w:rFonts w:ascii="Arial" w:hAnsi="Arial" w:cs="Arial"/>
      <w:sz w:val="22"/>
      <w:szCs w:val="22"/>
      <w:lang w:val="de-DE" w:eastAsia="zh-CN"/>
    </w:rPr>
  </w:style>
  <w:style w:type="character" w:customStyle="1" w:styleId="54">
    <w:name w:val="标题 4 Char"/>
    <w:link w:val="6"/>
    <w:autoRedefine/>
    <w:qFormat/>
    <w:locked/>
    <w:uiPriority w:val="0"/>
    <w:rPr>
      <w:rFonts w:ascii="Arial" w:hAnsi="Arial" w:cs="Arial"/>
      <w:sz w:val="22"/>
      <w:szCs w:val="22"/>
      <w:lang w:val="de-DE"/>
    </w:rPr>
  </w:style>
  <w:style w:type="character" w:customStyle="1" w:styleId="55">
    <w:name w:val="标题 5 Char"/>
    <w:link w:val="7"/>
    <w:autoRedefine/>
    <w:qFormat/>
    <w:locked/>
    <w:uiPriority w:val="0"/>
    <w:rPr>
      <w:rFonts w:ascii="Arial" w:hAnsi="Arial" w:cs="Arial"/>
      <w:sz w:val="22"/>
      <w:szCs w:val="22"/>
      <w:lang w:val="de-DE"/>
    </w:rPr>
  </w:style>
  <w:style w:type="character" w:customStyle="1" w:styleId="56">
    <w:name w:val="标题 6 Char"/>
    <w:link w:val="8"/>
    <w:autoRedefine/>
    <w:qFormat/>
    <w:locked/>
    <w:uiPriority w:val="0"/>
    <w:rPr>
      <w:i/>
      <w:iCs/>
      <w:sz w:val="22"/>
      <w:szCs w:val="22"/>
      <w:lang w:val="de-DE"/>
    </w:rPr>
  </w:style>
  <w:style w:type="character" w:customStyle="1" w:styleId="57">
    <w:name w:val="标题 7 Char"/>
    <w:link w:val="9"/>
    <w:autoRedefine/>
    <w:qFormat/>
    <w:locked/>
    <w:uiPriority w:val="0"/>
    <w:rPr>
      <w:rFonts w:ascii="Arial" w:hAnsi="Arial" w:cs="Arial"/>
      <w:lang w:val="de-DE"/>
    </w:rPr>
  </w:style>
  <w:style w:type="character" w:customStyle="1" w:styleId="58">
    <w:name w:val="标题 8 Char"/>
    <w:link w:val="10"/>
    <w:autoRedefine/>
    <w:qFormat/>
    <w:locked/>
    <w:uiPriority w:val="0"/>
    <w:rPr>
      <w:rFonts w:ascii="Arial" w:hAnsi="Arial" w:cs="Arial"/>
      <w:i/>
      <w:iCs/>
      <w:lang w:val="de-DE"/>
    </w:rPr>
  </w:style>
  <w:style w:type="character" w:customStyle="1" w:styleId="59">
    <w:name w:val="标题 9 Char"/>
    <w:link w:val="11"/>
    <w:autoRedefine/>
    <w:qFormat/>
    <w:locked/>
    <w:uiPriority w:val="0"/>
    <w:rPr>
      <w:rFonts w:ascii="Arial" w:hAnsi="Arial" w:cs="Arial"/>
      <w:b/>
      <w:bCs/>
      <w:i/>
      <w:iCs/>
      <w:sz w:val="18"/>
      <w:szCs w:val="18"/>
      <w:lang w:val="de-DE"/>
    </w:rPr>
  </w:style>
  <w:style w:type="character" w:customStyle="1" w:styleId="60">
    <w:name w:val="标题 Char"/>
    <w:link w:val="38"/>
    <w:autoRedefine/>
    <w:qFormat/>
    <w:locked/>
    <w:uiPriority w:val="99"/>
    <w:rPr>
      <w:rFonts w:ascii="Cambria" w:hAnsi="Cambria" w:cs="Times New Roman"/>
      <w:b/>
      <w:bCs/>
      <w:kern w:val="28"/>
      <w:sz w:val="32"/>
      <w:szCs w:val="32"/>
      <w:lang w:val="de-DE"/>
    </w:rPr>
  </w:style>
  <w:style w:type="paragraph" w:customStyle="1" w:styleId="61">
    <w:name w:val="Tabelle Überschrift"/>
    <w:basedOn w:val="1"/>
    <w:autoRedefine/>
    <w:qFormat/>
    <w:uiPriority w:val="0"/>
    <w:pPr>
      <w:spacing w:before="120" w:line="24" w:lineRule="atLeast"/>
    </w:pPr>
    <w:rPr>
      <w:b/>
      <w:bCs/>
      <w:color w:val="000000"/>
    </w:rPr>
  </w:style>
  <w:style w:type="paragraph" w:customStyle="1" w:styleId="62">
    <w:name w:val="Tabelle Standard"/>
    <w:basedOn w:val="1"/>
    <w:autoRedefine/>
    <w:qFormat/>
    <w:uiPriority w:val="0"/>
    <w:pPr>
      <w:spacing w:before="60" w:after="60"/>
    </w:pPr>
  </w:style>
  <w:style w:type="character" w:customStyle="1" w:styleId="63">
    <w:name w:val="Tabelle Standard Zchn"/>
    <w:autoRedefine/>
    <w:qFormat/>
    <w:uiPriority w:val="0"/>
    <w:rPr>
      <w:rFonts w:ascii="Arial" w:hAnsi="Arial" w:cs="Arial"/>
      <w:lang w:val="de-DE"/>
    </w:rPr>
  </w:style>
  <w:style w:type="paragraph" w:customStyle="1" w:styleId="64">
    <w:name w:val="Überschrift 1 noIndex"/>
    <w:basedOn w:val="1"/>
    <w:next w:val="3"/>
    <w:autoRedefine/>
    <w:qFormat/>
    <w:uiPriority w:val="0"/>
    <w:pPr>
      <w:spacing w:before="240" w:after="240"/>
    </w:pPr>
    <w:rPr>
      <w:b/>
      <w:bCs/>
      <w:sz w:val="28"/>
      <w:szCs w:val="28"/>
    </w:rPr>
  </w:style>
  <w:style w:type="character" w:customStyle="1" w:styleId="65">
    <w:name w:val="页眉 Char"/>
    <w:link w:val="25"/>
    <w:autoRedefine/>
    <w:qFormat/>
    <w:locked/>
    <w:uiPriority w:val="99"/>
    <w:rPr>
      <w:rFonts w:ascii="Arial" w:hAnsi="Arial" w:cs="Arial"/>
      <w:sz w:val="20"/>
      <w:szCs w:val="20"/>
      <w:lang w:val="de-DE"/>
    </w:rPr>
  </w:style>
  <w:style w:type="character" w:customStyle="1" w:styleId="66">
    <w:name w:val="文档结构图 Char"/>
    <w:link w:val="15"/>
    <w:autoRedefine/>
    <w:semiHidden/>
    <w:qFormat/>
    <w:locked/>
    <w:uiPriority w:val="99"/>
    <w:rPr>
      <w:rFonts w:cs="Arial"/>
      <w:sz w:val="2"/>
      <w:lang w:val="de-DE"/>
    </w:rPr>
  </w:style>
  <w:style w:type="character" w:customStyle="1" w:styleId="67">
    <w:name w:val="页脚 Char"/>
    <w:link w:val="24"/>
    <w:autoRedefine/>
    <w:semiHidden/>
    <w:qFormat/>
    <w:locked/>
    <w:uiPriority w:val="99"/>
    <w:rPr>
      <w:rFonts w:ascii="Arial" w:hAnsi="Arial" w:cs="Arial"/>
      <w:sz w:val="20"/>
      <w:szCs w:val="20"/>
      <w:lang w:val="de-DE"/>
    </w:rPr>
  </w:style>
  <w:style w:type="character" w:customStyle="1" w:styleId="68">
    <w:name w:val="批注文字 Char"/>
    <w:link w:val="16"/>
    <w:autoRedefine/>
    <w:semiHidden/>
    <w:qFormat/>
    <w:locked/>
    <w:uiPriority w:val="99"/>
    <w:rPr>
      <w:rFonts w:ascii="Arial" w:hAnsi="Arial" w:cs="Arial"/>
      <w:sz w:val="20"/>
      <w:szCs w:val="20"/>
      <w:lang w:val="de-DE"/>
    </w:rPr>
  </w:style>
  <w:style w:type="character" w:customStyle="1" w:styleId="69">
    <w:name w:val="批注主题 Char"/>
    <w:link w:val="39"/>
    <w:autoRedefine/>
    <w:semiHidden/>
    <w:qFormat/>
    <w:locked/>
    <w:uiPriority w:val="99"/>
    <w:rPr>
      <w:rFonts w:ascii="Arial" w:hAnsi="Arial" w:cs="Arial"/>
      <w:b/>
      <w:bCs/>
      <w:sz w:val="20"/>
      <w:szCs w:val="20"/>
      <w:lang w:val="de-DE"/>
    </w:rPr>
  </w:style>
  <w:style w:type="character" w:customStyle="1" w:styleId="70">
    <w:name w:val="批注框文本 Char"/>
    <w:link w:val="23"/>
    <w:autoRedefine/>
    <w:semiHidden/>
    <w:qFormat/>
    <w:locked/>
    <w:uiPriority w:val="99"/>
    <w:rPr>
      <w:rFonts w:cs="Arial"/>
      <w:sz w:val="2"/>
      <w:lang w:val="de-DE"/>
    </w:rPr>
  </w:style>
  <w:style w:type="paragraph" w:customStyle="1" w:styleId="71">
    <w:name w:val="Überschrift 1 Anhang"/>
    <w:basedOn w:val="4"/>
    <w:next w:val="3"/>
    <w:autoRedefine/>
    <w:qFormat/>
    <w:uiPriority w:val="0"/>
    <w:pPr>
      <w:numPr>
        <w:numId w:val="2"/>
      </w:numPr>
      <w:tabs>
        <w:tab w:val="left" w:pos="-360"/>
        <w:tab w:val="left" w:pos="431"/>
      </w:tabs>
    </w:pPr>
  </w:style>
  <w:style w:type="paragraph" w:customStyle="1" w:styleId="72">
    <w:name w:val="Kommentar"/>
    <w:basedOn w:val="3"/>
    <w:autoRedefine/>
    <w:qFormat/>
    <w:uiPriority w:val="0"/>
    <w:rPr>
      <w:rFonts w:ascii="Times New Roman" w:hAnsi="Times New Roman" w:cs="Times New Roman"/>
      <w:i/>
      <w:iCs/>
    </w:rPr>
  </w:style>
  <w:style w:type="character" w:customStyle="1" w:styleId="73">
    <w:name w:val="Text Zchn"/>
    <w:autoRedefine/>
    <w:qFormat/>
    <w:uiPriority w:val="0"/>
    <w:rPr>
      <w:rFonts w:ascii="Arial" w:hAnsi="Arial" w:cs="Arial"/>
      <w:lang w:val="de-DE"/>
    </w:rPr>
  </w:style>
  <w:style w:type="character" w:customStyle="1" w:styleId="74">
    <w:name w:val="Kommentar Zchn"/>
    <w:autoRedefine/>
    <w:qFormat/>
    <w:uiPriority w:val="0"/>
    <w:rPr>
      <w:rFonts w:ascii="Arial" w:hAnsi="Arial" w:cs="Arial"/>
      <w:i/>
      <w:iCs/>
      <w:lang w:val="de-DE"/>
    </w:rPr>
  </w:style>
  <w:style w:type="paragraph" w:customStyle="1" w:styleId="75">
    <w:name w:val="Anleitung"/>
    <w:basedOn w:val="3"/>
    <w:next w:val="3"/>
    <w:autoRedefine/>
    <w:qFormat/>
    <w:uiPriority w:val="0"/>
    <w:rPr>
      <w:rFonts w:ascii="Times New Roman" w:hAnsi="Times New Roman" w:cs="Times New Roman"/>
      <w:i/>
      <w:iCs/>
      <w:color w:val="3366FF"/>
    </w:rPr>
  </w:style>
  <w:style w:type="paragraph" w:customStyle="1" w:styleId="76">
    <w:name w:val="Überschrift 1 noNumber"/>
    <w:basedOn w:val="2"/>
    <w:next w:val="3"/>
    <w:autoRedefine/>
    <w:qFormat/>
    <w:uiPriority w:val="0"/>
    <w:pPr>
      <w:numPr>
        <w:numId w:val="0"/>
      </w:numPr>
    </w:pPr>
  </w:style>
  <w:style w:type="character" w:customStyle="1" w:styleId="77">
    <w:name w:val="Anleitung Zchn"/>
    <w:autoRedefine/>
    <w:qFormat/>
    <w:uiPriority w:val="0"/>
    <w:rPr>
      <w:rFonts w:ascii="Arial" w:hAnsi="Arial" w:cs="Arial"/>
      <w:i/>
      <w:iCs/>
      <w:color w:val="3366FF"/>
      <w:lang w:val="de-DE"/>
    </w:rPr>
  </w:style>
  <w:style w:type="character" w:customStyle="1" w:styleId="78">
    <w:name w:val="Char"/>
    <w:autoRedefine/>
    <w:qFormat/>
    <w:uiPriority w:val="0"/>
    <w:rPr>
      <w:rFonts w:ascii="Arial" w:hAnsi="Arial" w:cs="Arial"/>
      <w:sz w:val="16"/>
      <w:szCs w:val="16"/>
      <w:lang w:val="de-DE"/>
    </w:rPr>
  </w:style>
  <w:style w:type="paragraph" w:customStyle="1" w:styleId="79">
    <w:name w:val="Überschrift 2 Anhang"/>
    <w:basedOn w:val="5"/>
    <w:autoRedefine/>
    <w:qFormat/>
    <w:uiPriority w:val="0"/>
    <w:pPr>
      <w:numPr>
        <w:numId w:val="2"/>
      </w:numPr>
      <w:tabs>
        <w:tab w:val="left" w:pos="-360"/>
        <w:tab w:val="left" w:pos="578"/>
        <w:tab w:val="left" w:pos="1298"/>
      </w:tabs>
      <w:ind w:left="578"/>
    </w:pPr>
  </w:style>
  <w:style w:type="character" w:customStyle="1" w:styleId="80">
    <w:name w:val="tw4winMark"/>
    <w:autoRedefine/>
    <w:qFormat/>
    <w:uiPriority w:val="0"/>
    <w:rPr>
      <w:rFonts w:ascii="Courier New" w:hAnsi="Courier New"/>
      <w:vanish/>
      <w:color w:val="800080"/>
      <w:sz w:val="24"/>
      <w:vertAlign w:val="subscript"/>
    </w:rPr>
  </w:style>
  <w:style w:type="character" w:customStyle="1" w:styleId="81">
    <w:name w:val="tw4winError"/>
    <w:autoRedefine/>
    <w:qFormat/>
    <w:uiPriority w:val="0"/>
    <w:rPr>
      <w:rFonts w:ascii="Courier New" w:hAnsi="Courier New"/>
      <w:color w:val="00FF00"/>
      <w:sz w:val="40"/>
    </w:rPr>
  </w:style>
  <w:style w:type="character" w:customStyle="1" w:styleId="82">
    <w:name w:val="tw4winTerm"/>
    <w:autoRedefine/>
    <w:qFormat/>
    <w:uiPriority w:val="0"/>
    <w:rPr>
      <w:color w:val="0000FF"/>
    </w:rPr>
  </w:style>
  <w:style w:type="character" w:customStyle="1" w:styleId="83">
    <w:name w:val="tw4winPopup"/>
    <w:autoRedefine/>
    <w:qFormat/>
    <w:uiPriority w:val="0"/>
    <w:rPr>
      <w:rFonts w:ascii="Courier New" w:hAnsi="Courier New"/>
      <w:color w:val="008000"/>
    </w:rPr>
  </w:style>
  <w:style w:type="character" w:customStyle="1" w:styleId="84">
    <w:name w:val="tw4winJump"/>
    <w:autoRedefine/>
    <w:qFormat/>
    <w:uiPriority w:val="0"/>
    <w:rPr>
      <w:rFonts w:ascii="Courier New" w:hAnsi="Courier New"/>
      <w:color w:val="008080"/>
    </w:rPr>
  </w:style>
  <w:style w:type="character" w:customStyle="1" w:styleId="85">
    <w:name w:val="tw4winExternal"/>
    <w:autoRedefine/>
    <w:qFormat/>
    <w:uiPriority w:val="0"/>
    <w:rPr>
      <w:rFonts w:ascii="Courier New" w:hAnsi="Courier New"/>
      <w:color w:val="808080"/>
    </w:rPr>
  </w:style>
  <w:style w:type="character" w:customStyle="1" w:styleId="86">
    <w:name w:val="tw4winInternal"/>
    <w:autoRedefine/>
    <w:qFormat/>
    <w:uiPriority w:val="0"/>
    <w:rPr>
      <w:rFonts w:ascii="Courier New" w:hAnsi="Courier New"/>
      <w:color w:val="FF0000"/>
    </w:rPr>
  </w:style>
  <w:style w:type="character" w:customStyle="1" w:styleId="87">
    <w:name w:val="DO_NOT_TRANSLATE"/>
    <w:autoRedefine/>
    <w:qFormat/>
    <w:uiPriority w:val="0"/>
    <w:rPr>
      <w:rFonts w:ascii="Courier New" w:hAnsi="Courier New"/>
      <w:color w:val="800000"/>
    </w:rPr>
  </w:style>
  <w:style w:type="paragraph" w:customStyle="1" w:styleId="88">
    <w:name w:val="Bibliography"/>
    <w:basedOn w:val="1"/>
    <w:next w:val="1"/>
    <w:autoRedefine/>
    <w:qFormat/>
    <w:uiPriority w:val="99"/>
  </w:style>
  <w:style w:type="character" w:customStyle="1" w:styleId="89">
    <w:name w:val="脚注文本 Char"/>
    <w:link w:val="30"/>
    <w:autoRedefine/>
    <w:qFormat/>
    <w:locked/>
    <w:uiPriority w:val="99"/>
    <w:rPr>
      <w:rFonts w:ascii="Arial" w:hAnsi="Arial" w:cs="Arial"/>
      <w:snapToGrid w:val="0"/>
      <w:lang w:val="de-DE"/>
    </w:rPr>
  </w:style>
  <w:style w:type="paragraph" w:styleId="90">
    <w:name w:val="List Paragraph"/>
    <w:basedOn w:val="1"/>
    <w:autoRedefine/>
    <w:qFormat/>
    <w:uiPriority w:val="34"/>
    <w:pPr>
      <w:ind w:left="720"/>
      <w:contextualSpacing/>
    </w:pPr>
  </w:style>
  <w:style w:type="character" w:customStyle="1" w:styleId="91">
    <w:name w:val="treetext"/>
    <w:autoRedefine/>
    <w:qFormat/>
    <w:uiPriority w:val="0"/>
  </w:style>
  <w:style w:type="paragraph" w:customStyle="1" w:styleId="92">
    <w:name w:val="Tabellen Inhalt"/>
    <w:basedOn w:val="1"/>
    <w:autoRedefine/>
    <w:qFormat/>
    <w:uiPriority w:val="0"/>
    <w:pPr>
      <w:suppressLineNumbers/>
      <w:suppressAutoHyphens/>
      <w:spacing w:before="120" w:after="0"/>
      <w:jc w:val="both"/>
    </w:pPr>
    <w:rPr>
      <w:rFonts w:eastAsia="宋体" w:cs="Times New Roman"/>
      <w:szCs w:val="24"/>
      <w:lang w:val="en-US" w:eastAsia="ar-SA"/>
    </w:rPr>
  </w:style>
  <w:style w:type="character" w:customStyle="1" w:styleId="93">
    <w:name w:val="WW8Num2z0"/>
    <w:autoRedefine/>
    <w:qFormat/>
    <w:uiPriority w:val="0"/>
    <w:rPr>
      <w:rFonts w:ascii="Times New Roman" w:hAnsi="Times New Roman" w:eastAsia="Times New Roman" w:cs="Times New Roman"/>
    </w:rPr>
  </w:style>
  <w:style w:type="character" w:customStyle="1" w:styleId="94">
    <w:name w:val="WW8Num2z1"/>
    <w:autoRedefine/>
    <w:qFormat/>
    <w:uiPriority w:val="0"/>
    <w:rPr>
      <w:rFonts w:ascii="Courier New" w:hAnsi="Courier New" w:cs="Courier New"/>
    </w:rPr>
  </w:style>
  <w:style w:type="character" w:customStyle="1" w:styleId="95">
    <w:name w:val="WW8Num2z2"/>
    <w:autoRedefine/>
    <w:qFormat/>
    <w:uiPriority w:val="0"/>
    <w:rPr>
      <w:rFonts w:ascii="Wingdings" w:hAnsi="Wingdings"/>
    </w:rPr>
  </w:style>
  <w:style w:type="character" w:customStyle="1" w:styleId="96">
    <w:name w:val="WW8Num2z3"/>
    <w:autoRedefine/>
    <w:qFormat/>
    <w:uiPriority w:val="0"/>
    <w:rPr>
      <w:rFonts w:ascii="Symbol" w:hAnsi="Symbol"/>
    </w:rPr>
  </w:style>
  <w:style w:type="character" w:customStyle="1" w:styleId="97">
    <w:name w:val="WW8Num3z0"/>
    <w:autoRedefine/>
    <w:qFormat/>
    <w:uiPriority w:val="0"/>
    <w:rPr>
      <w:rFonts w:ascii="Symbol" w:hAnsi="Symbol"/>
    </w:rPr>
  </w:style>
  <w:style w:type="character" w:customStyle="1" w:styleId="98">
    <w:name w:val="WW8Num3z1"/>
    <w:autoRedefine/>
    <w:qFormat/>
    <w:uiPriority w:val="0"/>
    <w:rPr>
      <w:rFonts w:ascii="Courier New" w:hAnsi="Courier New" w:cs="Courier New"/>
    </w:rPr>
  </w:style>
  <w:style w:type="character" w:customStyle="1" w:styleId="99">
    <w:name w:val="WW8Num3z2"/>
    <w:autoRedefine/>
    <w:qFormat/>
    <w:uiPriority w:val="0"/>
    <w:rPr>
      <w:rFonts w:ascii="Wingdings" w:hAnsi="Wingdings"/>
    </w:rPr>
  </w:style>
  <w:style w:type="character" w:customStyle="1" w:styleId="100">
    <w:name w:val="WW8Num4z0"/>
    <w:autoRedefine/>
    <w:qFormat/>
    <w:uiPriority w:val="0"/>
    <w:rPr>
      <w:rFonts w:ascii="Symbol" w:hAnsi="Symbol"/>
    </w:rPr>
  </w:style>
  <w:style w:type="character" w:customStyle="1" w:styleId="101">
    <w:name w:val="WW8Num4z1"/>
    <w:autoRedefine/>
    <w:qFormat/>
    <w:uiPriority w:val="0"/>
    <w:rPr>
      <w:rFonts w:ascii="Courier New" w:hAnsi="Courier New" w:cs="Courier New"/>
    </w:rPr>
  </w:style>
  <w:style w:type="character" w:customStyle="1" w:styleId="102">
    <w:name w:val="WW8Num4z2"/>
    <w:autoRedefine/>
    <w:qFormat/>
    <w:uiPriority w:val="0"/>
    <w:rPr>
      <w:rFonts w:ascii="Wingdings" w:hAnsi="Wingdings"/>
    </w:rPr>
  </w:style>
  <w:style w:type="character" w:customStyle="1" w:styleId="103">
    <w:name w:val="WW8Num5z0"/>
    <w:autoRedefine/>
    <w:qFormat/>
    <w:uiPriority w:val="0"/>
    <w:rPr>
      <w:rFonts w:ascii="Symbol" w:hAnsi="Symbol"/>
    </w:rPr>
  </w:style>
  <w:style w:type="character" w:customStyle="1" w:styleId="104">
    <w:name w:val="WW8Num5z1"/>
    <w:autoRedefine/>
    <w:qFormat/>
    <w:uiPriority w:val="0"/>
    <w:rPr>
      <w:rFonts w:ascii="Courier New" w:hAnsi="Courier New" w:cs="Courier New"/>
    </w:rPr>
  </w:style>
  <w:style w:type="character" w:customStyle="1" w:styleId="105">
    <w:name w:val="WW8Num5z2"/>
    <w:autoRedefine/>
    <w:qFormat/>
    <w:uiPriority w:val="0"/>
    <w:rPr>
      <w:rFonts w:ascii="Wingdings" w:hAnsi="Wingdings"/>
    </w:rPr>
  </w:style>
  <w:style w:type="character" w:customStyle="1" w:styleId="106">
    <w:name w:val="WW8Num6z2"/>
    <w:autoRedefine/>
    <w:qFormat/>
    <w:uiPriority w:val="0"/>
    <w:rPr>
      <w:rFonts w:ascii="Arial" w:hAnsi="Arial" w:eastAsia="Times New Roman" w:cs="Arial"/>
    </w:rPr>
  </w:style>
  <w:style w:type="character" w:customStyle="1" w:styleId="107">
    <w:name w:val="WW8Num8z0"/>
    <w:autoRedefine/>
    <w:qFormat/>
    <w:uiPriority w:val="0"/>
    <w:rPr>
      <w:rFonts w:ascii="Symbol" w:hAnsi="Symbol"/>
    </w:rPr>
  </w:style>
  <w:style w:type="character" w:customStyle="1" w:styleId="108">
    <w:name w:val="WW8Num8z1"/>
    <w:autoRedefine/>
    <w:qFormat/>
    <w:uiPriority w:val="0"/>
    <w:rPr>
      <w:rFonts w:ascii="Courier New" w:hAnsi="Courier New" w:cs="Courier New"/>
    </w:rPr>
  </w:style>
  <w:style w:type="character" w:customStyle="1" w:styleId="109">
    <w:name w:val="WW8Num8z2"/>
    <w:autoRedefine/>
    <w:qFormat/>
    <w:uiPriority w:val="0"/>
    <w:rPr>
      <w:rFonts w:ascii="Wingdings" w:hAnsi="Wingdings"/>
    </w:rPr>
  </w:style>
  <w:style w:type="character" w:customStyle="1" w:styleId="110">
    <w:name w:val="WW8Num9z0"/>
    <w:autoRedefine/>
    <w:qFormat/>
    <w:uiPriority w:val="0"/>
    <w:rPr>
      <w:rFonts w:ascii="Symbol" w:hAnsi="Symbol"/>
      <w:sz w:val="20"/>
      <w:szCs w:val="20"/>
    </w:rPr>
  </w:style>
  <w:style w:type="character" w:customStyle="1" w:styleId="111">
    <w:name w:val="WW8Num9z1"/>
    <w:autoRedefine/>
    <w:qFormat/>
    <w:uiPriority w:val="0"/>
    <w:rPr>
      <w:rFonts w:ascii="Courier New" w:hAnsi="Courier New"/>
      <w:sz w:val="20"/>
    </w:rPr>
  </w:style>
  <w:style w:type="character" w:customStyle="1" w:styleId="112">
    <w:name w:val="WW8Num9z2"/>
    <w:autoRedefine/>
    <w:qFormat/>
    <w:uiPriority w:val="0"/>
    <w:rPr>
      <w:rFonts w:ascii="Wingdings" w:hAnsi="Wingdings"/>
      <w:sz w:val="20"/>
    </w:rPr>
  </w:style>
  <w:style w:type="character" w:customStyle="1" w:styleId="113">
    <w:name w:val="WW8Num14z0"/>
    <w:autoRedefine/>
    <w:qFormat/>
    <w:uiPriority w:val="0"/>
    <w:rPr>
      <w:rFonts w:ascii="Symbol" w:hAnsi="Symbol"/>
    </w:rPr>
  </w:style>
  <w:style w:type="character" w:customStyle="1" w:styleId="114">
    <w:name w:val="WW8Num14z2"/>
    <w:autoRedefine/>
    <w:qFormat/>
    <w:uiPriority w:val="0"/>
    <w:rPr>
      <w:rFonts w:ascii="Arial" w:hAnsi="Arial" w:eastAsia="Times New Roman" w:cs="Arial"/>
    </w:rPr>
  </w:style>
  <w:style w:type="character" w:customStyle="1" w:styleId="115">
    <w:name w:val="WW8Num15z0"/>
    <w:autoRedefine/>
    <w:qFormat/>
    <w:uiPriority w:val="0"/>
    <w:rPr>
      <w:rFonts w:ascii="Symbol" w:hAnsi="Symbol"/>
    </w:rPr>
  </w:style>
  <w:style w:type="character" w:customStyle="1" w:styleId="116">
    <w:name w:val="WW8Num15z1"/>
    <w:autoRedefine/>
    <w:qFormat/>
    <w:uiPriority w:val="0"/>
    <w:rPr>
      <w:rFonts w:ascii="Courier New" w:hAnsi="Courier New" w:cs="Courier New"/>
    </w:rPr>
  </w:style>
  <w:style w:type="character" w:customStyle="1" w:styleId="117">
    <w:name w:val="WW8Num15z2"/>
    <w:autoRedefine/>
    <w:qFormat/>
    <w:uiPriority w:val="0"/>
    <w:rPr>
      <w:rFonts w:ascii="Wingdings" w:hAnsi="Wingdings"/>
    </w:rPr>
  </w:style>
  <w:style w:type="character" w:customStyle="1" w:styleId="118">
    <w:name w:val="WW8Num16z0"/>
    <w:autoRedefine/>
    <w:qFormat/>
    <w:uiPriority w:val="0"/>
    <w:rPr>
      <w:rFonts w:ascii="Symbol" w:hAnsi="Symbol"/>
      <w:sz w:val="20"/>
    </w:rPr>
  </w:style>
  <w:style w:type="character" w:customStyle="1" w:styleId="119">
    <w:name w:val="WW8Num16z1"/>
    <w:autoRedefine/>
    <w:qFormat/>
    <w:uiPriority w:val="0"/>
    <w:rPr>
      <w:rFonts w:ascii="Courier New" w:hAnsi="Courier New"/>
      <w:sz w:val="20"/>
    </w:rPr>
  </w:style>
  <w:style w:type="character" w:customStyle="1" w:styleId="120">
    <w:name w:val="WW8Num16z2"/>
    <w:autoRedefine/>
    <w:qFormat/>
    <w:uiPriority w:val="0"/>
    <w:rPr>
      <w:rFonts w:ascii="Wingdings" w:hAnsi="Wingdings"/>
      <w:sz w:val="20"/>
    </w:rPr>
  </w:style>
  <w:style w:type="character" w:customStyle="1" w:styleId="121">
    <w:name w:val="WW8Num17z0"/>
    <w:autoRedefine/>
    <w:qFormat/>
    <w:uiPriority w:val="0"/>
    <w:rPr>
      <w:rFonts w:ascii="Symbol" w:hAnsi="Symbol"/>
    </w:rPr>
  </w:style>
  <w:style w:type="character" w:customStyle="1" w:styleId="122">
    <w:name w:val="WW8Num17z1"/>
    <w:autoRedefine/>
    <w:qFormat/>
    <w:uiPriority w:val="0"/>
    <w:rPr>
      <w:rFonts w:ascii="Courier New" w:hAnsi="Courier New" w:cs="Courier New"/>
    </w:rPr>
  </w:style>
  <w:style w:type="character" w:customStyle="1" w:styleId="123">
    <w:name w:val="WW8Num17z2"/>
    <w:autoRedefine/>
    <w:qFormat/>
    <w:uiPriority w:val="0"/>
    <w:rPr>
      <w:rFonts w:ascii="Wingdings" w:hAnsi="Wingdings"/>
    </w:rPr>
  </w:style>
  <w:style w:type="character" w:customStyle="1" w:styleId="124">
    <w:name w:val="WW8Num18z0"/>
    <w:autoRedefine/>
    <w:qFormat/>
    <w:uiPriority w:val="0"/>
    <w:rPr>
      <w:rFonts w:ascii="Symbol" w:hAnsi="Symbol"/>
    </w:rPr>
  </w:style>
  <w:style w:type="character" w:customStyle="1" w:styleId="125">
    <w:name w:val="WW8Num18z1"/>
    <w:autoRedefine/>
    <w:qFormat/>
    <w:uiPriority w:val="0"/>
    <w:rPr>
      <w:rFonts w:ascii="Courier New" w:hAnsi="Courier New"/>
    </w:rPr>
  </w:style>
  <w:style w:type="character" w:customStyle="1" w:styleId="126">
    <w:name w:val="WW8Num18z2"/>
    <w:autoRedefine/>
    <w:qFormat/>
    <w:uiPriority w:val="0"/>
    <w:rPr>
      <w:rFonts w:ascii="Wingdings" w:hAnsi="Wingdings"/>
    </w:rPr>
  </w:style>
  <w:style w:type="character" w:customStyle="1" w:styleId="127">
    <w:name w:val="WW8Num20z0"/>
    <w:autoRedefine/>
    <w:qFormat/>
    <w:uiPriority w:val="0"/>
    <w:rPr>
      <w:rFonts w:ascii="Symbol" w:hAnsi="Symbol"/>
    </w:rPr>
  </w:style>
  <w:style w:type="character" w:customStyle="1" w:styleId="128">
    <w:name w:val="WW8Num20z1"/>
    <w:autoRedefine/>
    <w:qFormat/>
    <w:uiPriority w:val="0"/>
    <w:rPr>
      <w:rFonts w:ascii="Courier New" w:hAnsi="Courier New" w:cs="Courier New"/>
    </w:rPr>
  </w:style>
  <w:style w:type="character" w:customStyle="1" w:styleId="129">
    <w:name w:val="WW8Num20z2"/>
    <w:autoRedefine/>
    <w:qFormat/>
    <w:uiPriority w:val="0"/>
    <w:rPr>
      <w:rFonts w:ascii="Wingdings" w:hAnsi="Wingdings"/>
    </w:rPr>
  </w:style>
  <w:style w:type="character" w:customStyle="1" w:styleId="130">
    <w:name w:val="WW8Num21z0"/>
    <w:autoRedefine/>
    <w:qFormat/>
    <w:uiPriority w:val="0"/>
    <w:rPr>
      <w:rFonts w:ascii="Symbol" w:hAnsi="Symbol"/>
    </w:rPr>
  </w:style>
  <w:style w:type="character" w:customStyle="1" w:styleId="131">
    <w:name w:val="WW8Num21z1"/>
    <w:autoRedefine/>
    <w:qFormat/>
    <w:uiPriority w:val="0"/>
    <w:rPr>
      <w:rFonts w:ascii="Courier New" w:hAnsi="Courier New" w:cs="Courier New"/>
    </w:rPr>
  </w:style>
  <w:style w:type="character" w:customStyle="1" w:styleId="132">
    <w:name w:val="WW8Num21z2"/>
    <w:autoRedefine/>
    <w:qFormat/>
    <w:uiPriority w:val="0"/>
    <w:rPr>
      <w:rFonts w:ascii="Wingdings" w:hAnsi="Wingdings"/>
    </w:rPr>
  </w:style>
  <w:style w:type="character" w:customStyle="1" w:styleId="133">
    <w:name w:val="WW8Num22z0"/>
    <w:autoRedefine/>
    <w:qFormat/>
    <w:uiPriority w:val="0"/>
    <w:rPr>
      <w:rFonts w:ascii="Symbol" w:hAnsi="Symbol"/>
    </w:rPr>
  </w:style>
  <w:style w:type="character" w:customStyle="1" w:styleId="134">
    <w:name w:val="WW8Num22z1"/>
    <w:autoRedefine/>
    <w:qFormat/>
    <w:uiPriority w:val="0"/>
    <w:rPr>
      <w:rFonts w:ascii="Courier New" w:hAnsi="Courier New" w:cs="Courier New"/>
    </w:rPr>
  </w:style>
  <w:style w:type="character" w:customStyle="1" w:styleId="135">
    <w:name w:val="WW8Num22z2"/>
    <w:autoRedefine/>
    <w:qFormat/>
    <w:uiPriority w:val="0"/>
    <w:rPr>
      <w:rFonts w:ascii="Wingdings" w:hAnsi="Wingdings"/>
    </w:rPr>
  </w:style>
  <w:style w:type="character" w:customStyle="1" w:styleId="136">
    <w:name w:val="WW8Num23z0"/>
    <w:autoRedefine/>
    <w:qFormat/>
    <w:uiPriority w:val="0"/>
    <w:rPr>
      <w:rFonts w:ascii="Symbol" w:hAnsi="Symbol"/>
    </w:rPr>
  </w:style>
  <w:style w:type="character" w:customStyle="1" w:styleId="137">
    <w:name w:val="WW8Num23z1"/>
    <w:autoRedefine/>
    <w:qFormat/>
    <w:uiPriority w:val="0"/>
    <w:rPr>
      <w:rFonts w:ascii="Courier New" w:hAnsi="Courier New" w:cs="Courier New"/>
    </w:rPr>
  </w:style>
  <w:style w:type="character" w:customStyle="1" w:styleId="138">
    <w:name w:val="WW8Num23z2"/>
    <w:autoRedefine/>
    <w:qFormat/>
    <w:uiPriority w:val="0"/>
    <w:rPr>
      <w:rFonts w:ascii="Wingdings" w:hAnsi="Wingdings"/>
    </w:rPr>
  </w:style>
  <w:style w:type="character" w:customStyle="1" w:styleId="139">
    <w:name w:val="WW8Num24z0"/>
    <w:autoRedefine/>
    <w:qFormat/>
    <w:uiPriority w:val="0"/>
    <w:rPr>
      <w:rFonts w:ascii="Symbol" w:hAnsi="Symbol"/>
    </w:rPr>
  </w:style>
  <w:style w:type="character" w:customStyle="1" w:styleId="140">
    <w:name w:val="WW8Num24z2"/>
    <w:autoRedefine/>
    <w:qFormat/>
    <w:uiPriority w:val="0"/>
    <w:rPr>
      <w:rFonts w:ascii="Arial" w:hAnsi="Arial" w:eastAsia="Times New Roman" w:cs="Arial"/>
    </w:rPr>
  </w:style>
  <w:style w:type="character" w:customStyle="1" w:styleId="141">
    <w:name w:val="WW8Num25z0"/>
    <w:autoRedefine/>
    <w:qFormat/>
    <w:uiPriority w:val="0"/>
    <w:rPr>
      <w:rFonts w:ascii="Symbol" w:hAnsi="Symbol"/>
    </w:rPr>
  </w:style>
  <w:style w:type="character" w:customStyle="1" w:styleId="142">
    <w:name w:val="WW8Num25z1"/>
    <w:autoRedefine/>
    <w:qFormat/>
    <w:uiPriority w:val="0"/>
    <w:rPr>
      <w:rFonts w:ascii="Courier New" w:hAnsi="Courier New" w:cs="Courier New"/>
    </w:rPr>
  </w:style>
  <w:style w:type="character" w:customStyle="1" w:styleId="143">
    <w:name w:val="WW8Num25z2"/>
    <w:autoRedefine/>
    <w:qFormat/>
    <w:uiPriority w:val="0"/>
    <w:rPr>
      <w:rFonts w:ascii="Wingdings" w:hAnsi="Wingdings"/>
    </w:rPr>
  </w:style>
  <w:style w:type="character" w:customStyle="1" w:styleId="144">
    <w:name w:val="WW8Num26z0"/>
    <w:autoRedefine/>
    <w:qFormat/>
    <w:uiPriority w:val="0"/>
    <w:rPr>
      <w:rFonts w:ascii="Times New Roman" w:hAnsi="Times New Roman" w:eastAsia="Times New Roman" w:cs="Times New Roman"/>
    </w:rPr>
  </w:style>
  <w:style w:type="character" w:customStyle="1" w:styleId="145">
    <w:name w:val="WW8Num26z1"/>
    <w:autoRedefine/>
    <w:qFormat/>
    <w:uiPriority w:val="0"/>
    <w:rPr>
      <w:rFonts w:ascii="Courier New" w:hAnsi="Courier New" w:cs="Courier New"/>
    </w:rPr>
  </w:style>
  <w:style w:type="character" w:customStyle="1" w:styleId="146">
    <w:name w:val="WW8Num26z2"/>
    <w:autoRedefine/>
    <w:qFormat/>
    <w:uiPriority w:val="0"/>
    <w:rPr>
      <w:rFonts w:ascii="Wingdings" w:hAnsi="Wingdings"/>
    </w:rPr>
  </w:style>
  <w:style w:type="character" w:customStyle="1" w:styleId="147">
    <w:name w:val="WW8Num26z3"/>
    <w:autoRedefine/>
    <w:qFormat/>
    <w:uiPriority w:val="0"/>
    <w:rPr>
      <w:rFonts w:ascii="Symbol" w:hAnsi="Symbol"/>
    </w:rPr>
  </w:style>
  <w:style w:type="character" w:customStyle="1" w:styleId="148">
    <w:name w:val="WW8NumSt15z0"/>
    <w:autoRedefine/>
    <w:qFormat/>
    <w:uiPriority w:val="0"/>
    <w:rPr>
      <w:rFonts w:ascii="Wingdings" w:hAnsi="Wingdings"/>
      <w:sz w:val="20"/>
    </w:rPr>
  </w:style>
  <w:style w:type="character" w:customStyle="1" w:styleId="149">
    <w:name w:val="WW8NumSt16z0"/>
    <w:autoRedefine/>
    <w:qFormat/>
    <w:uiPriority w:val="0"/>
    <w:rPr>
      <w:rFonts w:ascii="Wingdings" w:hAnsi="Wingdings"/>
      <w:sz w:val="20"/>
    </w:rPr>
  </w:style>
  <w:style w:type="character" w:customStyle="1" w:styleId="150">
    <w:name w:val="WW8NumSt24z0"/>
    <w:autoRedefine/>
    <w:qFormat/>
    <w:uiPriority w:val="0"/>
    <w:rPr>
      <w:rFonts w:ascii="Arial" w:hAnsi="Arial" w:cs="Arial"/>
      <w:sz w:val="16"/>
    </w:rPr>
  </w:style>
  <w:style w:type="character" w:customStyle="1" w:styleId="151">
    <w:name w:val="Absatz-Standardschriftart1"/>
    <w:autoRedefine/>
    <w:qFormat/>
    <w:uiPriority w:val="0"/>
  </w:style>
  <w:style w:type="character" w:customStyle="1" w:styleId="152">
    <w:name w:val="Zchn Zchn"/>
    <w:autoRedefine/>
    <w:qFormat/>
    <w:uiPriority w:val="0"/>
    <w:rPr>
      <w:rFonts w:ascii="Arial" w:hAnsi="Arial" w:cs="Arial"/>
      <w:b/>
      <w:bCs/>
      <w:kern w:val="1"/>
      <w:sz w:val="28"/>
      <w:szCs w:val="32"/>
      <w:lang w:val="en-CA" w:eastAsia="ar-SA" w:bidi="ar-SA"/>
    </w:rPr>
  </w:style>
  <w:style w:type="character" w:customStyle="1" w:styleId="153">
    <w:name w:val="Firmenname Zchn"/>
    <w:autoRedefine/>
    <w:qFormat/>
    <w:uiPriority w:val="0"/>
    <w:rPr>
      <w:rFonts w:ascii="Arial" w:hAnsi="Arial" w:cs="Arial"/>
      <w:b/>
      <w:bCs/>
      <w:kern w:val="1"/>
      <w:sz w:val="28"/>
      <w:szCs w:val="32"/>
      <w:lang w:val="en-US" w:eastAsia="ar-SA" w:bidi="ar-SA"/>
    </w:rPr>
  </w:style>
  <w:style w:type="character" w:customStyle="1" w:styleId="154">
    <w:name w:val="main number level 1 Zchn"/>
    <w:autoRedefine/>
    <w:qFormat/>
    <w:uiPriority w:val="0"/>
    <w:rPr>
      <w:rFonts w:ascii="Arial" w:hAnsi="Arial"/>
      <w:b/>
      <w:sz w:val="22"/>
      <w:lang w:val="en-US" w:eastAsia="ar-SA" w:bidi="ar-SA"/>
    </w:rPr>
  </w:style>
  <w:style w:type="paragraph" w:customStyle="1" w:styleId="155">
    <w:name w:val="Überschrift"/>
    <w:basedOn w:val="1"/>
    <w:next w:val="18"/>
    <w:autoRedefine/>
    <w:qFormat/>
    <w:uiPriority w:val="0"/>
    <w:pPr>
      <w:keepNext/>
      <w:suppressAutoHyphens/>
      <w:spacing w:before="240"/>
      <w:jc w:val="both"/>
    </w:pPr>
    <w:rPr>
      <w:rFonts w:eastAsia="MS Mincho" w:cs="Tahoma"/>
      <w:sz w:val="28"/>
      <w:szCs w:val="28"/>
      <w:lang w:val="en-US" w:eastAsia="ar-SA"/>
    </w:rPr>
  </w:style>
  <w:style w:type="character" w:customStyle="1" w:styleId="156">
    <w:name w:val="正文文本 Char"/>
    <w:link w:val="18"/>
    <w:autoRedefine/>
    <w:qFormat/>
    <w:uiPriority w:val="0"/>
    <w:rPr>
      <w:rFonts w:ascii="Arial" w:hAnsi="Arial" w:eastAsia="宋体"/>
      <w:szCs w:val="24"/>
      <w:lang w:eastAsia="ar-SA"/>
    </w:rPr>
  </w:style>
  <w:style w:type="paragraph" w:customStyle="1" w:styleId="157">
    <w:name w:val="Beschriftung1"/>
    <w:basedOn w:val="1"/>
    <w:autoRedefine/>
    <w:qFormat/>
    <w:uiPriority w:val="0"/>
    <w:pPr>
      <w:suppressLineNumbers/>
      <w:suppressAutoHyphens/>
      <w:spacing w:before="120"/>
      <w:jc w:val="both"/>
    </w:pPr>
    <w:rPr>
      <w:rFonts w:eastAsia="宋体" w:cs="Tahoma"/>
      <w:i/>
      <w:iCs/>
      <w:sz w:val="24"/>
      <w:szCs w:val="24"/>
      <w:lang w:val="en-US" w:eastAsia="ar-SA"/>
    </w:rPr>
  </w:style>
  <w:style w:type="paragraph" w:customStyle="1" w:styleId="158">
    <w:name w:val="Verzeichnis"/>
    <w:basedOn w:val="1"/>
    <w:autoRedefine/>
    <w:qFormat/>
    <w:uiPriority w:val="0"/>
    <w:pPr>
      <w:suppressLineNumbers/>
      <w:suppressAutoHyphens/>
      <w:spacing w:before="120" w:after="0"/>
      <w:jc w:val="both"/>
    </w:pPr>
    <w:rPr>
      <w:rFonts w:eastAsia="宋体" w:cs="Tahoma"/>
      <w:szCs w:val="24"/>
      <w:lang w:val="en-US" w:eastAsia="ar-SA"/>
    </w:rPr>
  </w:style>
  <w:style w:type="character" w:customStyle="1" w:styleId="159">
    <w:name w:val="副标题 Char"/>
    <w:link w:val="28"/>
    <w:autoRedefine/>
    <w:qFormat/>
    <w:uiPriority w:val="0"/>
    <w:rPr>
      <w:rFonts w:ascii="Arial" w:hAnsi="Arial" w:eastAsia="宋体"/>
      <w:sz w:val="32"/>
      <w:lang w:eastAsia="ar-SA"/>
    </w:rPr>
  </w:style>
  <w:style w:type="paragraph" w:customStyle="1" w:styleId="160">
    <w:name w:val="Verfasser"/>
    <w:basedOn w:val="38"/>
    <w:next w:val="1"/>
    <w:autoRedefine/>
    <w:qFormat/>
    <w:uiPriority w:val="0"/>
    <w:pPr>
      <w:keepNext/>
      <w:pBdr>
        <w:top w:val="single" w:color="000000" w:sz="40" w:space="0"/>
      </w:pBdr>
      <w:suppressAutoHyphens/>
      <w:spacing w:before="960" w:after="0" w:line="264" w:lineRule="auto"/>
      <w:jc w:val="right"/>
    </w:pPr>
    <w:rPr>
      <w:rFonts w:eastAsia="宋体" w:cs="Times New Roman"/>
      <w:b w:val="0"/>
      <w:kern w:val="1"/>
      <w:sz w:val="36"/>
      <w:szCs w:val="20"/>
      <w:lang w:val="en-US" w:eastAsia="ar-SA"/>
    </w:rPr>
  </w:style>
  <w:style w:type="paragraph" w:customStyle="1" w:styleId="161">
    <w:name w:val="Firmenname"/>
    <w:basedOn w:val="2"/>
    <w:autoRedefine/>
    <w:qFormat/>
    <w:uiPriority w:val="0"/>
    <w:pPr>
      <w:pageBreakBefore/>
      <w:numPr>
        <w:numId w:val="0"/>
      </w:numPr>
      <w:suppressAutoHyphens/>
      <w:spacing w:before="0" w:after="0" w:line="264" w:lineRule="auto"/>
      <w:outlineLvl w:val="9"/>
    </w:pPr>
    <w:rPr>
      <w:rFonts w:ascii="Calibri" w:hAnsi="Calibri" w:eastAsia="宋体" w:cs="Times New Roman"/>
      <w:bCs w:val="0"/>
      <w:kern w:val="1"/>
      <w:szCs w:val="20"/>
      <w:lang w:val="en-US" w:eastAsia="ar-SA"/>
    </w:rPr>
  </w:style>
  <w:style w:type="paragraph" w:customStyle="1" w:styleId="162">
    <w:name w:val="main number level 1"/>
    <w:basedOn w:val="1"/>
    <w:autoRedefine/>
    <w:qFormat/>
    <w:uiPriority w:val="0"/>
    <w:pPr>
      <w:keepNext/>
      <w:suppressAutoHyphens/>
      <w:spacing w:before="120"/>
      <w:jc w:val="both"/>
    </w:pPr>
    <w:rPr>
      <w:rFonts w:eastAsia="宋体" w:cs="Times New Roman"/>
      <w:b/>
      <w:sz w:val="22"/>
      <w:lang w:val="en-US" w:eastAsia="ar-SA"/>
    </w:rPr>
  </w:style>
  <w:style w:type="paragraph" w:customStyle="1" w:styleId="163">
    <w:name w:val="main number level 2"/>
    <w:basedOn w:val="1"/>
    <w:autoRedefine/>
    <w:qFormat/>
    <w:uiPriority w:val="0"/>
    <w:pPr>
      <w:suppressAutoHyphens/>
      <w:spacing w:before="60" w:after="60"/>
      <w:jc w:val="both"/>
    </w:pPr>
    <w:rPr>
      <w:rFonts w:eastAsia="宋体" w:cs="Times New Roman"/>
      <w:sz w:val="22"/>
      <w:lang w:val="en-US" w:eastAsia="ar-SA"/>
    </w:rPr>
  </w:style>
  <w:style w:type="paragraph" w:customStyle="1" w:styleId="164">
    <w:name w:val="main number level 3"/>
    <w:basedOn w:val="1"/>
    <w:autoRedefine/>
    <w:qFormat/>
    <w:uiPriority w:val="0"/>
    <w:pPr>
      <w:suppressAutoHyphens/>
      <w:spacing w:before="60" w:after="60"/>
      <w:jc w:val="both"/>
    </w:pPr>
    <w:rPr>
      <w:rFonts w:eastAsia="宋体" w:cs="Times New Roman"/>
      <w:sz w:val="22"/>
      <w:lang w:val="en-US" w:eastAsia="ar-SA"/>
    </w:rPr>
  </w:style>
  <w:style w:type="paragraph" w:customStyle="1" w:styleId="165">
    <w:name w:val="Formatvorlage Titel + Zentriert"/>
    <w:basedOn w:val="38"/>
    <w:autoRedefine/>
    <w:qFormat/>
    <w:uiPriority w:val="0"/>
    <w:pPr>
      <w:keepNext/>
      <w:pBdr>
        <w:top w:val="single" w:color="000000" w:sz="40" w:space="0"/>
      </w:pBdr>
      <w:suppressAutoHyphens/>
      <w:spacing w:before="3840" w:after="240" w:line="264" w:lineRule="auto"/>
    </w:pPr>
    <w:rPr>
      <w:rFonts w:eastAsia="宋体" w:cs="Times New Roman"/>
      <w:kern w:val="1"/>
      <w:sz w:val="48"/>
      <w:szCs w:val="20"/>
      <w:lang w:val="en-US" w:eastAsia="ar-SA"/>
    </w:rPr>
  </w:style>
  <w:style w:type="paragraph" w:customStyle="1" w:styleId="166">
    <w:name w:val="Nur Text1"/>
    <w:basedOn w:val="1"/>
    <w:autoRedefine/>
    <w:qFormat/>
    <w:uiPriority w:val="0"/>
    <w:pPr>
      <w:suppressAutoHyphens/>
      <w:spacing w:after="0"/>
    </w:pPr>
    <w:rPr>
      <w:rFonts w:ascii="Courier New" w:hAnsi="Courier New" w:eastAsia="宋体" w:cs="Courier New"/>
      <w:lang w:eastAsia="ar-SA"/>
    </w:rPr>
  </w:style>
  <w:style w:type="paragraph" w:customStyle="1" w:styleId="167">
    <w:name w:val="Inhaltsverzeichnis 10"/>
    <w:basedOn w:val="158"/>
    <w:autoRedefine/>
    <w:qFormat/>
    <w:uiPriority w:val="0"/>
    <w:pPr>
      <w:tabs>
        <w:tab w:val="right" w:leader="dot" w:pos="9637"/>
      </w:tabs>
      <w:ind w:left="2547"/>
    </w:pPr>
  </w:style>
  <w:style w:type="paragraph" w:customStyle="1" w:styleId="168">
    <w:name w:val="Tabellen Überschrift"/>
    <w:basedOn w:val="92"/>
    <w:autoRedefine/>
    <w:qFormat/>
    <w:uiPriority w:val="0"/>
    <w:pPr>
      <w:jc w:val="center"/>
    </w:pPr>
    <w:rPr>
      <w:b/>
      <w:bCs/>
      <w:i/>
      <w:iCs/>
    </w:rPr>
  </w:style>
  <w:style w:type="paragraph" w:customStyle="1" w:styleId="169">
    <w:name w:val="Rahmeninhalt"/>
    <w:basedOn w:val="18"/>
    <w:autoRedefine/>
    <w:qFormat/>
    <w:uiPriority w:val="0"/>
  </w:style>
  <w:style w:type="character" w:customStyle="1" w:styleId="170">
    <w:name w:val="正文文本 3 Char"/>
    <w:link w:val="17"/>
    <w:autoRedefine/>
    <w:qFormat/>
    <w:uiPriority w:val="0"/>
    <w:rPr>
      <w:rFonts w:ascii="Abbey" w:hAnsi="Abbey" w:eastAsia="宋体" w:cs="Arial"/>
    </w:rPr>
  </w:style>
  <w:style w:type="character" w:customStyle="1" w:styleId="171">
    <w:name w:val="列表项目符号 Char"/>
    <w:link w:val="14"/>
    <w:autoRedefine/>
    <w:qFormat/>
    <w:uiPriority w:val="0"/>
    <w:rPr>
      <w:rFonts w:ascii="Arial" w:hAnsi="Arial" w:eastAsia="宋体"/>
      <w:szCs w:val="24"/>
      <w:lang w:eastAsia="ar-SA"/>
    </w:rPr>
  </w:style>
  <w:style w:type="paragraph" w:customStyle="1" w:styleId="172">
    <w:name w:val="text"/>
    <w:basedOn w:val="1"/>
    <w:autoRedefine/>
    <w:qFormat/>
    <w:uiPriority w:val="0"/>
    <w:pPr>
      <w:spacing w:before="100" w:beforeAutospacing="1" w:after="100" w:afterAutospacing="1"/>
    </w:pPr>
    <w:rPr>
      <w:rFonts w:eastAsia="宋体"/>
      <w:lang w:eastAsia="de-DE"/>
    </w:rPr>
  </w:style>
  <w:style w:type="paragraph" w:customStyle="1" w:styleId="173">
    <w:name w:val="Überschrift 11"/>
    <w:basedOn w:val="1"/>
    <w:autoRedefine/>
    <w:qFormat/>
    <w:uiPriority w:val="0"/>
    <w:pPr>
      <w:tabs>
        <w:tab w:val="left" w:pos="432"/>
      </w:tabs>
      <w:spacing w:after="0"/>
    </w:pPr>
    <w:rPr>
      <w:rFonts w:ascii="Calibri" w:hAnsi="Calibri" w:cs="Calibri" w:eastAsiaTheme="minorHAnsi"/>
      <w:sz w:val="22"/>
      <w:szCs w:val="22"/>
      <w:lang w:val="en-US"/>
    </w:rPr>
  </w:style>
  <w:style w:type="paragraph" w:customStyle="1" w:styleId="174">
    <w:name w:val="Überschrift 21"/>
    <w:basedOn w:val="1"/>
    <w:autoRedefine/>
    <w:qFormat/>
    <w:uiPriority w:val="0"/>
    <w:pPr>
      <w:tabs>
        <w:tab w:val="left" w:pos="576"/>
      </w:tabs>
      <w:spacing w:after="0"/>
    </w:pPr>
    <w:rPr>
      <w:rFonts w:ascii="Calibri" w:hAnsi="Calibri" w:cs="Calibri" w:eastAsiaTheme="minorHAnsi"/>
      <w:sz w:val="22"/>
      <w:szCs w:val="22"/>
      <w:lang w:val="en-US"/>
    </w:rPr>
  </w:style>
  <w:style w:type="paragraph" w:customStyle="1" w:styleId="175">
    <w:name w:val="Überschrift 31"/>
    <w:basedOn w:val="1"/>
    <w:autoRedefine/>
    <w:qFormat/>
    <w:uiPriority w:val="0"/>
    <w:pPr>
      <w:tabs>
        <w:tab w:val="left" w:pos="720"/>
      </w:tabs>
      <w:spacing w:after="0"/>
    </w:pPr>
    <w:rPr>
      <w:rFonts w:ascii="Calibri" w:hAnsi="Calibri" w:cs="Calibri" w:eastAsiaTheme="minorHAnsi"/>
      <w:sz w:val="22"/>
      <w:szCs w:val="22"/>
      <w:lang w:val="en-US"/>
    </w:rPr>
  </w:style>
  <w:style w:type="paragraph" w:customStyle="1" w:styleId="176">
    <w:name w:val="Überschrift 41"/>
    <w:basedOn w:val="1"/>
    <w:autoRedefine/>
    <w:qFormat/>
    <w:uiPriority w:val="0"/>
    <w:pPr>
      <w:tabs>
        <w:tab w:val="left" w:pos="864"/>
      </w:tabs>
      <w:spacing w:after="0"/>
    </w:pPr>
    <w:rPr>
      <w:rFonts w:ascii="Calibri" w:hAnsi="Calibri" w:cs="Calibri" w:eastAsiaTheme="minorHAnsi"/>
      <w:sz w:val="22"/>
      <w:szCs w:val="22"/>
      <w:lang w:val="en-US"/>
    </w:rPr>
  </w:style>
  <w:style w:type="paragraph" w:customStyle="1" w:styleId="177">
    <w:name w:val="Überschrift 51"/>
    <w:basedOn w:val="1"/>
    <w:autoRedefine/>
    <w:qFormat/>
    <w:uiPriority w:val="0"/>
    <w:pPr>
      <w:tabs>
        <w:tab w:val="left" w:pos="1008"/>
      </w:tabs>
      <w:spacing w:after="0"/>
    </w:pPr>
    <w:rPr>
      <w:rFonts w:ascii="Calibri" w:hAnsi="Calibri" w:cs="Calibri" w:eastAsiaTheme="minorHAnsi"/>
      <w:sz w:val="22"/>
      <w:szCs w:val="22"/>
      <w:lang w:val="en-US"/>
    </w:rPr>
  </w:style>
  <w:style w:type="paragraph" w:customStyle="1" w:styleId="178">
    <w:name w:val="Überschrift 61"/>
    <w:basedOn w:val="1"/>
    <w:autoRedefine/>
    <w:qFormat/>
    <w:uiPriority w:val="0"/>
    <w:pPr>
      <w:tabs>
        <w:tab w:val="left" w:pos="1152"/>
      </w:tabs>
      <w:spacing w:after="0"/>
    </w:pPr>
    <w:rPr>
      <w:rFonts w:ascii="Calibri" w:hAnsi="Calibri" w:cs="Calibri" w:eastAsiaTheme="minorHAnsi"/>
      <w:sz w:val="22"/>
      <w:szCs w:val="22"/>
      <w:lang w:val="en-US"/>
    </w:rPr>
  </w:style>
  <w:style w:type="paragraph" w:customStyle="1" w:styleId="179">
    <w:name w:val="Überschrift 71"/>
    <w:basedOn w:val="1"/>
    <w:autoRedefine/>
    <w:qFormat/>
    <w:uiPriority w:val="0"/>
    <w:pPr>
      <w:tabs>
        <w:tab w:val="left" w:pos="1296"/>
      </w:tabs>
      <w:spacing w:after="0"/>
    </w:pPr>
    <w:rPr>
      <w:rFonts w:ascii="Calibri" w:hAnsi="Calibri" w:cs="Calibri" w:eastAsiaTheme="minorHAnsi"/>
      <w:sz w:val="22"/>
      <w:szCs w:val="22"/>
      <w:lang w:val="en-US"/>
    </w:rPr>
  </w:style>
  <w:style w:type="paragraph" w:customStyle="1" w:styleId="180">
    <w:name w:val="Überschrift 81"/>
    <w:basedOn w:val="1"/>
    <w:autoRedefine/>
    <w:qFormat/>
    <w:uiPriority w:val="0"/>
    <w:pPr>
      <w:tabs>
        <w:tab w:val="left" w:pos="1440"/>
      </w:tabs>
      <w:spacing w:after="0"/>
    </w:pPr>
    <w:rPr>
      <w:rFonts w:ascii="Calibri" w:hAnsi="Calibri" w:cs="Calibri" w:eastAsiaTheme="minorHAnsi"/>
      <w:sz w:val="22"/>
      <w:szCs w:val="22"/>
      <w:lang w:val="en-US"/>
    </w:rPr>
  </w:style>
  <w:style w:type="paragraph" w:customStyle="1" w:styleId="181">
    <w:name w:val="Überschrift 91"/>
    <w:basedOn w:val="1"/>
    <w:autoRedefine/>
    <w:qFormat/>
    <w:uiPriority w:val="0"/>
    <w:pPr>
      <w:tabs>
        <w:tab w:val="left" w:pos="1584"/>
      </w:tabs>
      <w:spacing w:after="0"/>
    </w:pPr>
    <w:rPr>
      <w:rFonts w:ascii="Calibri" w:hAnsi="Calibri" w:cs="Calibri" w:eastAsiaTheme="minorHAnsi"/>
      <w:sz w:val="22"/>
      <w:szCs w:val="22"/>
      <w:lang w:val="en-US"/>
    </w:rPr>
  </w:style>
  <w:style w:type="character" w:customStyle="1" w:styleId="182">
    <w:name w:val="纯文本 Char"/>
    <w:basedOn w:val="42"/>
    <w:link w:val="21"/>
    <w:autoRedefine/>
    <w:semiHidden/>
    <w:qFormat/>
    <w:uiPriority w:val="99"/>
    <w:rPr>
      <w:rFonts w:ascii="Courier New" w:hAnsi="Courier New"/>
      <w:sz w:val="18"/>
      <w:szCs w:val="21"/>
    </w:rPr>
  </w:style>
  <w:style w:type="paragraph" w:customStyle="1" w:styleId="183">
    <w:name w:val="Default"/>
    <w:autoRedefine/>
    <w:qFormat/>
    <w:uiPriority w:val="0"/>
    <w:pPr>
      <w:autoSpaceDE w:val="0"/>
      <w:autoSpaceDN w:val="0"/>
      <w:adjustRightInd w:val="0"/>
    </w:pPr>
    <w:rPr>
      <w:rFonts w:ascii="Gill Sans MT" w:hAnsi="Gill Sans MT" w:cs="Gill Sans MT" w:eastAsiaTheme="minorHAnsi"/>
      <w:color w:val="000000"/>
      <w:sz w:val="24"/>
      <w:szCs w:val="24"/>
      <w:lang w:val="en-US" w:eastAsia="en-US" w:bidi="ar-SA"/>
    </w:rPr>
  </w:style>
  <w:style w:type="character" w:customStyle="1" w:styleId="184">
    <w:name w:val="st1"/>
    <w:basedOn w:val="42"/>
    <w:autoRedefine/>
    <w:qFormat/>
    <w:uiPriority w:val="0"/>
  </w:style>
  <w:style w:type="paragraph" w:customStyle="1" w:styleId="185">
    <w:name w:val="Code"/>
    <w:basedOn w:val="1"/>
    <w:link w:val="186"/>
    <w:autoRedefine/>
    <w:qFormat/>
    <w:uiPriority w:val="0"/>
    <w:pPr>
      <w:pBdr>
        <w:top w:val="single" w:color="808080" w:sz="2" w:space="1"/>
        <w:left w:val="single" w:color="808080" w:sz="2" w:space="0"/>
        <w:bottom w:val="single" w:color="808080" w:sz="2" w:space="1"/>
        <w:right w:val="single" w:color="808080" w:sz="2" w:space="0"/>
      </w:pBdr>
      <w:shd w:val="clear" w:color="auto" w:fill="E6E6E6"/>
      <w:ind w:left="1701"/>
    </w:pPr>
    <w:rPr>
      <w:rFonts w:ascii="Courier New" w:hAnsi="Courier New" w:eastAsia="宋体" w:cs="Times New Roman"/>
      <w:lang w:val="en-US" w:eastAsia="de-DE"/>
    </w:rPr>
  </w:style>
  <w:style w:type="character" w:customStyle="1" w:styleId="186">
    <w:name w:val="Code Zchn"/>
    <w:link w:val="185"/>
    <w:autoRedefine/>
    <w:qFormat/>
    <w:uiPriority w:val="0"/>
    <w:rPr>
      <w:rFonts w:ascii="Courier New" w:hAnsi="Courier New" w:eastAsia="宋体"/>
      <w:shd w:val="clear" w:color="auto" w:fill="E6E6E6"/>
      <w:lang w:eastAsia="de-DE"/>
    </w:rPr>
  </w:style>
  <w:style w:type="paragraph" w:customStyle="1" w:styleId="187">
    <w:name w:val="body 1"/>
    <w:basedOn w:val="1"/>
    <w:autoRedefine/>
    <w:qFormat/>
    <w:uiPriority w:val="0"/>
    <w:pPr>
      <w:keepLines/>
      <w:spacing w:before="120" w:after="0"/>
      <w:ind w:left="567"/>
    </w:pPr>
    <w:rPr>
      <w:rFonts w:ascii="Times New Roman" w:hAnsi="Times New Roman" w:eastAsia="宋体" w:cs="Times New Roman"/>
      <w:sz w:val="24"/>
      <w:lang w:val="en-US"/>
    </w:rPr>
  </w:style>
  <w:style w:type="character" w:customStyle="1" w:styleId="188">
    <w:name w:val="mw-headline"/>
    <w:basedOn w:val="42"/>
    <w:autoRedefine/>
    <w:qFormat/>
    <w:uiPriority w:val="0"/>
  </w:style>
  <w:style w:type="character" w:customStyle="1" w:styleId="189">
    <w:name w:val="HTML 预设格式 Char"/>
    <w:basedOn w:val="42"/>
    <w:link w:val="35"/>
    <w:autoRedefine/>
    <w:semiHidden/>
    <w:qFormat/>
    <w:uiPriority w:val="99"/>
    <w:rPr>
      <w:rFonts w:ascii="Courier New" w:hAnsi="Courier New" w:eastAsia="Times New Roman" w:cs="Courier New"/>
      <w:lang w:eastAsia="zh-CN"/>
    </w:rPr>
  </w:style>
  <w:style w:type="paragraph" w:customStyle="1" w:styleId="190">
    <w:name w:val="body 2"/>
    <w:basedOn w:val="187"/>
    <w:autoRedefine/>
    <w:qFormat/>
    <w:uiPriority w:val="0"/>
    <w:pPr>
      <w:ind w:left="993"/>
    </w:pPr>
  </w:style>
  <w:style w:type="paragraph" w:customStyle="1" w:styleId="191">
    <w:name w:val="body 3"/>
    <w:basedOn w:val="187"/>
    <w:autoRedefine/>
    <w:qFormat/>
    <w:uiPriority w:val="0"/>
    <w:pPr>
      <w:ind w:left="1418"/>
    </w:pPr>
  </w:style>
  <w:style w:type="character" w:customStyle="1" w:styleId="192">
    <w:name w:val="apple-converted-space"/>
    <w:basedOn w:val="42"/>
    <w:autoRedefine/>
    <w:qFormat/>
    <w:uiPriority w:val="0"/>
  </w:style>
  <w:style w:type="character" w:customStyle="1" w:styleId="193">
    <w:name w:val="con"/>
    <w:basedOn w:val="42"/>
    <w:autoRedefine/>
    <w:qFormat/>
    <w:uiPriority w:val="0"/>
  </w:style>
  <w:style w:type="paragraph" w:customStyle="1" w:styleId="194">
    <w:name w:val="WPSOffice手动目录 1"/>
    <w:autoRedefine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95">
    <w:name w:val="WPSOffice手动目录 2"/>
    <w:autoRedefine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96">
    <w:name w:val="WPSOffice手动目录 3"/>
    <w:autoRedefine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97">
    <w:name w:val="缩进正文"/>
    <w:basedOn w:val="1"/>
    <w:autoRedefine/>
    <w:qFormat/>
    <w:uiPriority w:val="0"/>
    <w:pPr>
      <w:ind w:firstLine="360"/>
    </w:pPr>
  </w:style>
  <w:style w:type="character" w:customStyle="1" w:styleId="198">
    <w:name w:val="font11"/>
    <w:basedOn w:val="42"/>
    <w:autoRedefine/>
    <w:qFormat/>
    <w:uiPriority w:val="0"/>
    <w:rPr>
      <w:rFonts w:hint="eastAsia" w:ascii="宋体" w:hAnsi="宋体" w:eastAsia="宋体" w:cs="宋体"/>
      <w:color w:val="000000"/>
      <w:sz w:val="18"/>
      <w:szCs w:val="18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5.xml"/><Relationship Id="rId12" Type="http://schemas.openxmlformats.org/officeDocument/2006/relationships/customXml" Target="../customXml/item4.xml"/><Relationship Id="rId11" Type="http://schemas.openxmlformats.org/officeDocument/2006/relationships/customXml" Target="../customXml/item3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E97FB3F95CB7478C697E0F5C8B7CB8" ma:contentTypeVersion="1" ma:contentTypeDescription="Create a new document." ma:contentTypeScope="" ma:versionID="a98a113035009dc4bed98310442b0d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1eea3a9fd25c08e1f48f1ae1149ffe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7CC6C79-FB17-4FB6-A5A9-4A557072FAA9}">
  <ds:schemaRefs/>
</ds:datastoreItem>
</file>

<file path=customXml/itemProps3.xml><?xml version="1.0" encoding="utf-8"?>
<ds:datastoreItem xmlns:ds="http://schemas.openxmlformats.org/officeDocument/2006/customXml" ds:itemID="{DDA76064-5502-4149-8C3D-52861B62F6D2}">
  <ds:schemaRefs/>
</ds:datastoreItem>
</file>

<file path=customXml/itemProps4.xml><?xml version="1.0" encoding="utf-8"?>
<ds:datastoreItem xmlns:ds="http://schemas.openxmlformats.org/officeDocument/2006/customXml" ds:itemID="{67F71A7E-A11D-4679-8C91-6C3BCEF09AF4}">
  <ds:schemaRefs/>
</ds:datastoreItem>
</file>

<file path=customXml/itemProps5.xml><?xml version="1.0" encoding="utf-8"?>
<ds:datastoreItem xmlns:ds="http://schemas.openxmlformats.org/officeDocument/2006/customXml" ds:itemID="{6CA5C290-E5FD-41EA-824C-93E3D001139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6DC854DA.doc</Template>
  <Company>Wincor Nixdorf International GmbH</Company>
  <Pages>58</Pages>
  <Words>6416</Words>
  <Characters>36577</Characters>
  <Lines>304</Lines>
  <Paragraphs>85</Paragraphs>
  <TotalTime>79</TotalTime>
  <ScaleCrop>false</ScaleCrop>
  <LinksUpToDate>false</LinksUpToDate>
  <CharactersWithSpaces>42908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2014-11-23T02:32:00Z</dcterms:created>
  <dc:creator>camel.zhou@wincor-nixdorf.com</dc:creator>
  <cp:lastModifiedBy>陈秀齐</cp:lastModifiedBy>
  <cp:lastPrinted>2019-08-12T04:30:00Z</cp:lastPrinted>
  <dcterms:modified xsi:type="dcterms:W3CDTF">2024-01-15T11:43:48Z</dcterms:modified>
  <dc:subject>Operational Concept</dc:subject>
  <dc:title>Operational Concept</dc:title>
  <cp:revision>9754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Vorabversion, Entwurf, Freigabeversion</vt:lpwstr>
  </property>
  <property fmtid="{D5CDD505-2E9C-101B-9397-08002B2CF9AE}" pid="3" name="ContentTypeId">
    <vt:lpwstr>0x010100A1E97FB3F95CB7478C697E0F5C8B7CB8</vt:lpwstr>
  </property>
  <property fmtid="{D5CDD505-2E9C-101B-9397-08002B2CF9AE}" pid="4" name="ContentType">
    <vt:lpwstr>Document</vt:lpwstr>
  </property>
  <property fmtid="{D5CDD505-2E9C-101B-9397-08002B2CF9AE}" pid="5" name="KSOProductBuildVer">
    <vt:lpwstr>2052-12.1.0.16120</vt:lpwstr>
  </property>
  <property fmtid="{D5CDD505-2E9C-101B-9397-08002B2CF9AE}" pid="6" name="ICV">
    <vt:lpwstr>D86EF4B4DC6C4859B4CCA3EB396F0581_12</vt:lpwstr>
  </property>
</Properties>
</file>